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/>
          <w:lang w:val="en-US" w:eastAsia="zh-CN"/>
        </w:rPr>
        <w:t>G17</w:t>
      </w:r>
      <w:r>
        <w:rPr>
          <w:rFonts w:hint="eastAsia"/>
          <w:lang w:eastAsia="zh-CN"/>
        </w:rPr>
        <w:t>小组每周会议记录（</w:t>
      </w:r>
      <w:r>
        <w:rPr>
          <w:rFonts w:hint="eastAsia"/>
          <w:lang w:val="en-US" w:eastAsia="zh-CN"/>
        </w:rPr>
        <w:t>九</w:t>
      </w:r>
      <w:r>
        <w:rPr>
          <w:rFonts w:hint="eastAsia"/>
          <w:lang w:eastAsia="zh-CN"/>
        </w:rPr>
        <w:t>）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2018年11月29日周四晚5:10---5:37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理四一楼大厅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组长：童欣</w:t>
            </w:r>
          </w:p>
          <w:p>
            <w:pPr>
              <w:ind w:firstLine="1050" w:firstLineChars="500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组员：陈婧唯，吴自强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lang w:val="en-US" w:eastAsia="zh-CN"/>
              </w:rPr>
              <w:t>，刘震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陈婧唯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435610</wp:posOffset>
                </wp:positionV>
                <wp:extent cx="5630545" cy="267335"/>
                <wp:effectExtent l="4445" t="4445" r="1905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3240405"/>
                          <a:ext cx="563054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会议目的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5pt;margin-top:34.3pt;height:21.05pt;width:443.35pt;z-index:251659264;mso-width-relative:page;mso-height-relative:page;" fillcolor="#BDD7EE [1300]" filled="t" stroked="t" coordsize="21600,21600" o:gfxdata="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Ttb9n1gAAAAkB&#10;AAAPAAAAAAAAAAEAIAAAACIAAABkcnMvZG93bnJldi54bWxQSwECFAAUAAAACACHTuJAXT2Re48C&#10;AAAABQAADgAAAAAAAAABACAAAAAlAQAAZHJzL2Uyb0RvYy54bWxQSwUGAAAAAAYABgBZAQAAJgYA&#10;AAAA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会议目的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704215</wp:posOffset>
                </wp:positionV>
                <wp:extent cx="5623560" cy="788035"/>
                <wp:effectExtent l="6350" t="6350" r="889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7455" y="3209925"/>
                          <a:ext cx="5623560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本会议目的在于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讨论任务分配，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根据上课时的评审讨论修改待评审的ppt和各类文档，查漏补缺。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55.45pt;height:62.05pt;width:442.8pt;z-index:251658240;mso-width-relative:page;mso-height-relative:page;" fillcolor="#FFFFFF [3201]" filled="t" stroked="t" coordsize="21600,21600" o:gfxdata="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zz7zzcAAAACgEAAA8AAAAAAAAAAQAgAAAAIgAAAGRycy9k&#10;b3ducmV2LnhtbFBLAQIUABQAAAAIAIdO4kA5KoefcAIAAMgEAAAOAAAAAAAAAAEAIAAAACs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本会议目的在于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讨论任务分配，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根据上课时的评审讨论修改待评审的ppt和各类文档，查漏补缺。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page" w:tblpX="1843" w:tblpY="1960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讨论其他组评审时存在的问题，有则改之，无则加勉</w:t>
            </w:r>
          </w:p>
          <w:p>
            <w:pPr>
              <w:numPr>
                <w:ilvl w:val="0"/>
                <w:numId w:val="0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3、讨论下次约谈需准备的东西</w:t>
            </w:r>
          </w:p>
          <w:p>
            <w:pPr>
              <w:numPr>
                <w:ilvl w:val="0"/>
                <w:numId w:val="0"/>
              </w:numPr>
              <w:ind w:left="1050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4、讨论愿景范围文档需要添加的东西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5、组长分配任务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上周任务完成情况：都完成较好。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本周我们组全组平时分被扣到8分，一人被扣到10.5，需要提高警惕，以后的任务更要保质保量。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ppt改进（童欣）</w:t>
            </w:r>
          </w:p>
          <w:p>
            <w:pPr>
              <w:numPr>
                <w:ilvl w:val="1"/>
                <w:numId w:val="3"/>
              </w:numPr>
              <w:ind w:left="1155" w:leftChars="0" w:firstLine="210" w:firstLineChars="1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需求变更风险修改</w:t>
            </w:r>
          </w:p>
          <w:p>
            <w:pPr>
              <w:numPr>
                <w:ilvl w:val="1"/>
                <w:numId w:val="3"/>
              </w:numPr>
              <w:ind w:left="1155" w:leftChars="0" w:firstLine="210" w:firstLineChars="1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里程碑交付物更改</w:t>
            </w:r>
          </w:p>
          <w:p>
            <w:pPr>
              <w:numPr>
                <w:ilvl w:val="1"/>
                <w:numId w:val="3"/>
              </w:numPr>
              <w:ind w:left="1155" w:leftChars="0" w:firstLine="210" w:firstLineChars="1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配置管理计划分工列到ppt上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愿景范围文档修改（陈雅菁）</w:t>
            </w:r>
          </w:p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2.1、关联图，特性树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沟通管理子计划（刘震）</w:t>
            </w:r>
          </w:p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3.1、添加团队建设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甘特图更新，完善输入输出（吴自强）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WBS图修改（吴自强）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可行性分析报告的配置环境确定（陈婧唯）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变更控制的图的添加（刘震）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修改业务目标和工作内容（童欣）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准备约谈准备（陈婧唯）</w:t>
            </w:r>
          </w:p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8.1、和老师确认愿景和范围文档</w:t>
            </w:r>
          </w:p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8.2、邀请函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   8.3、准备问题（所有人）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   8.4、修改自己相应部分的界面原型（所有人）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1">
    <w:nsid w:val="331FD991"/>
    <w:multiLevelType w:val="singleLevel"/>
    <w:tmpl w:val="331FD991"/>
    <w:lvl w:ilvl="0" w:tentative="0">
      <w:start w:val="1"/>
      <w:numFmt w:val="decimal"/>
      <w:suff w:val="nothing"/>
      <w:lvlText w:val="%1、"/>
      <w:lvlJc w:val="left"/>
      <w:pPr>
        <w:ind w:left="1155" w:leftChars="0" w:firstLine="0" w:firstLineChars="0"/>
      </w:pPr>
    </w:lvl>
  </w:abstractNum>
  <w:abstractNum w:abstractNumId="2">
    <w:nsid w:val="73C84CD5"/>
    <w:multiLevelType w:val="multilevel"/>
    <w:tmpl w:val="73C84CD5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C5EE1"/>
    <w:rsid w:val="00622B0F"/>
    <w:rsid w:val="00F92098"/>
    <w:rsid w:val="03BE1050"/>
    <w:rsid w:val="06AA2E58"/>
    <w:rsid w:val="08B52E64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2C767E"/>
    <w:rsid w:val="5B5D7092"/>
    <w:rsid w:val="6DE52CFB"/>
    <w:rsid w:val="761603EB"/>
    <w:rsid w:val="782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6"/>
    <w:link w:val="3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37</TotalTime>
  <ScaleCrop>false</ScaleCrop>
  <LinksUpToDate>false</LinksUpToDate>
  <CharactersWithSpaces>105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2018-09-29T12:42:00Z</dcterms:created>
  <dc:creator>Administrator</dc:creator>
  <cp:lastModifiedBy>＠_＠</cp:lastModifiedBy>
  <dcterms:modified xsi:type="dcterms:W3CDTF">2018-12-07T05:00:26Z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