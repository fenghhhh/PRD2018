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34C" w:rsidRDefault="00423804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小组每周会议记录（二）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4A234C">
        <w:tc>
          <w:tcPr>
            <w:tcW w:w="4428" w:type="dxa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</w:t>
            </w:r>
            <w:r>
              <w:rPr>
                <w:rFonts w:ascii="宋体" w:hAnsi="宋体" w:cs="宋体" w:hint="eastAsia"/>
              </w:rPr>
              <w:t>年</w:t>
            </w:r>
            <w:r w:rsidR="00C37C76">
              <w:rPr>
                <w:rFonts w:ascii="宋体" w:hAnsi="宋体" w:cs="宋体" w:hint="eastAsia"/>
              </w:rPr>
              <w:t>1</w:t>
            </w:r>
            <w:r w:rsidR="00C37C76">
              <w:rPr>
                <w:rFonts w:ascii="宋体" w:hAnsi="宋体" w:cs="宋体"/>
              </w:rPr>
              <w:t>0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月</w:t>
            </w:r>
            <w:r w:rsidR="00C37C76">
              <w:rPr>
                <w:rFonts w:ascii="宋体" w:hAnsi="宋体" w:cs="宋体" w:hint="eastAsia"/>
              </w:rPr>
              <w:t>1</w:t>
            </w:r>
            <w:r w:rsidR="00C37C76"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日周五晚</w:t>
            </w:r>
            <w:r>
              <w:rPr>
                <w:rFonts w:ascii="宋体" w:hAnsi="宋体" w:cs="宋体" w:hint="eastAsia"/>
              </w:rPr>
              <w:t>6:30---7:30</w:t>
            </w:r>
          </w:p>
        </w:tc>
        <w:tc>
          <w:tcPr>
            <w:tcW w:w="4428" w:type="dxa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</w:t>
            </w:r>
            <w:proofErr w:type="gramStart"/>
            <w:r>
              <w:rPr>
                <w:rFonts w:ascii="宋体" w:hAnsi="宋体" w:cs="宋体" w:hint="eastAsia"/>
              </w:rPr>
              <w:t>楼讨论</w:t>
            </w:r>
            <w:proofErr w:type="gramEnd"/>
            <w:r>
              <w:rPr>
                <w:rFonts w:ascii="宋体" w:hAnsi="宋体" w:cs="宋体" w:hint="eastAsia"/>
              </w:rPr>
              <w:t>区</w:t>
            </w:r>
          </w:p>
        </w:tc>
      </w:tr>
      <w:tr w:rsidR="004A234C">
        <w:tc>
          <w:tcPr>
            <w:tcW w:w="4428" w:type="dxa"/>
          </w:tcPr>
          <w:p w:rsidR="004A234C" w:rsidRDefault="00423804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组员：陈雅菁，吴自强，陈婧唯，刘震</w:t>
            </w:r>
          </w:p>
        </w:tc>
        <w:tc>
          <w:tcPr>
            <w:tcW w:w="4428" w:type="dxa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 w:hint="eastAsia"/>
              </w:rPr>
              <w:t>陈婧唯</w:t>
            </w:r>
          </w:p>
        </w:tc>
      </w:tr>
    </w:tbl>
    <w:p w:rsidR="004A234C" w:rsidRDefault="004A234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4A234C">
        <w:tc>
          <w:tcPr>
            <w:tcW w:w="8856" w:type="dxa"/>
            <w:shd w:val="clear" w:color="auto" w:fill="BDD6EE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4A234C">
        <w:trPr>
          <w:trHeight w:val="1060"/>
        </w:trPr>
        <w:tc>
          <w:tcPr>
            <w:tcW w:w="8856" w:type="dxa"/>
          </w:tcPr>
          <w:p w:rsidR="004A234C" w:rsidRDefault="00423804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</w:t>
            </w:r>
            <w:r>
              <w:rPr>
                <w:rFonts w:hint="eastAsia"/>
              </w:rPr>
              <w:t>：前期任务检查，</w:t>
            </w:r>
            <w:r>
              <w:rPr>
                <w:rFonts w:hint="eastAsia"/>
              </w:rPr>
              <w:t>讨论任务分配，加深组员交流，</w:t>
            </w:r>
            <w:r>
              <w:rPr>
                <w:rFonts w:hint="eastAsia"/>
              </w:rPr>
              <w:t>完善项目计划书和小组建设，统一组员的环境配置。</w:t>
            </w:r>
          </w:p>
        </w:tc>
      </w:tr>
      <w:tr w:rsidR="004A234C">
        <w:tc>
          <w:tcPr>
            <w:tcW w:w="8856" w:type="dxa"/>
            <w:shd w:val="clear" w:color="auto" w:fill="BDD6EE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4A234C">
        <w:trPr>
          <w:trHeight w:val="2385"/>
        </w:trPr>
        <w:tc>
          <w:tcPr>
            <w:tcW w:w="8856" w:type="dxa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4A234C" w:rsidRDefault="0042380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各成员汇报任务完成情况</w:t>
            </w:r>
          </w:p>
          <w:p w:rsidR="004A234C" w:rsidRDefault="0042380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讨论小组内奖惩制度</w:t>
            </w:r>
          </w:p>
          <w:p w:rsidR="004A234C" w:rsidRDefault="0042380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讨论完善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和文档制作编写规范</w:t>
            </w:r>
          </w:p>
          <w:p w:rsidR="004A234C" w:rsidRDefault="0042380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轻微改动组内分工，规范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，规定个人分工作业提交时间</w:t>
            </w:r>
          </w:p>
          <w:p w:rsidR="004A234C" w:rsidRDefault="00423804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讨论可行性分析报告</w:t>
            </w:r>
          </w:p>
          <w:p w:rsidR="004A234C" w:rsidRDefault="004A234C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4A234C">
        <w:tc>
          <w:tcPr>
            <w:tcW w:w="8856" w:type="dxa"/>
            <w:shd w:val="clear" w:color="auto" w:fill="BDD6EE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4A234C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4A234C" w:rsidRDefault="004A234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A234C" w:rsidRDefault="0042380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上周任务完成情况：张天颖，刘震晚交，其他完成较好</w:t>
            </w:r>
          </w:p>
          <w:p w:rsidR="004A234C" w:rsidRDefault="0042380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周个人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任务期限周六晚十点前</w:t>
            </w:r>
          </w:p>
          <w:p w:rsidR="004A234C" w:rsidRDefault="00423804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准备下周翻转课堂</w:t>
            </w:r>
            <w:r>
              <w:rPr>
                <w:rFonts w:ascii="微软雅黑" w:eastAsia="微软雅黑" w:hAnsi="微软雅黑" w:cs="微软雅黑" w:hint="eastAsia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的讲解</w:t>
            </w:r>
            <w:bookmarkStart w:id="0" w:name="_GoBack"/>
            <w:bookmarkEnd w:id="0"/>
          </w:p>
        </w:tc>
      </w:tr>
      <w:tr w:rsidR="004A234C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4A234C" w:rsidRDefault="00423804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4A234C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4A234C" w:rsidRDefault="004A234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4A234C" w:rsidRDefault="0042380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可行性分析报告整理（陈婧唯）</w:t>
            </w:r>
          </w:p>
          <w:p w:rsidR="004A234C" w:rsidRDefault="0042380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</w:t>
            </w:r>
            <w:r>
              <w:rPr>
                <w:rFonts w:ascii="微软雅黑" w:eastAsia="微软雅黑" w:hAnsi="微软雅黑" w:cs="微软雅黑" w:hint="eastAsia"/>
              </w:rPr>
              <w:t>的图（刘震）</w:t>
            </w:r>
          </w:p>
          <w:p w:rsidR="004A234C" w:rsidRDefault="0042380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UML</w:t>
            </w:r>
            <w:r>
              <w:rPr>
                <w:rFonts w:ascii="微软雅黑" w:eastAsia="微软雅黑" w:hAnsi="微软雅黑" w:cs="微软雅黑" w:hint="eastAsia"/>
              </w:rPr>
              <w:t>的规则（张天颖）</w:t>
            </w:r>
          </w:p>
          <w:p w:rsidR="004A234C" w:rsidRDefault="00423804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个人完成任务上传至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个人空间文件夹</w:t>
            </w:r>
          </w:p>
          <w:p w:rsidR="004A234C" w:rsidRDefault="004A234C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:rsidR="004A234C" w:rsidRDefault="004A234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4A234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81936"/>
    <w:rsid w:val="00423804"/>
    <w:rsid w:val="004A234C"/>
    <w:rsid w:val="00622B0F"/>
    <w:rsid w:val="00C37C76"/>
    <w:rsid w:val="00F92098"/>
    <w:rsid w:val="03BE1050"/>
    <w:rsid w:val="06AA2E58"/>
    <w:rsid w:val="08167868"/>
    <w:rsid w:val="0DF703C0"/>
    <w:rsid w:val="117F2A4E"/>
    <w:rsid w:val="128C481A"/>
    <w:rsid w:val="19B15618"/>
    <w:rsid w:val="1ED70EF0"/>
    <w:rsid w:val="1F361E4B"/>
    <w:rsid w:val="1FE26790"/>
    <w:rsid w:val="23AB37C5"/>
    <w:rsid w:val="2C1B3595"/>
    <w:rsid w:val="31515433"/>
    <w:rsid w:val="34E746F6"/>
    <w:rsid w:val="3D7E6152"/>
    <w:rsid w:val="47612B34"/>
    <w:rsid w:val="4A195FAB"/>
    <w:rsid w:val="5B5D7092"/>
    <w:rsid w:val="5C581936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FB0DE"/>
  <w15:docId w15:val="{829C22C4-32A7-422F-A540-6389578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38656;&#27714;&#20998;&#26512;&#19982;&#35774;&#35745;\G17&#23567;&#32452;&#27599;&#21608;&#20250;&#35758;&#35760;&#2440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G17小组每周会议记录.wpt</Template>
  <TotalTime>181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hawk oliver</cp:lastModifiedBy>
  <cp:revision>3</cp:revision>
  <dcterms:created xsi:type="dcterms:W3CDTF">2018-10-12T05:01:00Z</dcterms:created>
  <dcterms:modified xsi:type="dcterms:W3CDTF">2018-11-23T08:33:00Z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