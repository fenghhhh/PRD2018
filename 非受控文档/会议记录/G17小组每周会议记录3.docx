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06" w:rsidRDefault="00A83D21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小组每周会议记录（三）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03E06"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2018年10月18日周四晚6:30---7:30</w:t>
            </w:r>
          </w:p>
        </w:tc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</w:t>
            </w:r>
            <w:proofErr w:type="gramStart"/>
            <w:r>
              <w:rPr>
                <w:rFonts w:ascii="宋体" w:hAnsi="宋体" w:cs="宋体" w:hint="eastAsia"/>
              </w:rPr>
              <w:t>楼讨论</w:t>
            </w:r>
            <w:proofErr w:type="gramEnd"/>
            <w:r>
              <w:rPr>
                <w:rFonts w:ascii="宋体" w:hAnsi="宋体" w:cs="宋体" w:hint="eastAsia"/>
              </w:rPr>
              <w:t>区</w:t>
            </w:r>
          </w:p>
        </w:tc>
      </w:tr>
      <w:tr w:rsidR="00403E06">
        <w:tc>
          <w:tcPr>
            <w:tcW w:w="4428" w:type="dxa"/>
          </w:tcPr>
          <w:p w:rsidR="00403E06" w:rsidRDefault="00A83D21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组员：吴自强，陈婧唯，刘震，陈雅菁，</w:t>
            </w:r>
            <w:proofErr w:type="gramStart"/>
            <w:r>
              <w:rPr>
                <w:rFonts w:ascii="宋体" w:hAnsi="宋体" w:cs="宋体" w:hint="eastAsia"/>
              </w:rPr>
              <w:t>张天颖</w:t>
            </w:r>
            <w:proofErr w:type="gramEnd"/>
          </w:p>
        </w:tc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403E06" w:rsidRDefault="00403E0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403E06">
        <w:trPr>
          <w:trHeight w:val="1060"/>
        </w:trPr>
        <w:tc>
          <w:tcPr>
            <w:tcW w:w="8856" w:type="dxa"/>
          </w:tcPr>
          <w:p w:rsidR="00403E06" w:rsidRDefault="00A83D21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本会议目的在于：前期任务检查，讨论任务分配，加深组员交流，从课上评审中获取整改意见，进行作业，小组建设等的整改</w:t>
            </w:r>
          </w:p>
        </w:tc>
      </w:tr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403E06">
        <w:trPr>
          <w:trHeight w:val="2385"/>
        </w:trPr>
        <w:tc>
          <w:tcPr>
            <w:tcW w:w="8856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讨论ppt评审后的整改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讨论约谈时间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讨论完善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分支建立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本周任务安排分配</w:t>
            </w:r>
          </w:p>
          <w:p w:rsidR="00403E06" w:rsidRDefault="00A83D21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5、上周任务完成情况</w:t>
            </w:r>
          </w:p>
          <w:p w:rsidR="00403E06" w:rsidRDefault="00403E06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403E06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403E06" w:rsidRDefault="00403E0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</w:t>
            </w:r>
            <w:r w:rsidR="00F7292B">
              <w:rPr>
                <w:rFonts w:ascii="微软雅黑" w:eastAsia="微软雅黑" w:hAnsi="微软雅黑" w:cs="微软雅黑" w:hint="eastAsia"/>
              </w:rPr>
              <w:t>基本</w:t>
            </w:r>
            <w:r>
              <w:rPr>
                <w:rFonts w:ascii="微软雅黑" w:eastAsia="微软雅黑" w:hAnsi="微软雅黑" w:cs="微软雅黑" w:hint="eastAsia"/>
              </w:rPr>
              <w:t>任务情况良好，</w:t>
            </w:r>
            <w:r w:rsidR="00F7292B">
              <w:rPr>
                <w:rFonts w:ascii="微软雅黑" w:eastAsia="微软雅黑" w:hAnsi="微软雅黑" w:cs="微软雅黑" w:hint="eastAsia"/>
              </w:rPr>
              <w:t>张</w:t>
            </w:r>
            <w:proofErr w:type="gramStart"/>
            <w:r w:rsidR="00F7292B">
              <w:rPr>
                <w:rFonts w:ascii="微软雅黑" w:eastAsia="微软雅黑" w:hAnsi="微软雅黑" w:cs="微软雅黑" w:hint="eastAsia"/>
              </w:rPr>
              <w:t>天颖甘特图</w:t>
            </w:r>
            <w:proofErr w:type="gramEnd"/>
            <w:r w:rsidR="00F7292B">
              <w:rPr>
                <w:rFonts w:ascii="微软雅黑" w:eastAsia="微软雅黑" w:hAnsi="微软雅黑" w:cs="微软雅黑" w:hint="eastAsia"/>
              </w:rPr>
              <w:t>迟交</w:t>
            </w:r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组工作制度及流程：组长布置任务，平时组员自行报告进度，开会时组长询问组员进度和内容细节并进行讨论修改，组员的任务结果经由组长审核后上传GitHub属于自己的分支，部分任务根据组长的需要是否并入主分支。每周的组员任务上交期限为每周六晚十点以前。</w:t>
            </w:r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统一画图工具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visio</w:t>
            </w:r>
            <w:proofErr w:type="spellEnd"/>
          </w:p>
          <w:p w:rsidR="00A83D21" w:rsidRDefault="00A83D21" w:rsidP="00A83D21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403E06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403E06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403E06" w:rsidRDefault="00403E0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uml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的ppt（陈婧唯，刘震）</w:t>
            </w: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愿景文档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（陈雅菁）</w:t>
            </w: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更新（张天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颖）</w:t>
            </w:r>
          </w:p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4、项目总体计划（童欣，吴自强）</w:t>
            </w:r>
          </w:p>
        </w:tc>
      </w:tr>
    </w:tbl>
    <w:p w:rsidR="00403E06" w:rsidRDefault="00403E0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403E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C86" w:rsidRDefault="004B1C86" w:rsidP="00F7292B">
      <w:r>
        <w:separator/>
      </w:r>
    </w:p>
  </w:endnote>
  <w:endnote w:type="continuationSeparator" w:id="0">
    <w:p w:rsidR="004B1C86" w:rsidRDefault="004B1C86" w:rsidP="00F7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C86" w:rsidRDefault="004B1C86" w:rsidP="00F7292B">
      <w:r>
        <w:separator/>
      </w:r>
    </w:p>
  </w:footnote>
  <w:footnote w:type="continuationSeparator" w:id="0">
    <w:p w:rsidR="004B1C86" w:rsidRDefault="004B1C86" w:rsidP="00F7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403E06"/>
    <w:rsid w:val="004B1C86"/>
    <w:rsid w:val="00622B0F"/>
    <w:rsid w:val="00A83D21"/>
    <w:rsid w:val="00F7292B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6FC148C6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664F4"/>
  <w15:docId w15:val="{2848D1AD-EE9F-4709-BD36-3C0BE4C0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11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hawk oliver</cp:lastModifiedBy>
  <cp:revision>4</cp:revision>
  <dcterms:created xsi:type="dcterms:W3CDTF">2018-10-12T05:01:00Z</dcterms:created>
  <dcterms:modified xsi:type="dcterms:W3CDTF">2018-11-23T08:45:00Z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