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PPT文档规范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文字：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字体与模板字体统一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每页大标题（左上角）字体大小为32，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正文部分标题为28号；正文字体一般为20号，如有需要调节至18-24之间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首页尾页字体及大小由最终整合人员看情况调节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目录字体同上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目录后的每页左上角需要有本目录章节的大标题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一页PPT尽量不出现大段文</w:t>
      </w:r>
      <w:bookmarkStart w:id="0" w:name="_GoBack"/>
      <w:bookmarkEnd w:id="0"/>
      <w:r>
        <w:rPr>
          <w:rFonts w:hint="eastAsia"/>
          <w:lang w:val="en-US" w:eastAsia="zh-CN"/>
        </w:rPr>
        <w:t>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配色：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以PPT模板配色为主，一般一页不超过三种配色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配图：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图尽量自己画（用专门的工具）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如果图在网上找，必须标明出处（不推荐）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排版：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排版要清晰整洁，不花里胡哨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动画可以没有，如有，要按照顺序依次出场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参考文献：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参考文献如果是网址，需要有时间。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参考文献如果是书，则需要注明书名，作者，出版社以及ISBN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817A6"/>
    <w:multiLevelType w:val="singleLevel"/>
    <w:tmpl w:val="A66817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84BE25"/>
    <w:multiLevelType w:val="singleLevel"/>
    <w:tmpl w:val="D384BE2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7CE0269"/>
    <w:multiLevelType w:val="singleLevel"/>
    <w:tmpl w:val="F7CE026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DF4CF3D"/>
    <w:multiLevelType w:val="singleLevel"/>
    <w:tmpl w:val="6DF4CF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661BA"/>
    <w:rsid w:val="2EC661BA"/>
    <w:rsid w:val="40BD0D3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e_Sakura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2018-10-20T14:41:00Z</dcterms:created>
  <dc:creator>Arturia</dc:creator>
  <cp:lastModifiedBy>Arturia</cp:lastModifiedBy>
  <dcterms:modified xsi:type="dcterms:W3CDTF">2018-11-12T09:37:01Z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