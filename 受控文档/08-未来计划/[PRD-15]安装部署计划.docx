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32352" w14:textId="73585D72" w:rsidR="001A3E8F" w:rsidRDefault="00AE207A" w:rsidP="00AE207A">
      <w:pPr>
        <w:jc w:val="center"/>
        <w:rPr>
          <w:b/>
        </w:rPr>
      </w:pPr>
      <w:r w:rsidRPr="0068500A">
        <w:rPr>
          <w:b/>
          <w:noProof/>
        </w:rPr>
        <w:drawing>
          <wp:inline distT="0" distB="0" distL="0" distR="0" wp14:anchorId="7512877B" wp14:editId="185D9489">
            <wp:extent cx="2135762" cy="2322749"/>
            <wp:effectExtent l="88900" t="50800" r="36195" b="103505"/>
            <wp:docPr id="13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940" cy="2343606"/>
                    </a:xfrm>
                    <a:prstGeom prst="roundRect">
                      <a:avLst>
                        <a:gd name="adj" fmla="val 11304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BEB0D2" w14:textId="77777777" w:rsidR="001A3E8F" w:rsidRDefault="001A3E8F" w:rsidP="00D76606">
      <w:pPr>
        <w:rPr>
          <w:b/>
        </w:rPr>
      </w:pPr>
    </w:p>
    <w:p w14:paraId="58922C53" w14:textId="77777777" w:rsidR="00A51AA3" w:rsidRPr="00A51AA3" w:rsidRDefault="00A51AA3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5794376E" w14:textId="77777777" w:rsidTr="001A3E8F">
        <w:tc>
          <w:tcPr>
            <w:tcW w:w="2653" w:type="dxa"/>
            <w:vMerge w:val="restart"/>
            <w:shd w:val="clear" w:color="auto" w:fill="auto"/>
          </w:tcPr>
          <w:p w14:paraId="7ABB434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7D117799" w14:textId="4959BD8C" w:rsidR="001A3E8F" w:rsidRDefault="001A3E8F" w:rsidP="001A3E8F">
            <w:r>
              <w:rPr>
                <w:rFonts w:hint="eastAsia"/>
              </w:rPr>
              <w:t xml:space="preserve">　[</w:t>
            </w:r>
            <w:r w:rsidR="009C0B82">
              <w:rPr>
                <w:rFonts w:hint="eastAsia"/>
              </w:rPr>
              <w:t xml:space="preserve"> </w:t>
            </w:r>
            <w:r w:rsidR="009C0B82">
              <w:t xml:space="preserve"> </w:t>
            </w:r>
            <w:r>
              <w:rPr>
                <w:rFonts w:hint="eastAsia"/>
              </w:rPr>
              <w:t>]草稿</w:t>
            </w:r>
          </w:p>
          <w:p w14:paraId="22262364" w14:textId="151E7768" w:rsidR="001A3E8F" w:rsidRDefault="001A3E8F" w:rsidP="001A3E8F">
            <w:r>
              <w:rPr>
                <w:rFonts w:hint="eastAsia"/>
              </w:rPr>
              <w:t xml:space="preserve">　[</w:t>
            </w:r>
            <w:r w:rsidR="00FC07A6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C288214" w14:textId="57218B1D" w:rsidR="001A3E8F" w:rsidRDefault="001A3E8F" w:rsidP="001A3E8F">
            <w:r>
              <w:rPr>
                <w:rFonts w:hint="eastAsia"/>
              </w:rPr>
              <w:t xml:space="preserve">　[</w:t>
            </w:r>
            <w:r w:rsidR="009C0B82">
              <w:rPr>
                <w:rFonts w:hint="eastAsia"/>
              </w:rPr>
              <w:t>√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29130F6F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B43EAD1" w14:textId="162AB8B8" w:rsidR="001A3E8F" w:rsidRPr="00F52AE7" w:rsidRDefault="004025C5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 w:rsidR="00FC07A6"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G</w:t>
            </w:r>
            <w:r w:rsidR="00FC07A6">
              <w:rPr>
                <w:szCs w:val="21"/>
              </w:rPr>
              <w:t>15</w:t>
            </w:r>
            <w:r>
              <w:rPr>
                <w:szCs w:val="21"/>
              </w:rPr>
              <w:t>-IDP</w:t>
            </w:r>
          </w:p>
        </w:tc>
      </w:tr>
      <w:tr w:rsidR="001A3E8F" w14:paraId="1049CE0F" w14:textId="77777777" w:rsidTr="001A3E8F">
        <w:tc>
          <w:tcPr>
            <w:tcW w:w="2653" w:type="dxa"/>
            <w:vMerge/>
            <w:shd w:val="clear" w:color="auto" w:fill="auto"/>
          </w:tcPr>
          <w:p w14:paraId="6C1F5931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9AD8BAA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1D3AABC" w14:textId="3D787D34" w:rsidR="001A3E8F" w:rsidRPr="00F52AE7" w:rsidRDefault="00FC07A6" w:rsidP="001A3E8F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 w:rsidR="005731CA">
              <w:rPr>
                <w:szCs w:val="21"/>
              </w:rPr>
              <w:t>1.0</w:t>
            </w:r>
          </w:p>
        </w:tc>
      </w:tr>
      <w:tr w:rsidR="001A3E8F" w14:paraId="05993E6D" w14:textId="77777777" w:rsidTr="001A3E8F">
        <w:tc>
          <w:tcPr>
            <w:tcW w:w="2653" w:type="dxa"/>
            <w:vMerge/>
            <w:shd w:val="clear" w:color="auto" w:fill="auto"/>
          </w:tcPr>
          <w:p w14:paraId="7A72CE2B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215C34B8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95F3C4D" w14:textId="46B8F48A" w:rsidR="001A3E8F" w:rsidRPr="00F52AE7" w:rsidRDefault="00FC07A6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</w:t>
            </w:r>
          </w:p>
        </w:tc>
      </w:tr>
      <w:tr w:rsidR="001A3E8F" w14:paraId="43251477" w14:textId="77777777" w:rsidTr="001A3E8F">
        <w:tc>
          <w:tcPr>
            <w:tcW w:w="2653" w:type="dxa"/>
            <w:vMerge/>
            <w:shd w:val="clear" w:color="auto" w:fill="auto"/>
          </w:tcPr>
          <w:p w14:paraId="62FC9704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F3A4FDE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B16C234" w14:textId="3386D390" w:rsidR="001A3E8F" w:rsidRPr="00F52AE7" w:rsidRDefault="00BB59DC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FC07A6">
              <w:rPr>
                <w:szCs w:val="21"/>
              </w:rPr>
              <w:t>9</w:t>
            </w:r>
            <w:r w:rsidR="00CD6153">
              <w:rPr>
                <w:rFonts w:hint="eastAsia"/>
                <w:szCs w:val="21"/>
              </w:rPr>
              <w:t>-1-</w:t>
            </w:r>
            <w:r w:rsidR="00FC07A6">
              <w:rPr>
                <w:szCs w:val="21"/>
              </w:rPr>
              <w:t>13</w:t>
            </w:r>
          </w:p>
        </w:tc>
      </w:tr>
    </w:tbl>
    <w:p w14:paraId="008EEF54" w14:textId="5641E24B" w:rsidR="00164536" w:rsidRDefault="00B05AC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安装部署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7A330179" w14:textId="1C4FA1C8" w:rsidR="00164536" w:rsidRDefault="004025C5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4025C5">
        <w:rPr>
          <w:rFonts w:cs="Times New Roman"/>
          <w:b/>
          <w:spacing w:val="15"/>
          <w:sz w:val="32"/>
          <w:szCs w:val="56"/>
        </w:rPr>
        <w:t>Install deployment plan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CC20E8" w14:textId="2005D926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BA3DCC" w14:textId="77777777" w:rsidR="00AE207A" w:rsidRDefault="00AE207A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17307B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35174882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7777777" w:rsidR="00021BB3" w:rsidRPr="00F52AE7" w:rsidRDefault="00021BB3" w:rsidP="002D1043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4ACE9EB7" w14:textId="5B7924DD" w:rsidR="00021BB3" w:rsidRPr="00F52AE7" w:rsidRDefault="00FC07A6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</w:t>
            </w:r>
          </w:p>
        </w:tc>
        <w:tc>
          <w:tcPr>
            <w:tcW w:w="1930" w:type="dxa"/>
          </w:tcPr>
          <w:p w14:paraId="73ABB349" w14:textId="2A0D7804" w:rsidR="00021BB3" w:rsidRPr="00F52AE7" w:rsidRDefault="00021BB3" w:rsidP="002D1043">
            <w:pPr>
              <w:rPr>
                <w:szCs w:val="21"/>
              </w:rPr>
            </w:pPr>
          </w:p>
        </w:tc>
        <w:tc>
          <w:tcPr>
            <w:tcW w:w="1671" w:type="dxa"/>
          </w:tcPr>
          <w:p w14:paraId="1D09EB70" w14:textId="68237BFA" w:rsidR="00021BB3" w:rsidRPr="00F52AE7" w:rsidRDefault="00BB59DC" w:rsidP="002D10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FC07A6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="00021BB3" w:rsidRPr="00F52AE7">
              <w:rPr>
                <w:rFonts w:hint="eastAsia"/>
                <w:szCs w:val="21"/>
              </w:rPr>
              <w:t>/</w:t>
            </w:r>
            <w:r w:rsidR="00FC07A6">
              <w:rPr>
                <w:szCs w:val="21"/>
              </w:rPr>
              <w:t>11-2019</w:t>
            </w:r>
            <w:r w:rsidR="00FC07A6">
              <w:rPr>
                <w:rFonts w:hint="eastAsia"/>
                <w:szCs w:val="21"/>
              </w:rPr>
              <w:t>/</w:t>
            </w:r>
            <w:r w:rsidR="00FC07A6">
              <w:rPr>
                <w:szCs w:val="21"/>
              </w:rPr>
              <w:t>1/13</w:t>
            </w:r>
          </w:p>
        </w:tc>
        <w:tc>
          <w:tcPr>
            <w:tcW w:w="1672" w:type="dxa"/>
          </w:tcPr>
          <w:p w14:paraId="2099DB2A" w14:textId="09785829" w:rsidR="00021BB3" w:rsidRPr="00F52AE7" w:rsidRDefault="00021BB3" w:rsidP="002D1043">
            <w:pPr>
              <w:rPr>
                <w:szCs w:val="21"/>
              </w:rPr>
            </w:pPr>
          </w:p>
        </w:tc>
      </w:tr>
    </w:tbl>
    <w:p w14:paraId="6879AE79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DFF5043" w14:textId="36B6E8CA" w:rsidR="00FC07A6" w:rsidRDefault="00FC07A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0D6E0B" w14:textId="77777777" w:rsidR="00FC07A6" w:rsidRDefault="00FC07A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9" w:name="_GoBack"/>
      <w:bookmarkEnd w:id="9"/>
    </w:p>
    <w:sdt>
      <w:sdtPr>
        <w:rPr>
          <w:rFonts w:asciiTheme="minorHAnsi" w:eastAsiaTheme="minorEastAsia" w:hAnsiTheme="minorHAnsi" w:cstheme="minorBidi"/>
          <w:kern w:val="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</w:rPr>
      </w:sdtEndPr>
      <w:sdtContent>
        <w:p w14:paraId="36FFC6BB" w14:textId="77777777" w:rsidR="004206CE" w:rsidRDefault="004206CE">
          <w:r>
            <w:rPr>
              <w:lang w:val="zh-CN"/>
            </w:rPr>
            <w:t>目录</w:t>
          </w:r>
        </w:p>
        <w:p w14:paraId="327C81F1" w14:textId="26234BAD" w:rsidR="005731CA" w:rsidRDefault="004206C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74882" w:history="1">
            <w:r w:rsidR="005731CA" w:rsidRPr="003C1A9F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5731CA" w:rsidRPr="003C1A9F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5731CA" w:rsidRPr="003C1A9F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5731CA" w:rsidRPr="003C1A9F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5731CA" w:rsidRPr="003C1A9F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5731CA" w:rsidRPr="003C1A9F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5731CA" w:rsidRPr="003C1A9F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5731CA">
              <w:rPr>
                <w:noProof/>
                <w:webHidden/>
              </w:rPr>
              <w:tab/>
            </w:r>
            <w:r w:rsidR="005731CA">
              <w:rPr>
                <w:noProof/>
                <w:webHidden/>
              </w:rPr>
              <w:fldChar w:fldCharType="begin"/>
            </w:r>
            <w:r w:rsidR="005731CA">
              <w:rPr>
                <w:noProof/>
                <w:webHidden/>
              </w:rPr>
              <w:instrText xml:space="preserve"> PAGEREF _Toc535174882 \h </w:instrText>
            </w:r>
            <w:r w:rsidR="005731CA">
              <w:rPr>
                <w:noProof/>
                <w:webHidden/>
              </w:rPr>
            </w:r>
            <w:r w:rsidR="005731CA">
              <w:rPr>
                <w:noProof/>
                <w:webHidden/>
              </w:rPr>
              <w:fldChar w:fldCharType="separate"/>
            </w:r>
            <w:r w:rsidR="005731CA">
              <w:rPr>
                <w:noProof/>
                <w:webHidden/>
              </w:rPr>
              <w:t>2</w:t>
            </w:r>
            <w:r w:rsidR="005731CA">
              <w:rPr>
                <w:noProof/>
                <w:webHidden/>
              </w:rPr>
              <w:fldChar w:fldCharType="end"/>
            </w:r>
          </w:hyperlink>
        </w:p>
        <w:p w14:paraId="6D91C780" w14:textId="36EB4555" w:rsidR="005731CA" w:rsidRDefault="005731C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</w:rPr>
          </w:pPr>
          <w:hyperlink w:anchor="_Toc535174883" w:history="1">
            <w:r w:rsidRPr="003C1A9F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</w:rPr>
              <w:tab/>
            </w:r>
            <w:r w:rsidRPr="003C1A9F">
              <w:rPr>
                <w:rStyle w:val="a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683F" w14:textId="58B988EB" w:rsidR="005731CA" w:rsidRDefault="005731CA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</w:rPr>
          </w:pPr>
          <w:hyperlink w:anchor="_Toc535174884" w:history="1">
            <w:r w:rsidRPr="003C1A9F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</w:rPr>
              <w:tab/>
            </w:r>
            <w:r w:rsidRPr="003C1A9F">
              <w:rPr>
                <w:rStyle w:val="aa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FE58" w14:textId="5A8473EF" w:rsidR="005731CA" w:rsidRDefault="005731CA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</w:rPr>
          </w:pPr>
          <w:hyperlink w:anchor="_Toc535174885" w:history="1">
            <w:r w:rsidRPr="003C1A9F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</w:rPr>
              <w:tab/>
            </w:r>
            <w:r w:rsidRPr="003C1A9F">
              <w:rPr>
                <w:rStyle w:val="aa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5E6B" w14:textId="7BA5ADBF" w:rsidR="005731CA" w:rsidRDefault="005731CA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</w:rPr>
          </w:pPr>
          <w:hyperlink w:anchor="_Toc535174886" w:history="1">
            <w:r w:rsidRPr="003C1A9F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</w:rPr>
              <w:tab/>
            </w:r>
            <w:r w:rsidRPr="003C1A9F">
              <w:rPr>
                <w:rStyle w:val="a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10A7" w14:textId="1E3D1C77" w:rsidR="005731CA" w:rsidRDefault="005731CA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</w:rPr>
          </w:pPr>
          <w:hyperlink w:anchor="_Toc535174887" w:history="1">
            <w:r w:rsidRPr="003C1A9F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</w:rPr>
              <w:tab/>
            </w:r>
            <w:r w:rsidRPr="003C1A9F">
              <w:rPr>
                <w:rStyle w:val="aa"/>
                <w:noProof/>
              </w:rPr>
              <w:t>与其他计划之间的关系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B229" w14:textId="29608552" w:rsidR="005731CA" w:rsidRDefault="005731CA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</w:rPr>
          </w:pPr>
          <w:hyperlink w:anchor="_Toc535174888" w:history="1">
            <w:r w:rsidRPr="003C1A9F">
              <w:rPr>
                <w:rStyle w:val="a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</w:rPr>
              <w:tab/>
            </w:r>
            <w:r w:rsidRPr="003C1A9F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7A0E" w14:textId="595EB64A" w:rsidR="005731CA" w:rsidRDefault="005731C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</w:rPr>
          </w:pPr>
          <w:hyperlink w:anchor="_Toc535174889" w:history="1">
            <w:r w:rsidRPr="003C1A9F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</w:rPr>
              <w:tab/>
            </w:r>
            <w:r w:rsidRPr="003C1A9F">
              <w:rPr>
                <w:rStyle w:val="aa"/>
                <w:noProof/>
              </w:rPr>
              <w:t>安装概述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368B" w14:textId="50D6966F" w:rsidR="005731CA" w:rsidRDefault="005731CA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</w:rPr>
          </w:pPr>
          <w:hyperlink w:anchor="_Toc535174890" w:history="1">
            <w:r w:rsidRPr="003C1A9F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</w:rPr>
              <w:tab/>
            </w:r>
            <w:r w:rsidRPr="003C1A9F">
              <w:rPr>
                <w:rStyle w:val="a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2299" w14:textId="3AB3EB60" w:rsidR="005731CA" w:rsidRDefault="005731CA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</w:rPr>
          </w:pPr>
          <w:hyperlink w:anchor="_Toc535174891" w:history="1">
            <w:r w:rsidRPr="003C1A9F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</w:rPr>
              <w:tab/>
            </w:r>
            <w:r w:rsidRPr="003C1A9F">
              <w:rPr>
                <w:rStyle w:val="aa"/>
                <w:noProof/>
              </w:rPr>
              <w:t>联系方式与地点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38F2" w14:textId="5F8BA9A8" w:rsidR="005731CA" w:rsidRDefault="005731CA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</w:rPr>
          </w:pPr>
          <w:hyperlink w:anchor="_Toc535174892" w:history="1">
            <w:r w:rsidRPr="003C1A9F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</w:rPr>
              <w:tab/>
            </w:r>
            <w:r w:rsidRPr="003C1A9F">
              <w:rPr>
                <w:rStyle w:val="aa"/>
                <w:noProof/>
              </w:rPr>
              <w:t>部署图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955F" w14:textId="5544E564" w:rsidR="005731CA" w:rsidRDefault="005731CA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</w:rPr>
          </w:pPr>
          <w:hyperlink w:anchor="_Toc535174893" w:history="1">
            <w:r w:rsidRPr="003C1A9F">
              <w:rPr>
                <w:rStyle w:val="a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</w:rPr>
              <w:tab/>
            </w:r>
            <w:r w:rsidRPr="003C1A9F">
              <w:rPr>
                <w:rStyle w:val="aa"/>
                <w:noProof/>
              </w:rPr>
              <w:t>支持材料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4848" w14:textId="768D55E4" w:rsidR="005731CA" w:rsidRDefault="005731CA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</w:rPr>
          </w:pPr>
          <w:hyperlink w:anchor="_Toc535174894" w:history="1">
            <w:r w:rsidRPr="003C1A9F">
              <w:rPr>
                <w:rStyle w:val="a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</w:rPr>
              <w:tab/>
            </w:r>
            <w:r w:rsidRPr="003C1A9F">
              <w:rPr>
                <w:rStyle w:val="aa"/>
                <w:noProof/>
              </w:rPr>
              <w:t>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EC38" w14:textId="70495B6B" w:rsidR="005731CA" w:rsidRDefault="005731CA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</w:rPr>
          </w:pPr>
          <w:hyperlink w:anchor="_Toc535174895" w:history="1">
            <w:r w:rsidRPr="003C1A9F">
              <w:rPr>
                <w:rStyle w:val="a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</w:rPr>
              <w:tab/>
            </w:r>
            <w:r w:rsidRPr="003C1A9F">
              <w:rPr>
                <w:rStyle w:val="a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CCFC6" w14:textId="5D7CA0A6" w:rsidR="005731CA" w:rsidRDefault="005731CA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</w:rPr>
          </w:pPr>
          <w:hyperlink w:anchor="_Toc535174896" w:history="1">
            <w:r w:rsidRPr="003C1A9F">
              <w:rPr>
                <w:rStyle w:val="aa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</w:rPr>
              <w:tab/>
            </w:r>
            <w:r w:rsidRPr="003C1A9F">
              <w:rPr>
                <w:rStyle w:val="aa"/>
                <w:noProof/>
              </w:rPr>
              <w:t>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BB7F2" w14:textId="681F96EE" w:rsidR="005731CA" w:rsidRDefault="005731CA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</w:rPr>
          </w:pPr>
          <w:hyperlink w:anchor="_Toc535174897" w:history="1">
            <w:r w:rsidRPr="003C1A9F">
              <w:rPr>
                <w:rStyle w:val="aa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</w:rPr>
              <w:tab/>
            </w:r>
            <w:r w:rsidRPr="003C1A9F">
              <w:rPr>
                <w:rStyle w:val="aa"/>
                <w:noProof/>
              </w:rPr>
              <w:t>保密性与私密性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90A9" w14:textId="60E612DF" w:rsidR="005731CA" w:rsidRDefault="005731C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</w:rPr>
          </w:pPr>
          <w:hyperlink w:anchor="_Toc535174898" w:history="1">
            <w:r w:rsidRPr="003C1A9F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</w:rPr>
              <w:tab/>
            </w:r>
            <w:r w:rsidRPr="003C1A9F">
              <w:rPr>
                <w:rStyle w:val="aa"/>
                <w:noProof/>
              </w:rPr>
              <w:t>为软件中心操作员提供特定现场信息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9489" w14:textId="57820812" w:rsidR="004206CE" w:rsidRDefault="004206CE">
          <w:r>
            <w:rPr>
              <w:b/>
              <w:bCs/>
              <w:lang w:val="zh-CN"/>
            </w:rPr>
            <w:fldChar w:fldCharType="end"/>
          </w:r>
        </w:p>
      </w:sdtContent>
    </w:sdt>
    <w:p w14:paraId="64D40670" w14:textId="77777777" w:rsidR="0046483C" w:rsidRDefault="0046483C" w:rsidP="004206C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507D925" w14:textId="77777777" w:rsidR="0046483C" w:rsidRDefault="0046483C" w:rsidP="00BC6D2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9222DD9" w14:textId="77777777" w:rsidR="00D76606" w:rsidRDefault="00D76606" w:rsidP="00BC6D2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F45834B" w14:textId="77777777" w:rsidR="00D76606" w:rsidRDefault="00D76606" w:rsidP="00BC6D2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8CACD8F" w14:textId="77777777" w:rsidR="00D76606" w:rsidRDefault="00D76606" w:rsidP="00BC6D2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41D455" w14:textId="4ACE6B0B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ED74A3" w14:textId="105B9C95" w:rsidR="00EB1724" w:rsidRDefault="00EB1724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E55E296" w14:textId="1C22378A" w:rsidR="00EB1724" w:rsidRDefault="00EB1724" w:rsidP="00EB1724">
      <w:pPr>
        <w:pStyle w:val="a"/>
      </w:pPr>
      <w:bookmarkStart w:id="10" w:name="_Toc535174883"/>
      <w:r>
        <w:rPr>
          <w:rFonts w:hint="eastAsia"/>
        </w:rPr>
        <w:lastRenderedPageBreak/>
        <w:t>引言</w:t>
      </w:r>
      <w:bookmarkEnd w:id="10"/>
    </w:p>
    <w:p w14:paraId="67B96C31" w14:textId="01AFEE8E" w:rsidR="007E6042" w:rsidRPr="007E6042" w:rsidRDefault="007E6042" w:rsidP="007E6042">
      <w:pPr>
        <w:ind w:firstLine="420"/>
        <w:rPr>
          <w:szCs w:val="21"/>
        </w:rPr>
      </w:pPr>
      <w:r>
        <w:rPr>
          <w:rFonts w:hint="eastAsia"/>
          <w:szCs w:val="21"/>
        </w:rPr>
        <w:t>为使</w:t>
      </w:r>
      <w:r w:rsidRPr="00452D51">
        <w:rPr>
          <w:rFonts w:hint="eastAsia"/>
        </w:rPr>
        <w:t>软件工程系列课程教学辅助网站</w:t>
      </w:r>
      <w:r>
        <w:rPr>
          <w:rFonts w:hint="eastAsia"/>
        </w:rPr>
        <w:t>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</w:t>
      </w:r>
      <w:r w:rsidR="008376E9">
        <w:rPr>
          <w:rFonts w:hint="eastAsia"/>
        </w:rPr>
        <w:t>此安装</w:t>
      </w:r>
      <w:r w:rsidR="008376E9">
        <w:t>部署计划为安装部署过程进行了描述</w:t>
      </w:r>
      <w:r w:rsidR="0061407B">
        <w:rPr>
          <w:rFonts w:hint="eastAsia"/>
        </w:rPr>
        <w:t>。</w:t>
      </w:r>
    </w:p>
    <w:p w14:paraId="11A81D5A" w14:textId="14890B2E" w:rsidR="00EB1724" w:rsidRDefault="00EB1724" w:rsidP="00EB1724">
      <w:pPr>
        <w:pStyle w:val="a0"/>
      </w:pPr>
      <w:bookmarkStart w:id="11" w:name="_Toc535174884"/>
      <w:r>
        <w:rPr>
          <w:rFonts w:hint="eastAsia"/>
        </w:rPr>
        <w:t>项目</w:t>
      </w:r>
      <w:r>
        <w:t>名称</w:t>
      </w:r>
      <w:bookmarkEnd w:id="11"/>
    </w:p>
    <w:p w14:paraId="78F2A7FD" w14:textId="77777777" w:rsidR="007E6042" w:rsidRDefault="007E6042" w:rsidP="007E6042">
      <w:pPr>
        <w:ind w:firstLine="420"/>
      </w:pPr>
      <w:r w:rsidRPr="00452D51">
        <w:rPr>
          <w:rFonts w:hint="eastAsia"/>
        </w:rPr>
        <w:t>软件工程系列课程教学辅助网站</w:t>
      </w:r>
    </w:p>
    <w:p w14:paraId="07691E0C" w14:textId="3167F973" w:rsidR="00EB1724" w:rsidRDefault="00EB1724" w:rsidP="00EB1724">
      <w:pPr>
        <w:pStyle w:val="a0"/>
      </w:pPr>
      <w:bookmarkStart w:id="12" w:name="_Toc535174885"/>
      <w:r>
        <w:rPr>
          <w:rFonts w:hint="eastAsia"/>
        </w:rPr>
        <w:t>系统</w:t>
      </w:r>
      <w:r>
        <w:t>概述</w:t>
      </w:r>
      <w:bookmarkEnd w:id="12"/>
    </w:p>
    <w:p w14:paraId="7CD985D1" w14:textId="54F36198" w:rsidR="003B13DA" w:rsidRPr="003B13DA" w:rsidRDefault="003B13DA" w:rsidP="003B13DA">
      <w:pPr>
        <w:ind w:firstLine="420"/>
      </w:pPr>
      <w:r w:rsidRPr="002E45BC">
        <w:rPr>
          <w:rFonts w:hint="eastAsia"/>
        </w:rPr>
        <w:t>软件工程系列课程教学辅助网站是一个</w:t>
      </w:r>
      <w:r>
        <w:rPr>
          <w:rFonts w:hint="eastAsia"/>
        </w:rPr>
        <w:t>针对</w:t>
      </w:r>
      <w:r>
        <w:t>软件工程系列</w:t>
      </w:r>
      <w:r>
        <w:rPr>
          <w:rFonts w:hint="eastAsia"/>
        </w:rPr>
        <w:t>课程而建的</w:t>
      </w:r>
      <w:r w:rsidRPr="00090E4B">
        <w:rPr>
          <w:rFonts w:hint="eastAsia"/>
          <w:b/>
        </w:rPr>
        <w:t>开放性交流平台</w:t>
      </w:r>
      <w:r>
        <w:rPr>
          <w:rFonts w:hint="eastAsia"/>
        </w:rPr>
        <w:t>，</w:t>
      </w:r>
      <w:r>
        <w:t>部署在浙江大学城市学院内网中，</w:t>
      </w:r>
      <w:r>
        <w:rPr>
          <w:rFonts w:hint="eastAsia"/>
        </w:rPr>
        <w:t>使</w:t>
      </w:r>
      <w:r>
        <w:t>对软件工程系列课程感兴趣的同学或者老师都能参与其中。</w:t>
      </w:r>
      <w:r>
        <w:rPr>
          <w:rFonts w:hint="eastAsia"/>
        </w:rPr>
        <w:t>由于目前</w:t>
      </w:r>
      <w:r>
        <w:t>局势下，软件工程</w:t>
      </w:r>
      <w:r>
        <w:rPr>
          <w:rFonts w:hint="eastAsia"/>
        </w:rPr>
        <w:t>相关</w:t>
      </w:r>
      <w:r>
        <w:t>的专业知识</w:t>
      </w:r>
      <w:r>
        <w:rPr>
          <w:rFonts w:hint="eastAsia"/>
        </w:rPr>
        <w:t>日新月异</w:t>
      </w:r>
      <w:r>
        <w:t>，</w:t>
      </w:r>
      <w:r>
        <w:rPr>
          <w:rFonts w:hint="eastAsia"/>
        </w:rPr>
        <w:t>发展</w:t>
      </w:r>
      <w:r>
        <w:t>迅速</w:t>
      </w:r>
      <w:r>
        <w:rPr>
          <w:rFonts w:hint="eastAsia"/>
        </w:rPr>
        <w:t>，</w:t>
      </w:r>
      <w:r>
        <w:t>学生仅仅靠</w:t>
      </w:r>
      <w:r>
        <w:rPr>
          <w:rFonts w:hint="eastAsia"/>
        </w:rPr>
        <w:t>自己</w:t>
      </w:r>
      <w:r>
        <w:t>搜索到的知识不足以丰富自身</w:t>
      </w:r>
      <w:r>
        <w:rPr>
          <w:rFonts w:hint="eastAsia"/>
        </w:rPr>
        <w:t>知识</w:t>
      </w:r>
      <w:r>
        <w:t>水平。</w:t>
      </w:r>
      <w:r>
        <w:rPr>
          <w:rFonts w:hint="eastAsia"/>
        </w:rPr>
        <w:t>而</w:t>
      </w:r>
      <w:r>
        <w:t>软件工程系列课程</w:t>
      </w:r>
      <w:r>
        <w:rPr>
          <w:rFonts w:hint="eastAsia"/>
        </w:rPr>
        <w:t>却又</w:t>
      </w:r>
      <w:r>
        <w:t>对学生的影响深远，</w:t>
      </w:r>
      <w:r>
        <w:rPr>
          <w:rFonts w:hint="eastAsia"/>
        </w:rPr>
        <w:t>这</w:t>
      </w:r>
      <w:r>
        <w:t>不仅仅</w:t>
      </w:r>
      <w:r>
        <w:rPr>
          <w:rFonts w:hint="eastAsia"/>
        </w:rPr>
        <w:t>体现</w:t>
      </w:r>
      <w:r>
        <w:t>在课堂上</w:t>
      </w:r>
      <w:r>
        <w:rPr>
          <w:rFonts w:hint="eastAsia"/>
        </w:rPr>
        <w:t>，学生</w:t>
      </w:r>
      <w:r>
        <w:t>未来工作实习也依然会使用到</w:t>
      </w:r>
      <w:r>
        <w:rPr>
          <w:rFonts w:hint="eastAsia"/>
        </w:rPr>
        <w:t>大量</w:t>
      </w:r>
      <w:r>
        <w:t>的相关知识。</w:t>
      </w:r>
      <w:r>
        <w:rPr>
          <w:rFonts w:hint="eastAsia"/>
        </w:rPr>
        <w:t>一个</w:t>
      </w:r>
      <w:r>
        <w:t>人学习不</w:t>
      </w:r>
      <w:r>
        <w:rPr>
          <w:rFonts w:hint="eastAsia"/>
        </w:rPr>
        <w:t>如</w:t>
      </w:r>
      <w:r>
        <w:t>一群人一起学，</w:t>
      </w:r>
      <w:r>
        <w:rPr>
          <w:rFonts w:hint="eastAsia"/>
        </w:rPr>
        <w:t>所以针对这</w:t>
      </w:r>
      <w:r w:rsidRPr="00A24E23">
        <w:rPr>
          <w:rFonts w:hint="eastAsia"/>
        </w:rPr>
        <w:t>个教学过程，我们希望这个网站可以</w:t>
      </w:r>
      <w:r>
        <w:rPr>
          <w:rFonts w:hint="eastAsia"/>
        </w:rPr>
        <w:t>吸引潜在</w:t>
      </w:r>
      <w:r>
        <w:t>的对软</w:t>
      </w:r>
      <w:r>
        <w:rPr>
          <w:rFonts w:hint="eastAsia"/>
        </w:rPr>
        <w:t>件</w:t>
      </w:r>
      <w:r>
        <w:t>工程系列</w:t>
      </w:r>
      <w:r>
        <w:rPr>
          <w:rFonts w:hint="eastAsia"/>
        </w:rPr>
        <w:t>课程</w:t>
      </w:r>
      <w:r>
        <w:t>感兴趣的</w:t>
      </w:r>
      <w:r>
        <w:rPr>
          <w:rFonts w:hint="eastAsia"/>
        </w:rPr>
        <w:t>同学一起</w:t>
      </w:r>
      <w:r>
        <w:t>加入</w:t>
      </w:r>
      <w:r>
        <w:rPr>
          <w:rFonts w:hint="eastAsia"/>
        </w:rPr>
        <w:t>学习</w:t>
      </w:r>
      <w:r>
        <w:t>过程</w:t>
      </w:r>
      <w:r>
        <w:rPr>
          <w:rFonts w:hint="eastAsia"/>
        </w:rPr>
        <w:t>。并</w:t>
      </w:r>
      <w:r>
        <w:t>由学生、老师共同</w:t>
      </w:r>
      <w:r>
        <w:rPr>
          <w:rFonts w:hint="eastAsia"/>
        </w:rPr>
        <w:t>自主</w:t>
      </w:r>
      <w:r>
        <w:t>自发</w:t>
      </w:r>
      <w:r>
        <w:rPr>
          <w:rFonts w:hint="eastAsia"/>
        </w:rPr>
        <w:t>地</w:t>
      </w:r>
      <w:r>
        <w:t>提供资源</w:t>
      </w:r>
      <w:r>
        <w:rPr>
          <w:rFonts w:hint="eastAsia"/>
        </w:rPr>
        <w:t>的长期</w:t>
      </w:r>
      <w:r w:rsidRPr="00A24E23">
        <w:rPr>
          <w:rFonts w:hint="eastAsia"/>
        </w:rPr>
        <w:t>持续</w:t>
      </w:r>
      <w:r>
        <w:rPr>
          <w:rFonts w:hint="eastAsia"/>
        </w:rPr>
        <w:t>更新与</w:t>
      </w:r>
      <w:r>
        <w:t>扩充，</w:t>
      </w:r>
      <w:r>
        <w:rPr>
          <w:rFonts w:hint="eastAsia"/>
        </w:rPr>
        <w:t>以</w:t>
      </w:r>
      <w:r>
        <w:t>提供充足的</w:t>
      </w:r>
      <w:r w:rsidRPr="00A24E23">
        <w:rPr>
          <w:rFonts w:hint="eastAsia"/>
        </w:rPr>
        <w:t>学习</w:t>
      </w:r>
      <w:r>
        <w:rPr>
          <w:rFonts w:hint="eastAsia"/>
        </w:rPr>
        <w:t>资源支持。无论是</w:t>
      </w:r>
      <w:r>
        <w:t>教师还是学生都能</w:t>
      </w:r>
      <w:r>
        <w:rPr>
          <w:rFonts w:hint="eastAsia"/>
        </w:rPr>
        <w:t>参与到技术</w:t>
      </w:r>
      <w:r>
        <w:t>心得</w:t>
      </w:r>
      <w:r>
        <w:rPr>
          <w:rFonts w:hint="eastAsia"/>
        </w:rPr>
        <w:t>信息的</w:t>
      </w:r>
      <w:r>
        <w:t>开</w:t>
      </w:r>
      <w:r>
        <w:rPr>
          <w:rFonts w:hint="eastAsia"/>
        </w:rPr>
        <w:t>放</w:t>
      </w:r>
      <w:r>
        <w:t>性交流中去</w:t>
      </w:r>
      <w:r w:rsidRPr="00A24E23">
        <w:rPr>
          <w:rFonts w:hint="eastAsia"/>
        </w:rPr>
        <w:t>，</w:t>
      </w:r>
      <w:r>
        <w:rPr>
          <w:rFonts w:hint="eastAsia"/>
        </w:rPr>
        <w:t>网站尽力营造一种积极</w:t>
      </w:r>
      <w:r>
        <w:t>向上的学习氛围</w:t>
      </w:r>
      <w:r>
        <w:rPr>
          <w:rFonts w:hint="eastAsia"/>
        </w:rPr>
        <w:t>，</w:t>
      </w:r>
      <w:r w:rsidRPr="00A24E23">
        <w:rPr>
          <w:rFonts w:hint="eastAsia"/>
        </w:rPr>
        <w:t>以及</w:t>
      </w:r>
      <w:r>
        <w:rPr>
          <w:rFonts w:hint="eastAsia"/>
        </w:rPr>
        <w:t>可能聘请</w:t>
      </w:r>
      <w:r w:rsidRPr="00A24E23">
        <w:rPr>
          <w:rFonts w:hint="eastAsia"/>
        </w:rPr>
        <w:t>相关联的课程</w:t>
      </w:r>
      <w:r>
        <w:rPr>
          <w:rFonts w:hint="eastAsia"/>
        </w:rPr>
        <w:t>教师进行</w:t>
      </w:r>
      <w:r>
        <w:t>权威的答疑帮助</w:t>
      </w:r>
      <w:r w:rsidRPr="00A24E23">
        <w:rPr>
          <w:rFonts w:hint="eastAsia"/>
        </w:rPr>
        <w:t>，</w:t>
      </w:r>
      <w:r>
        <w:rPr>
          <w:rFonts w:hint="eastAsia"/>
        </w:rPr>
        <w:t>让</w:t>
      </w:r>
      <w:r>
        <w:t>用户真正能融入到这个平台，</w:t>
      </w:r>
      <w:r>
        <w:rPr>
          <w:rFonts w:hint="eastAsia"/>
        </w:rPr>
        <w:t>丰富</w:t>
      </w:r>
      <w:r>
        <w:t>其社交经历，</w:t>
      </w:r>
      <w:r>
        <w:rPr>
          <w:rFonts w:hint="eastAsia"/>
        </w:rPr>
        <w:t>在</w:t>
      </w:r>
      <w:r>
        <w:t>技术层次</w:t>
      </w:r>
      <w:r>
        <w:rPr>
          <w:rFonts w:hint="eastAsia"/>
        </w:rPr>
        <w:t>更好地</w:t>
      </w:r>
      <w:r>
        <w:t>学习他人</w:t>
      </w:r>
      <w:r>
        <w:rPr>
          <w:rFonts w:hint="eastAsia"/>
        </w:rPr>
        <w:t>，</w:t>
      </w:r>
      <w:r>
        <w:t>展示自我</w:t>
      </w:r>
      <w:r>
        <w:rPr>
          <w:rFonts w:hint="eastAsia"/>
        </w:rPr>
        <w:t>。</w:t>
      </w:r>
    </w:p>
    <w:p w14:paraId="418DA250" w14:textId="49D1E8E3" w:rsidR="00EB1724" w:rsidRDefault="00EB1724" w:rsidP="00EB1724">
      <w:pPr>
        <w:pStyle w:val="a0"/>
      </w:pPr>
      <w:bookmarkStart w:id="13" w:name="_Toc535174886"/>
      <w:r>
        <w:rPr>
          <w:rFonts w:hint="eastAsia"/>
        </w:rPr>
        <w:t>文档</w:t>
      </w:r>
      <w:r>
        <w:t>概述</w:t>
      </w:r>
      <w:bookmarkEnd w:id="13"/>
    </w:p>
    <w:p w14:paraId="14E038D0" w14:textId="0123731F" w:rsidR="003B13DA" w:rsidRPr="003B13DA" w:rsidRDefault="003B13DA" w:rsidP="003B13DA">
      <w:pPr>
        <w:ind w:firstLine="420"/>
      </w:pPr>
      <w:r>
        <w:rPr>
          <w:rFonts w:hint="eastAsia"/>
        </w:rPr>
        <w:t>本项目安装部署计划主要为对开发人员提供</w:t>
      </w:r>
      <w:r w:rsidRPr="005D6EC8">
        <w:rPr>
          <w:rFonts w:hint="eastAsia"/>
        </w:rPr>
        <w:t>有关《软件工程系列课程教学辅助网站》</w:t>
      </w:r>
      <w:r w:rsidRPr="00AC6A60">
        <w:rPr>
          <w:rFonts w:hint="eastAsia"/>
        </w:rPr>
        <w:t>在用户现场安装软件所作的计划。</w:t>
      </w:r>
    </w:p>
    <w:p w14:paraId="5D5D8A27" w14:textId="0A55A261" w:rsidR="00EB1724" w:rsidRDefault="00EB1724" w:rsidP="00EB1724">
      <w:pPr>
        <w:pStyle w:val="a0"/>
      </w:pPr>
      <w:bookmarkStart w:id="14" w:name="_Toc535174887"/>
      <w:r>
        <w:rPr>
          <w:rFonts w:hint="eastAsia"/>
        </w:rPr>
        <w:t>与</w:t>
      </w:r>
      <w:r>
        <w:t>其他计划之间的关系</w:t>
      </w:r>
      <w:bookmarkEnd w:id="14"/>
    </w:p>
    <w:p w14:paraId="12432720" w14:textId="666AEA05" w:rsidR="003B13DA" w:rsidRPr="003B13DA" w:rsidRDefault="00DB416F" w:rsidP="003B13DA">
      <w:pPr>
        <w:ind w:left="420"/>
      </w:pPr>
      <w:r>
        <w:rPr>
          <w:rFonts w:hint="eastAsia"/>
        </w:rPr>
        <w:t>在</w:t>
      </w:r>
      <w:r>
        <w:t>验收测试之后，系统维护之前</w:t>
      </w:r>
      <w:r w:rsidR="00FE5F57">
        <w:rPr>
          <w:rFonts w:hint="eastAsia"/>
        </w:rPr>
        <w:t>，</w:t>
      </w:r>
      <w:r w:rsidR="00FE5F57">
        <w:t>预计在</w:t>
      </w:r>
      <w:r w:rsidR="00FE5F57">
        <w:rPr>
          <w:rFonts w:hint="eastAsia"/>
        </w:rPr>
        <w:t>201</w:t>
      </w:r>
      <w:r w:rsidR="00FD6535">
        <w:t>9</w:t>
      </w:r>
      <w:r w:rsidR="00FE5F57">
        <w:rPr>
          <w:rFonts w:hint="eastAsia"/>
        </w:rPr>
        <w:t>年7</w:t>
      </w:r>
      <w:r w:rsidR="00FD6535">
        <w:rPr>
          <w:rFonts w:hint="eastAsia"/>
        </w:rPr>
        <w:t>月</w:t>
      </w:r>
      <w:r w:rsidR="00FE5F57">
        <w:t>进行</w:t>
      </w:r>
      <w:r w:rsidR="00D40F9A">
        <w:rPr>
          <w:rFonts w:hint="eastAsia"/>
        </w:rPr>
        <w:t>，</w:t>
      </w:r>
      <w:r w:rsidR="00D766BE">
        <w:rPr>
          <w:rFonts w:hint="eastAsia"/>
        </w:rPr>
        <w:t>同</w:t>
      </w:r>
      <w:r w:rsidR="00D766BE">
        <w:t>年</w:t>
      </w:r>
      <w:r w:rsidR="00D766BE">
        <w:rPr>
          <w:rFonts w:hint="eastAsia"/>
        </w:rPr>
        <w:t>8月</w:t>
      </w:r>
      <w:r w:rsidR="00D766BE">
        <w:t>左右完工。</w:t>
      </w:r>
    </w:p>
    <w:p w14:paraId="5E79C79C" w14:textId="781E0230" w:rsidR="007E6042" w:rsidRDefault="00EB1724" w:rsidP="007E6042">
      <w:pPr>
        <w:pStyle w:val="a0"/>
      </w:pPr>
      <w:bookmarkStart w:id="15" w:name="_Toc535174888"/>
      <w:r>
        <w:rPr>
          <w:rFonts w:hint="eastAsia"/>
        </w:rPr>
        <w:t>参考</w:t>
      </w:r>
      <w:r>
        <w:t>资料</w:t>
      </w:r>
      <w:bookmarkEnd w:id="15"/>
    </w:p>
    <w:p w14:paraId="00EB9301" w14:textId="78329417" w:rsidR="007E6042" w:rsidRDefault="007E6042" w:rsidP="007E6042">
      <w:r>
        <w:t>[</w:t>
      </w:r>
      <w:r w:rsidR="00FD6535">
        <w:t>1</w:t>
      </w:r>
      <w:r>
        <w:t>]</w:t>
      </w:r>
      <w:r w:rsidR="00FD6535">
        <w:t xml:space="preserve"> [PRD-15]</w:t>
      </w:r>
      <w:r>
        <w:rPr>
          <w:rFonts w:hint="eastAsia"/>
        </w:rPr>
        <w:t>文</w:t>
      </w:r>
      <w:r>
        <w:t>档编写说明</w:t>
      </w:r>
    </w:p>
    <w:p w14:paraId="68732CFB" w14:textId="056EED5A" w:rsidR="007E6042" w:rsidRDefault="007E6042" w:rsidP="007E6042">
      <w:r>
        <w:t>[</w:t>
      </w:r>
      <w:r w:rsidR="00FD6535">
        <w:t>2</w:t>
      </w:r>
      <w:r>
        <w:t xml:space="preserve">] 张海藩,牟永敏.软件工程导论（第六版） </w:t>
      </w:r>
    </w:p>
    <w:p w14:paraId="25918C0D" w14:textId="511BA1ED" w:rsidR="007E6042" w:rsidRDefault="007E6042" w:rsidP="007E6042">
      <w:r>
        <w:t>[</w:t>
      </w:r>
      <w:r w:rsidR="00FD6535">
        <w:t>3</w:t>
      </w:r>
      <w:r>
        <w:t>] GB+T-8567-2006.国标《计算机软件文档编制规范》</w:t>
      </w:r>
    </w:p>
    <w:p w14:paraId="5BB69F1F" w14:textId="5D165B3F" w:rsidR="007E6042" w:rsidRDefault="007E6042" w:rsidP="007E6042">
      <w:r>
        <w:t>[</w:t>
      </w:r>
      <w:r w:rsidR="00FD6535">
        <w:t>4</w:t>
      </w:r>
      <w:r>
        <w:t>] GB/T19000—2008/ISO9000.国标《质量管理体系 基础和术语》</w:t>
      </w:r>
    </w:p>
    <w:p w14:paraId="08033E48" w14:textId="22F769AF" w:rsidR="007E6042" w:rsidRDefault="007E6042" w:rsidP="007E6042">
      <w:r>
        <w:t>[</w:t>
      </w:r>
      <w:r w:rsidR="00FD6535">
        <w:t>5</w:t>
      </w:r>
      <w:r>
        <w:t xml:space="preserve">] </w:t>
      </w:r>
      <w:r w:rsidR="00FD6535">
        <w:t>[PRD-15]</w:t>
      </w:r>
      <w:r>
        <w:t>文档</w:t>
      </w:r>
    </w:p>
    <w:p w14:paraId="7F7917B6" w14:textId="65B129CD" w:rsidR="007E6042" w:rsidRDefault="007E6042" w:rsidP="007E6042">
      <w:r>
        <w:t>[</w:t>
      </w:r>
      <w:r w:rsidR="00FD6535">
        <w:t>6</w:t>
      </w:r>
      <w:r>
        <w:t xml:space="preserve">] </w:t>
      </w:r>
      <w:r w:rsidR="00FD6535">
        <w:t>[PRD-15]</w:t>
      </w:r>
      <w:r>
        <w:t>配置管理</w:t>
      </w:r>
    </w:p>
    <w:p w14:paraId="638F8CDD" w14:textId="0F88B219" w:rsidR="007E6042" w:rsidRDefault="007E6042" w:rsidP="007E6042">
      <w:r>
        <w:t>[</w:t>
      </w:r>
      <w:r w:rsidR="00FD6535">
        <w:t>7</w:t>
      </w:r>
      <w:r>
        <w:t xml:space="preserve">] </w:t>
      </w:r>
      <w:r w:rsidR="00FD6535">
        <w:t>[PRD-15]</w:t>
      </w:r>
      <w:r>
        <w:t>可行性研究报告</w:t>
      </w:r>
    </w:p>
    <w:p w14:paraId="151BDBEB" w14:textId="461F22A6" w:rsidR="007E6042" w:rsidRDefault="007E6042" w:rsidP="007E6042">
      <w:r>
        <w:t>[</w:t>
      </w:r>
      <w:r w:rsidR="00FD6535">
        <w:t>8</w:t>
      </w:r>
      <w:r>
        <w:t>] 项目管理知识体系指南（PMBOK 指南)/项目管理协会</w:t>
      </w:r>
    </w:p>
    <w:p w14:paraId="51F2EF0B" w14:textId="4277A58F" w:rsidR="007E6042" w:rsidRPr="007E6042" w:rsidRDefault="007E6042" w:rsidP="007E6042">
      <w:r>
        <w:t>[</w:t>
      </w:r>
      <w:r w:rsidR="00FD6535">
        <w:t>9</w:t>
      </w:r>
      <w:r>
        <w:t>] 软件项目管理（原书第5版） [Software Project Management Fifth Edition]</w:t>
      </w:r>
    </w:p>
    <w:p w14:paraId="57A4E981" w14:textId="14D950A6" w:rsidR="00EB1724" w:rsidRDefault="00EB1724" w:rsidP="00EB1724">
      <w:pPr>
        <w:pStyle w:val="a"/>
      </w:pPr>
      <w:bookmarkStart w:id="16" w:name="_Toc535174889"/>
      <w:r>
        <w:rPr>
          <w:rFonts w:hint="eastAsia"/>
        </w:rPr>
        <w:t>安装</w:t>
      </w:r>
      <w:r>
        <w:t>概述</w:t>
      </w:r>
      <w:bookmarkEnd w:id="16"/>
    </w:p>
    <w:p w14:paraId="6FF79DC9" w14:textId="44C4DC44" w:rsidR="00EB1724" w:rsidRDefault="00EB1724" w:rsidP="00EB1724">
      <w:pPr>
        <w:pStyle w:val="a0"/>
      </w:pPr>
      <w:bookmarkStart w:id="17" w:name="_Toc535174890"/>
      <w:r>
        <w:rPr>
          <w:rFonts w:hint="eastAsia"/>
        </w:rPr>
        <w:t>描述</w:t>
      </w:r>
      <w:bookmarkEnd w:id="17"/>
    </w:p>
    <w:p w14:paraId="4F42E648" w14:textId="19E68E41" w:rsidR="003B13DA" w:rsidRDefault="003B13DA" w:rsidP="003B13DA">
      <w:r>
        <w:rPr>
          <w:rFonts w:hint="eastAsia"/>
        </w:rPr>
        <w:t>安装地点：学校服务器机房</w:t>
      </w:r>
    </w:p>
    <w:p w14:paraId="3CEC0EE2" w14:textId="180E9F2C" w:rsidR="003B13DA" w:rsidRDefault="003B13DA" w:rsidP="003B13DA">
      <w:r>
        <w:rPr>
          <w:rFonts w:hint="eastAsia"/>
        </w:rPr>
        <w:t>安装进度：首先搭建服务器，然后架设系统</w:t>
      </w:r>
    </w:p>
    <w:p w14:paraId="03FD100A" w14:textId="5B1C1293" w:rsidR="003B13DA" w:rsidRPr="003B13DA" w:rsidRDefault="003B13DA" w:rsidP="003B13DA">
      <w:r>
        <w:rPr>
          <w:rFonts w:hint="eastAsia"/>
        </w:rPr>
        <w:lastRenderedPageBreak/>
        <w:t>安装方法：配置服务，点击解压安装</w:t>
      </w:r>
    </w:p>
    <w:p w14:paraId="05F101BD" w14:textId="45C021C7" w:rsidR="00EB1724" w:rsidRDefault="00EB1724" w:rsidP="00EB1724">
      <w:pPr>
        <w:pStyle w:val="a0"/>
      </w:pPr>
      <w:bookmarkStart w:id="18" w:name="_Toc535174891"/>
      <w:r>
        <w:rPr>
          <w:rFonts w:hint="eastAsia"/>
        </w:rPr>
        <w:t>联系</w:t>
      </w:r>
      <w:r>
        <w:t>方式与地点</w:t>
      </w:r>
      <w:bookmarkEnd w:id="18"/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740"/>
        <w:gridCol w:w="2095"/>
        <w:gridCol w:w="2693"/>
        <w:gridCol w:w="1213"/>
      </w:tblGrid>
      <w:tr w:rsidR="003B13DA" w14:paraId="07CF0F3D" w14:textId="77777777" w:rsidTr="00FD6535">
        <w:trPr>
          <w:trHeight w:val="260"/>
        </w:trPr>
        <w:tc>
          <w:tcPr>
            <w:tcW w:w="1447" w:type="dxa"/>
            <w:shd w:val="clear" w:color="000000" w:fill="BDD7EE"/>
            <w:noWrap/>
            <w:vAlign w:val="center"/>
            <w:hideMark/>
          </w:tcPr>
          <w:p w14:paraId="0BACD295" w14:textId="77777777" w:rsidR="003B13DA" w:rsidRPr="003263FF" w:rsidRDefault="003B13DA" w:rsidP="009A7150">
            <w:pPr>
              <w:rPr>
                <w:color w:val="000000"/>
                <w:sz w:val="22"/>
              </w:rPr>
            </w:pPr>
            <w:r w:rsidRPr="003263FF"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740" w:type="dxa"/>
            <w:shd w:val="clear" w:color="000000" w:fill="BDD7EE"/>
          </w:tcPr>
          <w:p w14:paraId="0017670A" w14:textId="77777777" w:rsidR="003B13DA" w:rsidRPr="003263FF" w:rsidRDefault="003B13DA" w:rsidP="009A7150">
            <w:pPr>
              <w:rPr>
                <w:color w:val="000000"/>
                <w:sz w:val="22"/>
              </w:rPr>
            </w:pPr>
            <w:r w:rsidRPr="003263FF">
              <w:rPr>
                <w:rFonts w:hint="eastAsia"/>
                <w:color w:val="000000"/>
                <w:sz w:val="22"/>
              </w:rPr>
              <w:t>职位</w:t>
            </w:r>
          </w:p>
        </w:tc>
        <w:tc>
          <w:tcPr>
            <w:tcW w:w="2095" w:type="dxa"/>
            <w:shd w:val="clear" w:color="000000" w:fill="BDD7EE"/>
            <w:noWrap/>
            <w:vAlign w:val="center"/>
            <w:hideMark/>
          </w:tcPr>
          <w:p w14:paraId="1CD893FF" w14:textId="77777777" w:rsidR="003B13DA" w:rsidRPr="003263FF" w:rsidRDefault="003B13DA" w:rsidP="009A7150">
            <w:pPr>
              <w:rPr>
                <w:color w:val="000000"/>
                <w:sz w:val="22"/>
              </w:rPr>
            </w:pPr>
            <w:r w:rsidRPr="003263FF">
              <w:rPr>
                <w:rFonts w:hint="eastAsia"/>
                <w:color w:val="000000"/>
                <w:sz w:val="22"/>
              </w:rPr>
              <w:t>电话</w:t>
            </w:r>
          </w:p>
        </w:tc>
        <w:tc>
          <w:tcPr>
            <w:tcW w:w="2693" w:type="dxa"/>
            <w:shd w:val="clear" w:color="000000" w:fill="BDD7EE"/>
          </w:tcPr>
          <w:p w14:paraId="3BB25B4E" w14:textId="77777777" w:rsidR="003B13DA" w:rsidRPr="003263FF" w:rsidRDefault="003B13DA" w:rsidP="009A7150">
            <w:pPr>
              <w:rPr>
                <w:color w:val="000000"/>
                <w:sz w:val="22"/>
              </w:rPr>
            </w:pPr>
            <w:r w:rsidRPr="003263FF">
              <w:rPr>
                <w:rFonts w:hint="eastAsia"/>
                <w:color w:val="000000"/>
                <w:sz w:val="22"/>
              </w:rPr>
              <w:t>邮箱</w:t>
            </w:r>
          </w:p>
        </w:tc>
        <w:tc>
          <w:tcPr>
            <w:tcW w:w="1213" w:type="dxa"/>
            <w:shd w:val="clear" w:color="000000" w:fill="BDD7EE"/>
          </w:tcPr>
          <w:p w14:paraId="44659341" w14:textId="77777777" w:rsidR="003B13DA" w:rsidRPr="003263FF" w:rsidRDefault="003B13DA" w:rsidP="009A7150">
            <w:pPr>
              <w:rPr>
                <w:color w:val="000000"/>
                <w:sz w:val="22"/>
              </w:rPr>
            </w:pPr>
            <w:r w:rsidRPr="003263FF">
              <w:rPr>
                <w:rFonts w:hint="eastAsia"/>
                <w:color w:val="000000"/>
                <w:sz w:val="22"/>
              </w:rPr>
              <w:t>所在地</w:t>
            </w:r>
          </w:p>
        </w:tc>
      </w:tr>
      <w:tr w:rsidR="00FD6535" w14:paraId="72344452" w14:textId="77777777" w:rsidTr="00FD6535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2D885CD8" w14:textId="191E43A2" w:rsidR="00FD6535" w:rsidRPr="003263FF" w:rsidRDefault="00FD6535" w:rsidP="00FD653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黄叶轩</w:t>
            </w:r>
          </w:p>
        </w:tc>
        <w:tc>
          <w:tcPr>
            <w:tcW w:w="740" w:type="dxa"/>
          </w:tcPr>
          <w:p w14:paraId="635EA175" w14:textId="77777777" w:rsidR="00FD6535" w:rsidRPr="003263FF" w:rsidRDefault="00FD6535" w:rsidP="00FD6535">
            <w:pPr>
              <w:rPr>
                <w:sz w:val="20"/>
                <w:szCs w:val="20"/>
              </w:rPr>
            </w:pPr>
            <w:r w:rsidRPr="003263FF">
              <w:rPr>
                <w:rFonts w:hint="eastAsia"/>
                <w:sz w:val="20"/>
                <w:szCs w:val="20"/>
              </w:rPr>
              <w:t>组</w:t>
            </w:r>
            <w:r w:rsidRPr="003263FF">
              <w:rPr>
                <w:sz w:val="20"/>
                <w:szCs w:val="20"/>
              </w:rPr>
              <w:t>长</w:t>
            </w:r>
          </w:p>
        </w:tc>
        <w:tc>
          <w:tcPr>
            <w:tcW w:w="2095" w:type="dxa"/>
            <w:shd w:val="clear" w:color="auto" w:fill="auto"/>
            <w:noWrap/>
            <w:vAlign w:val="center"/>
            <w:hideMark/>
          </w:tcPr>
          <w:p w14:paraId="40650149" w14:textId="334E11E5" w:rsidR="00FD6535" w:rsidRPr="003263FF" w:rsidRDefault="00FD6535" w:rsidP="00FD653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13588899102</w:t>
            </w:r>
          </w:p>
        </w:tc>
        <w:tc>
          <w:tcPr>
            <w:tcW w:w="2693" w:type="dxa"/>
          </w:tcPr>
          <w:p w14:paraId="7DEF2A0D" w14:textId="1B5046A4" w:rsidR="00FD6535" w:rsidRPr="003263FF" w:rsidRDefault="00FD6535" w:rsidP="00FD6535">
            <w:pPr>
              <w:rPr>
                <w:sz w:val="20"/>
                <w:szCs w:val="20"/>
              </w:rPr>
            </w:pPr>
            <w:r w:rsidRPr="003263FF">
              <w:rPr>
                <w:rFonts w:hint="eastAsia"/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601246</w:t>
            </w:r>
            <w:r w:rsidRPr="003263FF">
              <w:rPr>
                <w:sz w:val="20"/>
                <w:szCs w:val="20"/>
              </w:rPr>
              <w:t>@stu.zucc.edu.cn</w:t>
            </w:r>
          </w:p>
        </w:tc>
        <w:tc>
          <w:tcPr>
            <w:tcW w:w="1213" w:type="dxa"/>
          </w:tcPr>
          <w:p w14:paraId="5B2D4170" w14:textId="14D5DF46" w:rsidR="00FD6535" w:rsidRPr="003263FF" w:rsidRDefault="00FD6535" w:rsidP="00FD653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弘毅</w:t>
            </w:r>
            <w:r>
              <w:rPr>
                <w:rFonts w:ascii="Times New Roman" w:hAnsi="Times New Roman" w:cs="Times New Roman"/>
                <w:szCs w:val="24"/>
              </w:rPr>
              <w:t>2-210</w:t>
            </w:r>
          </w:p>
        </w:tc>
      </w:tr>
      <w:tr w:rsidR="00FD6535" w14:paraId="2E1FA50E" w14:textId="77777777" w:rsidTr="00FD6535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5A2DE770" w14:textId="310D5369" w:rsidR="00FD6535" w:rsidRPr="003263FF" w:rsidRDefault="00FD6535" w:rsidP="00FD653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吕迪</w:t>
            </w:r>
          </w:p>
        </w:tc>
        <w:tc>
          <w:tcPr>
            <w:tcW w:w="740" w:type="dxa"/>
          </w:tcPr>
          <w:p w14:paraId="2E149206" w14:textId="77777777" w:rsidR="00FD6535" w:rsidRPr="003263FF" w:rsidRDefault="00FD6535" w:rsidP="00FD6535">
            <w:pPr>
              <w:rPr>
                <w:sz w:val="20"/>
                <w:szCs w:val="20"/>
              </w:rPr>
            </w:pPr>
            <w:r w:rsidRPr="003263FF">
              <w:rPr>
                <w:rFonts w:hint="eastAsia"/>
                <w:sz w:val="20"/>
                <w:szCs w:val="20"/>
              </w:rPr>
              <w:t>组员</w:t>
            </w:r>
          </w:p>
        </w:tc>
        <w:tc>
          <w:tcPr>
            <w:tcW w:w="2095" w:type="dxa"/>
            <w:shd w:val="clear" w:color="auto" w:fill="auto"/>
            <w:noWrap/>
            <w:hideMark/>
          </w:tcPr>
          <w:p w14:paraId="6632BDF4" w14:textId="16774EB9" w:rsidR="00FD6535" w:rsidRPr="003263FF" w:rsidRDefault="00FD6535" w:rsidP="00FD653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7306413358</w:t>
            </w:r>
          </w:p>
        </w:tc>
        <w:tc>
          <w:tcPr>
            <w:tcW w:w="2693" w:type="dxa"/>
          </w:tcPr>
          <w:p w14:paraId="43AE284F" w14:textId="0C47C21D" w:rsidR="00FD6535" w:rsidRPr="003263FF" w:rsidRDefault="00FD6535" w:rsidP="00FD6535">
            <w:pPr>
              <w:rPr>
                <w:sz w:val="20"/>
                <w:szCs w:val="20"/>
              </w:rPr>
            </w:pPr>
            <w:r w:rsidRPr="003263FF">
              <w:rPr>
                <w:rFonts w:hint="eastAsia"/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604251</w:t>
            </w:r>
            <w:r w:rsidRPr="003263FF">
              <w:rPr>
                <w:sz w:val="20"/>
                <w:szCs w:val="20"/>
              </w:rPr>
              <w:t>@stu.zucc.edu.cn</w:t>
            </w:r>
          </w:p>
        </w:tc>
        <w:tc>
          <w:tcPr>
            <w:tcW w:w="1213" w:type="dxa"/>
          </w:tcPr>
          <w:p w14:paraId="0B4D4368" w14:textId="02E4AFD7" w:rsidR="00FD6535" w:rsidRPr="003263FF" w:rsidRDefault="00FD6535" w:rsidP="00FD653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求真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-125</w:t>
            </w:r>
          </w:p>
        </w:tc>
      </w:tr>
      <w:tr w:rsidR="00FD6535" w:rsidRPr="0055154F" w14:paraId="7E9C3872" w14:textId="77777777" w:rsidTr="00FD6535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0F0BCD60" w14:textId="4A6A80B6" w:rsidR="00FD6535" w:rsidRPr="003263FF" w:rsidRDefault="00FD6535" w:rsidP="00FD653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徐双铅</w:t>
            </w:r>
          </w:p>
        </w:tc>
        <w:tc>
          <w:tcPr>
            <w:tcW w:w="740" w:type="dxa"/>
          </w:tcPr>
          <w:p w14:paraId="52D293B2" w14:textId="77777777" w:rsidR="00FD6535" w:rsidRPr="003263FF" w:rsidRDefault="00FD6535" w:rsidP="00FD6535">
            <w:pPr>
              <w:rPr>
                <w:sz w:val="20"/>
                <w:szCs w:val="20"/>
              </w:rPr>
            </w:pPr>
            <w:r w:rsidRPr="003263FF">
              <w:rPr>
                <w:rFonts w:hint="eastAsia"/>
                <w:sz w:val="20"/>
                <w:szCs w:val="20"/>
              </w:rPr>
              <w:t>组员</w:t>
            </w:r>
          </w:p>
        </w:tc>
        <w:tc>
          <w:tcPr>
            <w:tcW w:w="2095" w:type="dxa"/>
            <w:shd w:val="clear" w:color="auto" w:fill="auto"/>
            <w:noWrap/>
            <w:vAlign w:val="center"/>
            <w:hideMark/>
          </w:tcPr>
          <w:p w14:paraId="7378F9DD" w14:textId="1A6A6D5B" w:rsidR="00FD6535" w:rsidRPr="003263FF" w:rsidRDefault="00FD6535" w:rsidP="00FD653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8094711647</w:t>
            </w:r>
          </w:p>
        </w:tc>
        <w:tc>
          <w:tcPr>
            <w:tcW w:w="2693" w:type="dxa"/>
          </w:tcPr>
          <w:p w14:paraId="03168A33" w14:textId="13D6AC6D" w:rsidR="00FD6535" w:rsidRPr="003263FF" w:rsidRDefault="00FD6535" w:rsidP="00FD6535">
            <w:pPr>
              <w:rPr>
                <w:bCs/>
                <w:color w:val="000000"/>
                <w:szCs w:val="21"/>
              </w:rPr>
            </w:pPr>
            <w:r w:rsidRPr="003263FF">
              <w:rPr>
                <w:rFonts w:hint="eastAsia"/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601221</w:t>
            </w:r>
            <w:r w:rsidRPr="003263FF">
              <w:rPr>
                <w:sz w:val="20"/>
                <w:szCs w:val="20"/>
              </w:rPr>
              <w:t>@stu.zucc.edu.cn</w:t>
            </w:r>
          </w:p>
        </w:tc>
        <w:tc>
          <w:tcPr>
            <w:tcW w:w="1213" w:type="dxa"/>
          </w:tcPr>
          <w:p w14:paraId="12C08432" w14:textId="73BEBE11" w:rsidR="00FD6535" w:rsidRPr="003263FF" w:rsidRDefault="00FD6535" w:rsidP="00FD653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弘毅</w:t>
            </w: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-207</w:t>
            </w:r>
          </w:p>
        </w:tc>
      </w:tr>
      <w:tr w:rsidR="00FD6535" w14:paraId="02664BF7" w14:textId="77777777" w:rsidTr="00FD6535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4A2E6CCB" w14:textId="543DF985" w:rsidR="00FD6535" w:rsidRPr="003263FF" w:rsidRDefault="00FD6535" w:rsidP="00FD653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陈苏民</w:t>
            </w:r>
          </w:p>
        </w:tc>
        <w:tc>
          <w:tcPr>
            <w:tcW w:w="740" w:type="dxa"/>
          </w:tcPr>
          <w:p w14:paraId="7210797D" w14:textId="77777777" w:rsidR="00FD6535" w:rsidRPr="003263FF" w:rsidRDefault="00FD6535" w:rsidP="00FD6535">
            <w:pPr>
              <w:rPr>
                <w:sz w:val="20"/>
                <w:szCs w:val="20"/>
              </w:rPr>
            </w:pPr>
            <w:r w:rsidRPr="003263FF">
              <w:rPr>
                <w:rFonts w:hint="eastAsia"/>
                <w:sz w:val="20"/>
                <w:szCs w:val="20"/>
              </w:rPr>
              <w:t>组员</w:t>
            </w:r>
          </w:p>
        </w:tc>
        <w:tc>
          <w:tcPr>
            <w:tcW w:w="2095" w:type="dxa"/>
            <w:shd w:val="clear" w:color="auto" w:fill="auto"/>
            <w:noWrap/>
            <w:hideMark/>
          </w:tcPr>
          <w:p w14:paraId="7D11B721" w14:textId="53989AA3" w:rsidR="00FD6535" w:rsidRPr="003263FF" w:rsidRDefault="00FD6535" w:rsidP="00FD653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3071869207</w:t>
            </w:r>
          </w:p>
        </w:tc>
        <w:tc>
          <w:tcPr>
            <w:tcW w:w="2693" w:type="dxa"/>
          </w:tcPr>
          <w:p w14:paraId="2BAB5D9B" w14:textId="34E8EBFD" w:rsidR="00FD6535" w:rsidRPr="003263FF" w:rsidRDefault="00FD6535" w:rsidP="00FD6535">
            <w:pPr>
              <w:rPr>
                <w:color w:val="000000"/>
                <w:szCs w:val="21"/>
              </w:rPr>
            </w:pPr>
            <w:r w:rsidRPr="003263FF">
              <w:rPr>
                <w:rFonts w:hint="eastAsia"/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602227</w:t>
            </w:r>
            <w:r w:rsidRPr="003263FF">
              <w:rPr>
                <w:sz w:val="20"/>
                <w:szCs w:val="20"/>
              </w:rPr>
              <w:t>@stu.zucc.edu.cn</w:t>
            </w:r>
          </w:p>
        </w:tc>
        <w:tc>
          <w:tcPr>
            <w:tcW w:w="1213" w:type="dxa"/>
          </w:tcPr>
          <w:p w14:paraId="6832DD72" w14:textId="1CDAEE0B" w:rsidR="00FD6535" w:rsidRPr="003263FF" w:rsidRDefault="00FD6535" w:rsidP="00FD653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弘毅</w:t>
            </w:r>
            <w:r>
              <w:rPr>
                <w:rFonts w:ascii="Times New Roman" w:hAnsi="Times New Roman" w:cs="Times New Roman"/>
                <w:szCs w:val="24"/>
              </w:rPr>
              <w:t>1-124</w:t>
            </w:r>
          </w:p>
        </w:tc>
      </w:tr>
      <w:tr w:rsidR="00FD6535" w:rsidRPr="00E83435" w14:paraId="621DED77" w14:textId="77777777" w:rsidTr="00FD6535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</w:tcPr>
          <w:p w14:paraId="297CE546" w14:textId="7BAFBE37" w:rsidR="00FD6535" w:rsidRPr="003263FF" w:rsidRDefault="00FD6535" w:rsidP="00FD653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陈俊仁</w:t>
            </w:r>
          </w:p>
        </w:tc>
        <w:tc>
          <w:tcPr>
            <w:tcW w:w="740" w:type="dxa"/>
          </w:tcPr>
          <w:p w14:paraId="37747E28" w14:textId="77777777" w:rsidR="00FD6535" w:rsidRPr="003263FF" w:rsidRDefault="00FD6535" w:rsidP="00FD6535">
            <w:pPr>
              <w:rPr>
                <w:sz w:val="20"/>
                <w:szCs w:val="20"/>
              </w:rPr>
            </w:pPr>
            <w:r w:rsidRPr="003263FF">
              <w:rPr>
                <w:rFonts w:hint="eastAsia"/>
                <w:sz w:val="20"/>
                <w:szCs w:val="20"/>
              </w:rPr>
              <w:t>组员</w:t>
            </w:r>
          </w:p>
        </w:tc>
        <w:tc>
          <w:tcPr>
            <w:tcW w:w="2095" w:type="dxa"/>
            <w:shd w:val="clear" w:color="auto" w:fill="auto"/>
            <w:noWrap/>
            <w:vAlign w:val="center"/>
          </w:tcPr>
          <w:p w14:paraId="0B189934" w14:textId="311431DD" w:rsidR="00FD6535" w:rsidRPr="003263FF" w:rsidRDefault="00FD6535" w:rsidP="00FD653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7376503405</w:t>
            </w:r>
          </w:p>
        </w:tc>
        <w:tc>
          <w:tcPr>
            <w:tcW w:w="2693" w:type="dxa"/>
          </w:tcPr>
          <w:p w14:paraId="49BA1D1B" w14:textId="352B1195" w:rsidR="00FD6535" w:rsidRPr="003263FF" w:rsidRDefault="00FD6535" w:rsidP="00FD6535">
            <w:pPr>
              <w:rPr>
                <w:sz w:val="20"/>
                <w:szCs w:val="20"/>
              </w:rPr>
            </w:pPr>
            <w:r w:rsidRPr="003263FF">
              <w:rPr>
                <w:rFonts w:hint="eastAsia"/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601241</w:t>
            </w:r>
            <w:r w:rsidRPr="003263FF">
              <w:rPr>
                <w:sz w:val="20"/>
                <w:szCs w:val="20"/>
              </w:rPr>
              <w:t>@stu.zucc.edu.cn</w:t>
            </w:r>
          </w:p>
        </w:tc>
        <w:tc>
          <w:tcPr>
            <w:tcW w:w="1213" w:type="dxa"/>
          </w:tcPr>
          <w:p w14:paraId="03FB7E03" w14:textId="2CBD1E1C" w:rsidR="00FD6535" w:rsidRPr="003263FF" w:rsidRDefault="00FD6535" w:rsidP="00FD6535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弘毅</w:t>
            </w:r>
            <w:r>
              <w:rPr>
                <w:rFonts w:ascii="Times New Roman" w:hAnsi="Times New Roman" w:cs="Times New Roman"/>
                <w:szCs w:val="24"/>
              </w:rPr>
              <w:t>2-209</w:t>
            </w:r>
          </w:p>
        </w:tc>
      </w:tr>
    </w:tbl>
    <w:p w14:paraId="296E7A44" w14:textId="3553EB71" w:rsidR="007F75A6" w:rsidRDefault="007F75A6" w:rsidP="00EB1724">
      <w:pPr>
        <w:pStyle w:val="a0"/>
      </w:pPr>
      <w:bookmarkStart w:id="19" w:name="_Toc535174892"/>
      <w:r>
        <w:t>部署图</w:t>
      </w:r>
      <w:bookmarkEnd w:id="19"/>
    </w:p>
    <w:p w14:paraId="6F7C0C77" w14:textId="50CAD074" w:rsidR="00DD19F3" w:rsidRPr="00DD19F3" w:rsidRDefault="00C0712A" w:rsidP="00DD19F3">
      <w:r>
        <w:t>环境在校网内部，端口和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，</w:t>
      </w:r>
      <w:r>
        <w:t>TBD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提</w:t>
      </w:r>
      <w:r>
        <w:t>供</w:t>
      </w:r>
      <w:r w:rsidR="00B63D85">
        <w:t>服务</w:t>
      </w:r>
      <w:r>
        <w:rPr>
          <w:rFonts w:hint="eastAsia"/>
        </w:rPr>
        <w:t>给</w:t>
      </w:r>
      <w:r>
        <w:t>移动客户端与</w:t>
      </w:r>
      <w:r>
        <w:rPr>
          <w:rFonts w:hint="eastAsia"/>
        </w:rPr>
        <w:t>PC客户</w:t>
      </w:r>
      <w:r>
        <w:t>端</w:t>
      </w:r>
      <w:r w:rsidR="00A407CB">
        <w:rPr>
          <w:rFonts w:hint="eastAsia"/>
        </w:rPr>
        <w:t>。</w:t>
      </w:r>
    </w:p>
    <w:p w14:paraId="181A2E31" w14:textId="229BBF3F" w:rsidR="007F75A6" w:rsidRPr="007F75A6" w:rsidRDefault="00D3515B" w:rsidP="007F75A6">
      <w:r>
        <w:rPr>
          <w:noProof/>
        </w:rPr>
        <w:drawing>
          <wp:inline distT="0" distB="0" distL="0" distR="0" wp14:anchorId="4C049DFE" wp14:editId="682DE566">
            <wp:extent cx="4627880" cy="3870960"/>
            <wp:effectExtent l="0" t="0" r="1270" b="15240"/>
            <wp:docPr id="21" name="图片 21" descr="C:\Users\asus\AppData\Local\Temp\15452857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sus\AppData\Local\Temp\154528573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7547" cy="387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FC69" w14:textId="7F48DDB6" w:rsidR="00EB1724" w:rsidRDefault="00EB1724" w:rsidP="00EB1724">
      <w:pPr>
        <w:pStyle w:val="a0"/>
      </w:pPr>
      <w:bookmarkStart w:id="20" w:name="_Toc535174893"/>
      <w:r>
        <w:rPr>
          <w:rFonts w:hint="eastAsia"/>
        </w:rPr>
        <w:t>支持</w:t>
      </w:r>
      <w:r>
        <w:t>材料</w:t>
      </w:r>
      <w:bookmarkEnd w:id="20"/>
    </w:p>
    <w:tbl>
      <w:tblPr>
        <w:tblW w:w="82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551"/>
        <w:gridCol w:w="4279"/>
      </w:tblGrid>
      <w:tr w:rsidR="00FA54ED" w14:paraId="525963FA" w14:textId="77777777" w:rsidTr="00FD6535">
        <w:trPr>
          <w:trHeight w:val="360"/>
        </w:trPr>
        <w:tc>
          <w:tcPr>
            <w:tcW w:w="1447" w:type="dxa"/>
            <w:shd w:val="clear" w:color="000000" w:fill="BDD7EE"/>
            <w:noWrap/>
            <w:hideMark/>
          </w:tcPr>
          <w:p w14:paraId="0900CABF" w14:textId="4B66EAE9" w:rsidR="00FA54ED" w:rsidRPr="003263FF" w:rsidRDefault="00FA54ED" w:rsidP="00FA54ED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2551" w:type="dxa"/>
            <w:shd w:val="clear" w:color="000000" w:fill="BDD7EE"/>
          </w:tcPr>
          <w:p w14:paraId="7E6EA5A6" w14:textId="58942409" w:rsidR="00FA54ED" w:rsidRPr="003263FF" w:rsidRDefault="00FA54ED" w:rsidP="00FA54ED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接口信息</w:t>
            </w:r>
          </w:p>
        </w:tc>
        <w:tc>
          <w:tcPr>
            <w:tcW w:w="4279" w:type="dxa"/>
            <w:shd w:val="clear" w:color="000000" w:fill="BDD7EE"/>
            <w:noWrap/>
            <w:vAlign w:val="center"/>
            <w:hideMark/>
          </w:tcPr>
          <w:p w14:paraId="75D5CE35" w14:textId="0FF47BAA" w:rsidR="00FA54ED" w:rsidRPr="003263FF" w:rsidRDefault="00FA54ED" w:rsidP="00FA54ED">
            <w:pPr>
              <w:rPr>
                <w:color w:val="000000"/>
                <w:sz w:val="22"/>
              </w:rPr>
            </w:pPr>
            <w:r w:rsidRPr="003263FF">
              <w:rPr>
                <w:rFonts w:hint="eastAsia"/>
                <w:color w:val="000000"/>
                <w:sz w:val="22"/>
              </w:rPr>
              <w:t>数量</w:t>
            </w:r>
          </w:p>
        </w:tc>
      </w:tr>
      <w:tr w:rsidR="00FA54ED" w14:paraId="67EF88CA" w14:textId="77777777" w:rsidTr="00FD6535">
        <w:trPr>
          <w:trHeight w:val="360"/>
        </w:trPr>
        <w:tc>
          <w:tcPr>
            <w:tcW w:w="1447" w:type="dxa"/>
            <w:shd w:val="clear" w:color="auto" w:fill="auto"/>
            <w:noWrap/>
            <w:hideMark/>
          </w:tcPr>
          <w:p w14:paraId="4A5D5DB0" w14:textId="5270662E" w:rsidR="00FA54ED" w:rsidRPr="003263FF" w:rsidRDefault="00FA54ED" w:rsidP="00FA54ED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551" w:type="dxa"/>
          </w:tcPr>
          <w:p w14:paraId="7AE00A0B" w14:textId="2DDC7CBC" w:rsidR="00FA54ED" w:rsidRPr="003263FF" w:rsidRDefault="00FA54ED" w:rsidP="00FA54ED">
            <w:pPr>
              <w:rPr>
                <w:sz w:val="20"/>
                <w:szCs w:val="20"/>
              </w:rPr>
            </w:pPr>
            <w:r>
              <w:t>16</w:t>
            </w:r>
            <w:r>
              <w:rPr>
                <w:rFonts w:hint="eastAsia"/>
              </w:rPr>
              <w:t>核CPU</w:t>
            </w:r>
          </w:p>
        </w:tc>
        <w:tc>
          <w:tcPr>
            <w:tcW w:w="4279" w:type="dxa"/>
            <w:shd w:val="clear" w:color="auto" w:fill="auto"/>
            <w:noWrap/>
            <w:vAlign w:val="center"/>
            <w:hideMark/>
          </w:tcPr>
          <w:p w14:paraId="7FEE316B" w14:textId="27FA24F5" w:rsidR="00FA54ED" w:rsidRPr="003263FF" w:rsidRDefault="00FA54ED" w:rsidP="00FA54ED">
            <w:pPr>
              <w:rPr>
                <w:sz w:val="20"/>
                <w:szCs w:val="20"/>
              </w:rPr>
            </w:pPr>
            <w:r w:rsidRPr="003263FF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A54ED" w14:paraId="0891B023" w14:textId="77777777" w:rsidTr="00FD6535">
        <w:trPr>
          <w:trHeight w:val="360"/>
        </w:trPr>
        <w:tc>
          <w:tcPr>
            <w:tcW w:w="1447" w:type="dxa"/>
            <w:shd w:val="clear" w:color="auto" w:fill="auto"/>
            <w:noWrap/>
            <w:hideMark/>
          </w:tcPr>
          <w:p w14:paraId="6B5F9F1F" w14:textId="5A8CDCA8" w:rsidR="00FA54ED" w:rsidRPr="003263FF" w:rsidRDefault="00FA54ED" w:rsidP="00FA54ED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硬盘</w:t>
            </w:r>
          </w:p>
        </w:tc>
        <w:tc>
          <w:tcPr>
            <w:tcW w:w="2551" w:type="dxa"/>
          </w:tcPr>
          <w:p w14:paraId="3024B47F" w14:textId="77777777" w:rsidR="00FD6535" w:rsidRDefault="00FD6535" w:rsidP="00FA54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80G</w:t>
            </w:r>
            <w:r>
              <w:rPr>
                <w:rFonts w:hint="eastAsia"/>
                <w:sz w:val="20"/>
                <w:szCs w:val="20"/>
              </w:rPr>
              <w:t>固态硬盘</w:t>
            </w:r>
          </w:p>
          <w:p w14:paraId="4E685E20" w14:textId="6D27EFBA" w:rsidR="00FA54ED" w:rsidRPr="003263FF" w:rsidRDefault="00FD6535" w:rsidP="00FA54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TB机械硬盘</w:t>
            </w:r>
          </w:p>
        </w:tc>
        <w:tc>
          <w:tcPr>
            <w:tcW w:w="4279" w:type="dxa"/>
            <w:shd w:val="clear" w:color="auto" w:fill="auto"/>
            <w:noWrap/>
            <w:vAlign w:val="center"/>
            <w:hideMark/>
          </w:tcPr>
          <w:p w14:paraId="14EFC0D4" w14:textId="164AFC22" w:rsidR="00FA54ED" w:rsidRPr="003263FF" w:rsidRDefault="00DF5E7E" w:rsidP="00FA54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A54ED" w14:paraId="37FE5EE2" w14:textId="77777777" w:rsidTr="00FD6535">
        <w:trPr>
          <w:trHeight w:val="360"/>
        </w:trPr>
        <w:tc>
          <w:tcPr>
            <w:tcW w:w="1447" w:type="dxa"/>
            <w:shd w:val="clear" w:color="auto" w:fill="auto"/>
            <w:noWrap/>
          </w:tcPr>
          <w:p w14:paraId="36CB9AF4" w14:textId="2620AB61" w:rsidR="00FA54ED" w:rsidRPr="003263FF" w:rsidRDefault="00FA54ED" w:rsidP="00FA54ED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2551" w:type="dxa"/>
          </w:tcPr>
          <w:p w14:paraId="3C045297" w14:textId="20B90ACF" w:rsidR="00FA54ED" w:rsidRPr="003263FF" w:rsidRDefault="00FD6535" w:rsidP="00FA54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2G</w:t>
            </w:r>
          </w:p>
        </w:tc>
        <w:tc>
          <w:tcPr>
            <w:tcW w:w="4279" w:type="dxa"/>
            <w:shd w:val="clear" w:color="auto" w:fill="auto"/>
            <w:noWrap/>
            <w:vAlign w:val="center"/>
          </w:tcPr>
          <w:p w14:paraId="0CE13D6E" w14:textId="7022EE42" w:rsidR="00FA54ED" w:rsidRPr="003263FF" w:rsidRDefault="007C1BE9" w:rsidP="00FA54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A54ED" w14:paraId="48D3305C" w14:textId="77777777" w:rsidTr="00FD6535">
        <w:trPr>
          <w:trHeight w:val="360"/>
        </w:trPr>
        <w:tc>
          <w:tcPr>
            <w:tcW w:w="1447" w:type="dxa"/>
            <w:shd w:val="clear" w:color="auto" w:fill="auto"/>
            <w:noWrap/>
          </w:tcPr>
          <w:p w14:paraId="1C2B6B73" w14:textId="27802C1A" w:rsidR="00FA54ED" w:rsidRPr="003263FF" w:rsidRDefault="00FA54ED" w:rsidP="00FA54ED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网卡</w:t>
            </w:r>
          </w:p>
        </w:tc>
        <w:tc>
          <w:tcPr>
            <w:tcW w:w="2551" w:type="dxa"/>
          </w:tcPr>
          <w:p w14:paraId="48C5E5EE" w14:textId="7B28B98F" w:rsidR="00FA54ED" w:rsidRPr="003263FF" w:rsidRDefault="00FA54ED" w:rsidP="00FA54ED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浙江大学城市学院校园网（L2TP），100M</w:t>
            </w:r>
          </w:p>
        </w:tc>
        <w:tc>
          <w:tcPr>
            <w:tcW w:w="4279" w:type="dxa"/>
            <w:shd w:val="clear" w:color="auto" w:fill="auto"/>
            <w:noWrap/>
            <w:vAlign w:val="center"/>
          </w:tcPr>
          <w:p w14:paraId="6B12BC6A" w14:textId="611673D3" w:rsidR="00FA54ED" w:rsidRPr="003263FF" w:rsidRDefault="007C1BE9" w:rsidP="00FA54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A54ED" w14:paraId="0305E82E" w14:textId="77777777" w:rsidTr="00FD6535">
        <w:trPr>
          <w:trHeight w:val="360"/>
        </w:trPr>
        <w:tc>
          <w:tcPr>
            <w:tcW w:w="1447" w:type="dxa"/>
            <w:shd w:val="clear" w:color="auto" w:fill="auto"/>
            <w:noWrap/>
          </w:tcPr>
          <w:p w14:paraId="36123A9D" w14:textId="6463942A" w:rsidR="00FA54ED" w:rsidRPr="003263FF" w:rsidRDefault="00FA54ED" w:rsidP="00FA54ED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备份</w:t>
            </w:r>
          </w:p>
        </w:tc>
        <w:tc>
          <w:tcPr>
            <w:tcW w:w="2551" w:type="dxa"/>
          </w:tcPr>
          <w:p w14:paraId="745F659C" w14:textId="62EAA83E" w:rsidR="00FA54ED" w:rsidRPr="003263FF" w:rsidRDefault="00FA54ED" w:rsidP="00FA54ED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数据备份初期采用</w:t>
            </w:r>
            <w:r w:rsidR="000202E5">
              <w:rPr>
                <w:rFonts w:hint="eastAsia"/>
              </w:rPr>
              <w:t>2P</w:t>
            </w:r>
            <w:r>
              <w:rPr>
                <w:rFonts w:hint="eastAsia"/>
              </w:rPr>
              <w:t xml:space="preserve"> </w:t>
            </w:r>
            <w:r>
              <w:t>NAS</w:t>
            </w:r>
            <w:r>
              <w:rPr>
                <w:rFonts w:hint="eastAsia"/>
              </w:rPr>
              <w:t>与1P机械</w:t>
            </w:r>
            <w:r>
              <w:t>硬盘</w:t>
            </w:r>
          </w:p>
        </w:tc>
        <w:tc>
          <w:tcPr>
            <w:tcW w:w="4279" w:type="dxa"/>
            <w:shd w:val="clear" w:color="auto" w:fill="auto"/>
            <w:noWrap/>
            <w:vAlign w:val="center"/>
          </w:tcPr>
          <w:p w14:paraId="0ACA03F1" w14:textId="65A0D73E" w:rsidR="00FA54ED" w:rsidRPr="003263FF" w:rsidRDefault="007C1BE9" w:rsidP="00FA54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A54ED" w14:paraId="007B8DB7" w14:textId="77777777" w:rsidTr="00FD6535">
        <w:trPr>
          <w:trHeight w:val="360"/>
        </w:trPr>
        <w:tc>
          <w:tcPr>
            <w:tcW w:w="1447" w:type="dxa"/>
            <w:shd w:val="clear" w:color="auto" w:fill="auto"/>
            <w:noWrap/>
          </w:tcPr>
          <w:p w14:paraId="5BD74270" w14:textId="78B59FDF" w:rsidR="00FA54ED" w:rsidRPr="003263FF" w:rsidRDefault="00D75159" w:rsidP="00FA54ED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lastRenderedPageBreak/>
              <w:t>耗材</w:t>
            </w:r>
          </w:p>
        </w:tc>
        <w:tc>
          <w:tcPr>
            <w:tcW w:w="2551" w:type="dxa"/>
          </w:tcPr>
          <w:p w14:paraId="6C1CA238" w14:textId="5E96FA7A" w:rsidR="00FA54ED" w:rsidRPr="003263FF" w:rsidRDefault="00D75159" w:rsidP="00FA54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网线</w:t>
            </w:r>
            <w:r>
              <w:rPr>
                <w:sz w:val="20"/>
                <w:szCs w:val="20"/>
              </w:rPr>
              <w:t>，</w:t>
            </w:r>
            <w:proofErr w:type="spellStart"/>
            <w:r>
              <w:rPr>
                <w:sz w:val="20"/>
                <w:szCs w:val="20"/>
              </w:rPr>
              <w:t>usb</w:t>
            </w:r>
            <w:proofErr w:type="spellEnd"/>
            <w:r>
              <w:rPr>
                <w:sz w:val="20"/>
                <w:szCs w:val="20"/>
              </w:rPr>
              <w:t>线</w:t>
            </w:r>
          </w:p>
        </w:tc>
        <w:tc>
          <w:tcPr>
            <w:tcW w:w="4279" w:type="dxa"/>
            <w:shd w:val="clear" w:color="auto" w:fill="auto"/>
            <w:noWrap/>
            <w:vAlign w:val="center"/>
          </w:tcPr>
          <w:p w14:paraId="21882EE3" w14:textId="10B103E0" w:rsidR="00FA54ED" w:rsidRPr="003263FF" w:rsidRDefault="00D75159" w:rsidP="00FA5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若干</w:t>
            </w:r>
          </w:p>
        </w:tc>
      </w:tr>
    </w:tbl>
    <w:p w14:paraId="50BE70B1" w14:textId="42B1E0F1" w:rsidR="00EB1724" w:rsidRDefault="00EB1724" w:rsidP="00EB1724">
      <w:pPr>
        <w:pStyle w:val="a0"/>
      </w:pPr>
      <w:bookmarkStart w:id="21" w:name="_Toc535174894"/>
      <w:r>
        <w:rPr>
          <w:rFonts w:hint="eastAsia"/>
        </w:rPr>
        <w:t>培训</w:t>
      </w:r>
      <w:bookmarkEnd w:id="21"/>
    </w:p>
    <w:p w14:paraId="3D0F458F" w14:textId="65A83CBB" w:rsidR="003263FF" w:rsidRPr="003263FF" w:rsidRDefault="003263FF" w:rsidP="003263FF">
      <w:pPr>
        <w:ind w:firstLine="420"/>
      </w:pPr>
      <w:r>
        <w:rPr>
          <w:rFonts w:hint="eastAsia"/>
        </w:rPr>
        <w:t>一般培训，安装部署人员需要学习如何搭建网站服务器，并将本系统架设在上面</w:t>
      </w:r>
      <w:r w:rsidR="00FC07A6">
        <w:rPr>
          <w:rFonts w:hint="eastAsia"/>
        </w:rPr>
        <w:t>即可。</w:t>
      </w:r>
    </w:p>
    <w:p w14:paraId="70142CBF" w14:textId="2E5AD11C" w:rsidR="00EB1724" w:rsidRDefault="00EB1724" w:rsidP="00EB1724">
      <w:pPr>
        <w:pStyle w:val="a0"/>
      </w:pPr>
      <w:bookmarkStart w:id="22" w:name="_Toc535174895"/>
      <w:r>
        <w:rPr>
          <w:rFonts w:hint="eastAsia"/>
        </w:rPr>
        <w:t>任务</w:t>
      </w:r>
      <w:bookmarkEnd w:id="2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1"/>
        <w:gridCol w:w="1883"/>
        <w:gridCol w:w="3942"/>
      </w:tblGrid>
      <w:tr w:rsidR="003263FF" w14:paraId="005A6772" w14:textId="77777777" w:rsidTr="003263FF">
        <w:trPr>
          <w:jc w:val="center"/>
        </w:trPr>
        <w:tc>
          <w:tcPr>
            <w:tcW w:w="1489" w:type="pct"/>
            <w:shd w:val="clear" w:color="auto" w:fill="BDD6EE" w:themeFill="accent1" w:themeFillTint="66"/>
          </w:tcPr>
          <w:p w14:paraId="2D62BA74" w14:textId="77777777" w:rsidR="003263FF" w:rsidRPr="003263FF" w:rsidRDefault="003263FF" w:rsidP="009A7150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kern w:val="2"/>
                <w:sz w:val="22"/>
              </w:rPr>
              <w:t>任务</w:t>
            </w:r>
          </w:p>
        </w:tc>
        <w:tc>
          <w:tcPr>
            <w:tcW w:w="1135" w:type="pct"/>
            <w:shd w:val="clear" w:color="auto" w:fill="BDD6EE" w:themeFill="accent1" w:themeFillTint="66"/>
          </w:tcPr>
          <w:p w14:paraId="3F97C1FE" w14:textId="77777777" w:rsidR="003263FF" w:rsidRPr="003263FF" w:rsidRDefault="003263FF" w:rsidP="009A7150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kern w:val="2"/>
                <w:sz w:val="22"/>
              </w:rPr>
              <w:t>任务组织</w:t>
            </w:r>
          </w:p>
        </w:tc>
        <w:tc>
          <w:tcPr>
            <w:tcW w:w="2376" w:type="pct"/>
            <w:shd w:val="clear" w:color="auto" w:fill="BDD6EE" w:themeFill="accent1" w:themeFillTint="66"/>
          </w:tcPr>
          <w:p w14:paraId="3BF9FC8C" w14:textId="77777777" w:rsidR="003263FF" w:rsidRPr="003263FF" w:rsidRDefault="003263FF" w:rsidP="009A7150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kern w:val="2"/>
                <w:sz w:val="22"/>
              </w:rPr>
              <w:t>描述</w:t>
            </w:r>
          </w:p>
        </w:tc>
      </w:tr>
      <w:tr w:rsidR="003263FF" w14:paraId="5598E436" w14:textId="77777777" w:rsidTr="009A7150">
        <w:trPr>
          <w:jc w:val="center"/>
        </w:trPr>
        <w:tc>
          <w:tcPr>
            <w:tcW w:w="1489" w:type="pct"/>
            <w:shd w:val="clear" w:color="auto" w:fill="FFFFFF"/>
          </w:tcPr>
          <w:p w14:paraId="273F3910" w14:textId="77777777" w:rsidR="003263FF" w:rsidRPr="003263FF" w:rsidRDefault="003263FF" w:rsidP="009A7150">
            <w:pPr>
              <w:rPr>
                <w:kern w:val="2"/>
                <w:sz w:val="22"/>
              </w:rPr>
            </w:pPr>
            <w:r w:rsidRPr="003263FF">
              <w:rPr>
                <w:sz w:val="22"/>
              </w:rPr>
              <w:t>安装的总体计划、协调和准备工作</w:t>
            </w:r>
          </w:p>
        </w:tc>
        <w:tc>
          <w:tcPr>
            <w:tcW w:w="1135" w:type="pct"/>
            <w:shd w:val="clear" w:color="auto" w:fill="FFFFFF"/>
          </w:tcPr>
          <w:p w14:paraId="3F7CDA94" w14:textId="77777777" w:rsidR="003263FF" w:rsidRPr="003263FF" w:rsidRDefault="003263FF" w:rsidP="009A7150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sz w:val="22"/>
              </w:rPr>
              <w:t>开发方</w:t>
            </w:r>
          </w:p>
        </w:tc>
        <w:tc>
          <w:tcPr>
            <w:tcW w:w="2376" w:type="pct"/>
            <w:shd w:val="clear" w:color="auto" w:fill="FFFFFF"/>
          </w:tcPr>
          <w:p w14:paraId="33DA37BC" w14:textId="77777777" w:rsidR="003263FF" w:rsidRPr="003263FF" w:rsidRDefault="003263FF" w:rsidP="009A7150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kern w:val="2"/>
                <w:sz w:val="22"/>
              </w:rPr>
              <w:t>由项目开发方组织协调</w:t>
            </w:r>
          </w:p>
        </w:tc>
      </w:tr>
      <w:tr w:rsidR="003263FF" w14:paraId="110E94D8" w14:textId="77777777" w:rsidTr="009A7150">
        <w:trPr>
          <w:jc w:val="center"/>
        </w:trPr>
        <w:tc>
          <w:tcPr>
            <w:tcW w:w="1489" w:type="pct"/>
            <w:shd w:val="clear" w:color="auto" w:fill="FFFFFF"/>
          </w:tcPr>
          <w:p w14:paraId="6577DF4E" w14:textId="77777777" w:rsidR="003263FF" w:rsidRPr="003263FF" w:rsidRDefault="003263FF" w:rsidP="009A7150">
            <w:pPr>
              <w:rPr>
                <w:kern w:val="2"/>
                <w:sz w:val="22"/>
              </w:rPr>
            </w:pPr>
            <w:r w:rsidRPr="003263FF">
              <w:rPr>
                <w:sz w:val="22"/>
              </w:rPr>
              <w:t>安装小组的人员配备</w:t>
            </w:r>
          </w:p>
        </w:tc>
        <w:tc>
          <w:tcPr>
            <w:tcW w:w="1135" w:type="pct"/>
            <w:shd w:val="clear" w:color="auto" w:fill="FFFFFF"/>
          </w:tcPr>
          <w:p w14:paraId="42BE9E8F" w14:textId="77777777" w:rsidR="003263FF" w:rsidRPr="003263FF" w:rsidRDefault="003263FF" w:rsidP="009A7150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sz w:val="22"/>
              </w:rPr>
              <w:t>计算机操作人</w:t>
            </w:r>
          </w:p>
        </w:tc>
        <w:tc>
          <w:tcPr>
            <w:tcW w:w="2376" w:type="pct"/>
            <w:shd w:val="clear" w:color="auto" w:fill="FFFFFF"/>
          </w:tcPr>
          <w:p w14:paraId="25D5AB05" w14:textId="77777777" w:rsidR="003263FF" w:rsidRPr="003263FF" w:rsidRDefault="003263FF" w:rsidP="009A7150">
            <w:pPr>
              <w:rPr>
                <w:kern w:val="2"/>
                <w:sz w:val="22"/>
              </w:rPr>
            </w:pPr>
          </w:p>
        </w:tc>
      </w:tr>
      <w:tr w:rsidR="003263FF" w14:paraId="6973D59F" w14:textId="77777777" w:rsidTr="009A7150">
        <w:trPr>
          <w:jc w:val="center"/>
        </w:trPr>
        <w:tc>
          <w:tcPr>
            <w:tcW w:w="1489" w:type="pct"/>
            <w:shd w:val="clear" w:color="auto" w:fill="FFFFFF"/>
          </w:tcPr>
          <w:p w14:paraId="611DC525" w14:textId="77777777" w:rsidR="003263FF" w:rsidRPr="003263FF" w:rsidRDefault="003263FF" w:rsidP="009A7150">
            <w:pPr>
              <w:rPr>
                <w:sz w:val="22"/>
              </w:rPr>
            </w:pPr>
            <w:r w:rsidRPr="003263FF">
              <w:rPr>
                <w:sz w:val="22"/>
              </w:rPr>
              <w:t>确保用于安装的手册在需要时可获得</w:t>
            </w:r>
          </w:p>
        </w:tc>
        <w:tc>
          <w:tcPr>
            <w:tcW w:w="1135" w:type="pct"/>
            <w:shd w:val="clear" w:color="auto" w:fill="FFFFFF"/>
          </w:tcPr>
          <w:p w14:paraId="4E211706" w14:textId="77777777" w:rsidR="003263FF" w:rsidRPr="003263FF" w:rsidRDefault="003263FF" w:rsidP="009A7150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sz w:val="22"/>
              </w:rPr>
              <w:t>开发方</w:t>
            </w:r>
          </w:p>
        </w:tc>
        <w:tc>
          <w:tcPr>
            <w:tcW w:w="2376" w:type="pct"/>
            <w:shd w:val="clear" w:color="auto" w:fill="FFFFFF"/>
          </w:tcPr>
          <w:p w14:paraId="667D2150" w14:textId="733DE37C" w:rsidR="003263FF" w:rsidRPr="003263FF" w:rsidRDefault="002F76B4" w:rsidP="009A7150"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需要</w:t>
            </w:r>
            <w:r>
              <w:rPr>
                <w:kern w:val="2"/>
                <w:sz w:val="22"/>
              </w:rPr>
              <w:t>编写一本安装手册</w:t>
            </w:r>
          </w:p>
        </w:tc>
      </w:tr>
      <w:tr w:rsidR="003263FF" w14:paraId="02F998C7" w14:textId="77777777" w:rsidTr="009A7150">
        <w:trPr>
          <w:jc w:val="center"/>
        </w:trPr>
        <w:tc>
          <w:tcPr>
            <w:tcW w:w="1489" w:type="pct"/>
            <w:shd w:val="clear" w:color="auto" w:fill="FFFFFF"/>
          </w:tcPr>
          <w:p w14:paraId="1BD7339E" w14:textId="77777777" w:rsidR="003263FF" w:rsidRPr="003263FF" w:rsidRDefault="003263FF" w:rsidP="009A7150">
            <w:pPr>
              <w:rPr>
                <w:sz w:val="22"/>
              </w:rPr>
            </w:pPr>
            <w:r w:rsidRPr="003263FF">
              <w:rPr>
                <w:sz w:val="22"/>
              </w:rPr>
              <w:t>确保安装前完成其他必要的准备工作</w:t>
            </w:r>
          </w:p>
        </w:tc>
        <w:tc>
          <w:tcPr>
            <w:tcW w:w="1135" w:type="pct"/>
            <w:shd w:val="clear" w:color="auto" w:fill="FFFFFF"/>
          </w:tcPr>
          <w:p w14:paraId="29E3FBBB" w14:textId="77777777" w:rsidR="003263FF" w:rsidRPr="003263FF" w:rsidRDefault="003263FF" w:rsidP="009A7150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sz w:val="22"/>
              </w:rPr>
              <w:t>计算机操作人员</w:t>
            </w:r>
          </w:p>
        </w:tc>
        <w:tc>
          <w:tcPr>
            <w:tcW w:w="2376" w:type="pct"/>
            <w:shd w:val="clear" w:color="auto" w:fill="FFFFFF"/>
          </w:tcPr>
          <w:p w14:paraId="2A3D0BC7" w14:textId="77777777" w:rsidR="003263FF" w:rsidRPr="003263FF" w:rsidRDefault="003263FF" w:rsidP="009A7150">
            <w:pPr>
              <w:rPr>
                <w:kern w:val="2"/>
                <w:sz w:val="22"/>
              </w:rPr>
            </w:pPr>
          </w:p>
        </w:tc>
      </w:tr>
      <w:tr w:rsidR="003263FF" w14:paraId="52C80E59" w14:textId="77777777" w:rsidTr="009A7150">
        <w:trPr>
          <w:jc w:val="center"/>
        </w:trPr>
        <w:tc>
          <w:tcPr>
            <w:tcW w:w="1489" w:type="pct"/>
            <w:shd w:val="clear" w:color="auto" w:fill="FFFFFF"/>
          </w:tcPr>
          <w:p w14:paraId="3C66C8B5" w14:textId="77777777" w:rsidR="003263FF" w:rsidRPr="003263FF" w:rsidRDefault="003263FF" w:rsidP="009A7150">
            <w:pPr>
              <w:rPr>
                <w:sz w:val="22"/>
              </w:rPr>
            </w:pPr>
            <w:r w:rsidRPr="003263FF">
              <w:rPr>
                <w:sz w:val="22"/>
              </w:rPr>
              <w:t>培训活动的计划和指导</w:t>
            </w:r>
          </w:p>
        </w:tc>
        <w:tc>
          <w:tcPr>
            <w:tcW w:w="1135" w:type="pct"/>
            <w:shd w:val="clear" w:color="auto" w:fill="FFFFFF"/>
          </w:tcPr>
          <w:p w14:paraId="4E2EAD5C" w14:textId="77777777" w:rsidR="003263FF" w:rsidRPr="003263FF" w:rsidRDefault="003263FF" w:rsidP="009A7150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sz w:val="22"/>
              </w:rPr>
              <w:t>计算机操作人员</w:t>
            </w:r>
          </w:p>
        </w:tc>
        <w:tc>
          <w:tcPr>
            <w:tcW w:w="2376" w:type="pct"/>
            <w:shd w:val="clear" w:color="auto" w:fill="FFFFFF"/>
          </w:tcPr>
          <w:p w14:paraId="6FBD7896" w14:textId="77777777" w:rsidR="003263FF" w:rsidRPr="003263FF" w:rsidRDefault="003263FF" w:rsidP="009A7150">
            <w:pPr>
              <w:rPr>
                <w:kern w:val="2"/>
                <w:sz w:val="22"/>
              </w:rPr>
            </w:pPr>
          </w:p>
        </w:tc>
      </w:tr>
      <w:tr w:rsidR="003263FF" w14:paraId="282E0A43" w14:textId="77777777" w:rsidTr="009A7150">
        <w:trPr>
          <w:jc w:val="center"/>
        </w:trPr>
        <w:tc>
          <w:tcPr>
            <w:tcW w:w="1489" w:type="pct"/>
            <w:shd w:val="clear" w:color="auto" w:fill="FFFFFF"/>
          </w:tcPr>
          <w:p w14:paraId="74C48A75" w14:textId="77777777" w:rsidR="003263FF" w:rsidRPr="003263FF" w:rsidRDefault="003263FF" w:rsidP="009A7150">
            <w:pPr>
              <w:rPr>
                <w:sz w:val="22"/>
              </w:rPr>
            </w:pPr>
            <w:r w:rsidRPr="003263FF">
              <w:rPr>
                <w:sz w:val="22"/>
              </w:rPr>
              <w:t>为安装提供所需的计算机和技术支持</w:t>
            </w:r>
          </w:p>
        </w:tc>
        <w:tc>
          <w:tcPr>
            <w:tcW w:w="1135" w:type="pct"/>
            <w:shd w:val="clear" w:color="auto" w:fill="FFFFFF"/>
          </w:tcPr>
          <w:p w14:paraId="33009F78" w14:textId="77777777" w:rsidR="003263FF" w:rsidRPr="003263FF" w:rsidRDefault="003263FF" w:rsidP="009A7150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sz w:val="22"/>
              </w:rPr>
              <w:t>用户</w:t>
            </w:r>
          </w:p>
        </w:tc>
        <w:tc>
          <w:tcPr>
            <w:tcW w:w="2376" w:type="pct"/>
            <w:shd w:val="clear" w:color="auto" w:fill="FFFFFF"/>
          </w:tcPr>
          <w:p w14:paraId="39F286E6" w14:textId="77777777" w:rsidR="003263FF" w:rsidRPr="003263FF" w:rsidRDefault="003263FF" w:rsidP="009A7150">
            <w:pPr>
              <w:rPr>
                <w:kern w:val="2"/>
                <w:sz w:val="22"/>
              </w:rPr>
            </w:pPr>
          </w:p>
        </w:tc>
      </w:tr>
      <w:tr w:rsidR="003263FF" w14:paraId="47DD6FA9" w14:textId="77777777" w:rsidTr="009A7150">
        <w:trPr>
          <w:jc w:val="center"/>
        </w:trPr>
        <w:tc>
          <w:tcPr>
            <w:tcW w:w="1489" w:type="pct"/>
            <w:shd w:val="clear" w:color="auto" w:fill="FFFFFF"/>
          </w:tcPr>
          <w:p w14:paraId="094C649D" w14:textId="77777777" w:rsidR="003263FF" w:rsidRPr="003263FF" w:rsidRDefault="003263FF" w:rsidP="009A7150">
            <w:pPr>
              <w:rPr>
                <w:sz w:val="22"/>
              </w:rPr>
            </w:pPr>
            <w:r w:rsidRPr="003263FF">
              <w:rPr>
                <w:sz w:val="22"/>
              </w:rPr>
              <w:t>从当前系统的转换</w:t>
            </w:r>
          </w:p>
        </w:tc>
        <w:tc>
          <w:tcPr>
            <w:tcW w:w="1135" w:type="pct"/>
            <w:shd w:val="clear" w:color="auto" w:fill="FFFFFF"/>
          </w:tcPr>
          <w:p w14:paraId="52BC9E52" w14:textId="77777777" w:rsidR="003263FF" w:rsidRPr="003263FF" w:rsidRDefault="003263FF" w:rsidP="009A7150">
            <w:pPr>
              <w:rPr>
                <w:kern w:val="2"/>
                <w:sz w:val="22"/>
                <w:szCs w:val="18"/>
              </w:rPr>
            </w:pPr>
            <w:r w:rsidRPr="003263FF">
              <w:rPr>
                <w:rFonts w:hint="eastAsia"/>
                <w:sz w:val="22"/>
              </w:rPr>
              <w:t>用户</w:t>
            </w:r>
          </w:p>
        </w:tc>
        <w:tc>
          <w:tcPr>
            <w:tcW w:w="2376" w:type="pct"/>
            <w:shd w:val="clear" w:color="auto" w:fill="FFFFFF"/>
          </w:tcPr>
          <w:p w14:paraId="29128DFA" w14:textId="77777777" w:rsidR="003263FF" w:rsidRDefault="003263FF" w:rsidP="009A7150">
            <w:pPr>
              <w:keepNext/>
              <w:rPr>
                <w:kern w:val="2"/>
                <w:sz w:val="18"/>
                <w:szCs w:val="18"/>
              </w:rPr>
            </w:pPr>
          </w:p>
        </w:tc>
      </w:tr>
      <w:tr w:rsidR="009F2F8C" w14:paraId="6FFD7C4C" w14:textId="77777777" w:rsidTr="009A7150">
        <w:trPr>
          <w:jc w:val="center"/>
        </w:trPr>
        <w:tc>
          <w:tcPr>
            <w:tcW w:w="1489" w:type="pct"/>
            <w:shd w:val="clear" w:color="auto" w:fill="FFFFFF"/>
          </w:tcPr>
          <w:p w14:paraId="23C51FDF" w14:textId="3E503868" w:rsidR="009F2F8C" w:rsidRPr="003263FF" w:rsidRDefault="009F2F8C" w:rsidP="009A7150">
            <w:pPr>
              <w:rPr>
                <w:sz w:val="22"/>
              </w:rPr>
            </w:pPr>
            <w:r w:rsidRPr="009F2F8C">
              <w:rPr>
                <w:rFonts w:hint="eastAsia"/>
                <w:sz w:val="22"/>
              </w:rPr>
              <w:t>配置服务器运行环境</w:t>
            </w:r>
          </w:p>
        </w:tc>
        <w:tc>
          <w:tcPr>
            <w:tcW w:w="1135" w:type="pct"/>
            <w:shd w:val="clear" w:color="auto" w:fill="FFFFFF"/>
          </w:tcPr>
          <w:p w14:paraId="5C6480D8" w14:textId="791D473A" w:rsidR="009F2F8C" w:rsidRPr="003263FF" w:rsidRDefault="009952AB" w:rsidP="009A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</w:t>
            </w:r>
          </w:p>
        </w:tc>
        <w:tc>
          <w:tcPr>
            <w:tcW w:w="2376" w:type="pct"/>
            <w:shd w:val="clear" w:color="auto" w:fill="FFFFFF"/>
          </w:tcPr>
          <w:p w14:paraId="16AFC3F6" w14:textId="77777777" w:rsidR="009F2F8C" w:rsidRDefault="009F2F8C" w:rsidP="009A7150">
            <w:pPr>
              <w:keepNext/>
              <w:rPr>
                <w:kern w:val="2"/>
                <w:sz w:val="18"/>
                <w:szCs w:val="18"/>
              </w:rPr>
            </w:pPr>
          </w:p>
        </w:tc>
      </w:tr>
      <w:tr w:rsidR="009F2F8C" w14:paraId="7AE62066" w14:textId="77777777" w:rsidTr="009A7150">
        <w:trPr>
          <w:jc w:val="center"/>
        </w:trPr>
        <w:tc>
          <w:tcPr>
            <w:tcW w:w="1489" w:type="pct"/>
            <w:shd w:val="clear" w:color="auto" w:fill="FFFFFF"/>
          </w:tcPr>
          <w:p w14:paraId="7071C2D3" w14:textId="2112A913" w:rsidR="009F2F8C" w:rsidRPr="009F2F8C" w:rsidRDefault="009F2F8C" w:rsidP="009A7150">
            <w:pPr>
              <w:rPr>
                <w:sz w:val="22"/>
              </w:rPr>
            </w:pPr>
            <w:r w:rsidRPr="009F2F8C">
              <w:rPr>
                <w:rFonts w:hint="eastAsia"/>
                <w:sz w:val="22"/>
              </w:rPr>
              <w:t>将系统迁移至服务器</w:t>
            </w:r>
          </w:p>
        </w:tc>
        <w:tc>
          <w:tcPr>
            <w:tcW w:w="1135" w:type="pct"/>
            <w:shd w:val="clear" w:color="auto" w:fill="FFFFFF"/>
          </w:tcPr>
          <w:p w14:paraId="574C19D4" w14:textId="4990D8DD" w:rsidR="009F2F8C" w:rsidRDefault="009952AB" w:rsidP="009A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</w:t>
            </w:r>
          </w:p>
        </w:tc>
        <w:tc>
          <w:tcPr>
            <w:tcW w:w="2376" w:type="pct"/>
            <w:shd w:val="clear" w:color="auto" w:fill="FFFFFF"/>
          </w:tcPr>
          <w:p w14:paraId="1D87B98D" w14:textId="77777777" w:rsidR="009F2F8C" w:rsidRDefault="009F2F8C" w:rsidP="009A7150">
            <w:pPr>
              <w:keepNext/>
              <w:rPr>
                <w:kern w:val="2"/>
                <w:sz w:val="18"/>
                <w:szCs w:val="18"/>
              </w:rPr>
            </w:pPr>
          </w:p>
        </w:tc>
      </w:tr>
      <w:tr w:rsidR="00E1407F" w14:paraId="0B8A5576" w14:textId="77777777" w:rsidTr="009A7150">
        <w:trPr>
          <w:jc w:val="center"/>
        </w:trPr>
        <w:tc>
          <w:tcPr>
            <w:tcW w:w="1489" w:type="pct"/>
            <w:shd w:val="clear" w:color="auto" w:fill="FFFFFF"/>
          </w:tcPr>
          <w:p w14:paraId="4E29FDB7" w14:textId="7109D2F6" w:rsidR="00E1407F" w:rsidRPr="009F2F8C" w:rsidRDefault="00E1407F" w:rsidP="009A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部署</w:t>
            </w:r>
            <w:r>
              <w:rPr>
                <w:sz w:val="22"/>
              </w:rPr>
              <w:t>验证</w:t>
            </w:r>
            <w:r>
              <w:rPr>
                <w:rFonts w:hint="eastAsia"/>
                <w:sz w:val="22"/>
              </w:rPr>
              <w:t>与</w:t>
            </w:r>
            <w:r>
              <w:rPr>
                <w:sz w:val="22"/>
              </w:rPr>
              <w:t>测试</w:t>
            </w:r>
          </w:p>
        </w:tc>
        <w:tc>
          <w:tcPr>
            <w:tcW w:w="1135" w:type="pct"/>
            <w:shd w:val="clear" w:color="auto" w:fill="FFFFFF"/>
          </w:tcPr>
          <w:p w14:paraId="3BF745CC" w14:textId="7C857514" w:rsidR="00E1407F" w:rsidRDefault="00E1407F" w:rsidP="009A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方，用户</w:t>
            </w:r>
          </w:p>
        </w:tc>
        <w:tc>
          <w:tcPr>
            <w:tcW w:w="2376" w:type="pct"/>
            <w:shd w:val="clear" w:color="auto" w:fill="FFFFFF"/>
          </w:tcPr>
          <w:p w14:paraId="183D87AA" w14:textId="77777777" w:rsidR="00E1407F" w:rsidRDefault="00E1407F" w:rsidP="009A7150">
            <w:pPr>
              <w:keepNext/>
              <w:rPr>
                <w:kern w:val="2"/>
                <w:sz w:val="18"/>
                <w:szCs w:val="18"/>
              </w:rPr>
            </w:pPr>
          </w:p>
        </w:tc>
      </w:tr>
    </w:tbl>
    <w:p w14:paraId="5EBE9019" w14:textId="77BE304F" w:rsidR="00EB1724" w:rsidRDefault="00EB1724" w:rsidP="00EB1724">
      <w:pPr>
        <w:pStyle w:val="a0"/>
      </w:pPr>
      <w:bookmarkStart w:id="23" w:name="_Toc535174896"/>
      <w:r>
        <w:rPr>
          <w:rFonts w:hint="eastAsia"/>
        </w:rPr>
        <w:t>人员</w:t>
      </w:r>
      <w:bookmarkEnd w:id="2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1"/>
        <w:gridCol w:w="1883"/>
        <w:gridCol w:w="3942"/>
      </w:tblGrid>
      <w:tr w:rsidR="003263FF" w14:paraId="7B77D217" w14:textId="77777777" w:rsidTr="003263FF">
        <w:trPr>
          <w:jc w:val="center"/>
        </w:trPr>
        <w:tc>
          <w:tcPr>
            <w:tcW w:w="1489" w:type="pct"/>
            <w:shd w:val="clear" w:color="auto" w:fill="BDD6EE" w:themeFill="accent1" w:themeFillTint="66"/>
          </w:tcPr>
          <w:p w14:paraId="42C3F7B1" w14:textId="77777777" w:rsidR="003263FF" w:rsidRPr="003263FF" w:rsidRDefault="003263FF" w:rsidP="009A7150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kern w:val="2"/>
                <w:sz w:val="22"/>
              </w:rPr>
              <w:t>类型</w:t>
            </w:r>
          </w:p>
        </w:tc>
        <w:tc>
          <w:tcPr>
            <w:tcW w:w="1135" w:type="pct"/>
            <w:shd w:val="clear" w:color="auto" w:fill="BDD6EE" w:themeFill="accent1" w:themeFillTint="66"/>
          </w:tcPr>
          <w:p w14:paraId="73020974" w14:textId="77777777" w:rsidR="003263FF" w:rsidRPr="003263FF" w:rsidRDefault="003263FF" w:rsidP="009A7150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kern w:val="2"/>
                <w:sz w:val="22"/>
              </w:rPr>
              <w:t>技术水平</w:t>
            </w:r>
          </w:p>
        </w:tc>
        <w:tc>
          <w:tcPr>
            <w:tcW w:w="2376" w:type="pct"/>
            <w:shd w:val="clear" w:color="auto" w:fill="BDD6EE" w:themeFill="accent1" w:themeFillTint="66"/>
          </w:tcPr>
          <w:p w14:paraId="3031A446" w14:textId="77777777" w:rsidR="003263FF" w:rsidRPr="003263FF" w:rsidRDefault="003263FF" w:rsidP="009A7150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kern w:val="2"/>
                <w:sz w:val="22"/>
              </w:rPr>
              <w:t>数量</w:t>
            </w:r>
          </w:p>
        </w:tc>
      </w:tr>
      <w:tr w:rsidR="003263FF" w14:paraId="59764CFA" w14:textId="77777777" w:rsidTr="009A7150">
        <w:trPr>
          <w:jc w:val="center"/>
        </w:trPr>
        <w:tc>
          <w:tcPr>
            <w:tcW w:w="1489" w:type="pct"/>
            <w:shd w:val="clear" w:color="auto" w:fill="FFFFFF"/>
          </w:tcPr>
          <w:p w14:paraId="3EC3B331" w14:textId="1C17F1DE" w:rsidR="003263FF" w:rsidRPr="003263FF" w:rsidRDefault="0096580A" w:rsidP="009A7150"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安装部署人员</w:t>
            </w:r>
          </w:p>
        </w:tc>
        <w:tc>
          <w:tcPr>
            <w:tcW w:w="1135" w:type="pct"/>
            <w:shd w:val="clear" w:color="auto" w:fill="FFFFFF"/>
          </w:tcPr>
          <w:p w14:paraId="74BE3BEF" w14:textId="77777777" w:rsidR="003263FF" w:rsidRPr="003263FF" w:rsidRDefault="003263FF" w:rsidP="009A7150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sz w:val="22"/>
              </w:rPr>
              <w:t>熟悉</w:t>
            </w:r>
          </w:p>
        </w:tc>
        <w:tc>
          <w:tcPr>
            <w:tcW w:w="2376" w:type="pct"/>
            <w:shd w:val="clear" w:color="auto" w:fill="FFFFFF"/>
          </w:tcPr>
          <w:p w14:paraId="410E378F" w14:textId="408F0570" w:rsidR="003263FF" w:rsidRPr="003263FF" w:rsidRDefault="0096580A" w:rsidP="009A7150"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1</w:t>
            </w:r>
          </w:p>
        </w:tc>
      </w:tr>
      <w:tr w:rsidR="003263FF" w14:paraId="727285CB" w14:textId="77777777" w:rsidTr="009A7150">
        <w:trPr>
          <w:jc w:val="center"/>
        </w:trPr>
        <w:tc>
          <w:tcPr>
            <w:tcW w:w="1489" w:type="pct"/>
            <w:shd w:val="clear" w:color="auto" w:fill="FFFFFF"/>
          </w:tcPr>
          <w:p w14:paraId="2A73FF78" w14:textId="628F21E3" w:rsidR="003263FF" w:rsidRPr="003263FF" w:rsidRDefault="0096580A" w:rsidP="009A7150"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服务器管理人员</w:t>
            </w:r>
          </w:p>
        </w:tc>
        <w:tc>
          <w:tcPr>
            <w:tcW w:w="1135" w:type="pct"/>
            <w:shd w:val="clear" w:color="auto" w:fill="FFFFFF"/>
          </w:tcPr>
          <w:p w14:paraId="3F1C609B" w14:textId="77777777" w:rsidR="003263FF" w:rsidRPr="003263FF" w:rsidRDefault="003263FF" w:rsidP="009A7150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sz w:val="22"/>
              </w:rPr>
              <w:t>熟悉</w:t>
            </w:r>
          </w:p>
        </w:tc>
        <w:tc>
          <w:tcPr>
            <w:tcW w:w="2376" w:type="pct"/>
            <w:shd w:val="clear" w:color="auto" w:fill="FFFFFF"/>
          </w:tcPr>
          <w:p w14:paraId="3EB2F51F" w14:textId="117730A2" w:rsidR="003263FF" w:rsidRPr="003263FF" w:rsidRDefault="0096580A" w:rsidP="009A7150"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2</w:t>
            </w:r>
          </w:p>
        </w:tc>
      </w:tr>
      <w:tr w:rsidR="0096580A" w14:paraId="78F2C334" w14:textId="77777777" w:rsidTr="009A7150">
        <w:trPr>
          <w:jc w:val="center"/>
        </w:trPr>
        <w:tc>
          <w:tcPr>
            <w:tcW w:w="1489" w:type="pct"/>
            <w:shd w:val="clear" w:color="auto" w:fill="FFFFFF"/>
          </w:tcPr>
          <w:p w14:paraId="14E9481B" w14:textId="62A38CBE" w:rsidR="0096580A" w:rsidRPr="003263FF" w:rsidRDefault="0096580A" w:rsidP="009A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安装部署教学人员</w:t>
            </w:r>
          </w:p>
        </w:tc>
        <w:tc>
          <w:tcPr>
            <w:tcW w:w="1135" w:type="pct"/>
            <w:shd w:val="clear" w:color="auto" w:fill="FFFFFF"/>
          </w:tcPr>
          <w:p w14:paraId="547FE7F5" w14:textId="2F7AC13D" w:rsidR="0096580A" w:rsidRPr="003263FF" w:rsidRDefault="0096580A" w:rsidP="009A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熟悉</w:t>
            </w:r>
          </w:p>
        </w:tc>
        <w:tc>
          <w:tcPr>
            <w:tcW w:w="2376" w:type="pct"/>
            <w:shd w:val="clear" w:color="auto" w:fill="FFFFFF"/>
          </w:tcPr>
          <w:p w14:paraId="49F28C07" w14:textId="05B655BA" w:rsidR="0096580A" w:rsidRPr="003263FF" w:rsidRDefault="0096580A" w:rsidP="009A7150"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1</w:t>
            </w:r>
          </w:p>
        </w:tc>
      </w:tr>
    </w:tbl>
    <w:p w14:paraId="72C627AF" w14:textId="4F4578E3" w:rsidR="00EB1724" w:rsidRDefault="00EB1724" w:rsidP="00EB1724">
      <w:pPr>
        <w:pStyle w:val="a0"/>
      </w:pPr>
      <w:bookmarkStart w:id="24" w:name="_Toc535174897"/>
      <w:r>
        <w:rPr>
          <w:rFonts w:hint="eastAsia"/>
        </w:rPr>
        <w:t>保密性与私密性</w:t>
      </w:r>
      <w:bookmarkEnd w:id="24"/>
    </w:p>
    <w:p w14:paraId="373B734F" w14:textId="4A13F839" w:rsidR="0096580A" w:rsidRPr="0096580A" w:rsidRDefault="0096580A" w:rsidP="0096580A">
      <w:r>
        <w:rPr>
          <w:rFonts w:hint="eastAsia"/>
        </w:rPr>
        <w:t>本系统安装时未涉及到相关隐私以及法律问题，无特别注意保密事件。</w:t>
      </w:r>
    </w:p>
    <w:p w14:paraId="0577ECBC" w14:textId="171E051E" w:rsidR="00EB1724" w:rsidRDefault="00EB1724" w:rsidP="00EB1724">
      <w:pPr>
        <w:pStyle w:val="a"/>
      </w:pPr>
      <w:bookmarkStart w:id="25" w:name="_Toc535174898"/>
      <w:r>
        <w:rPr>
          <w:rFonts w:hint="eastAsia"/>
        </w:rPr>
        <w:t>为软件中心</w:t>
      </w:r>
      <w:r w:rsidRPr="00EB1724">
        <w:rPr>
          <w:rFonts w:hint="eastAsia"/>
        </w:rPr>
        <w:t>操作员提供特定现场信息</w:t>
      </w:r>
      <w:bookmarkEnd w:id="25"/>
    </w:p>
    <w:p w14:paraId="75B70BB0" w14:textId="65B4D4C3" w:rsidR="00EB1724" w:rsidRPr="00EB1724" w:rsidRDefault="00EB1724" w:rsidP="00472B78">
      <w:r>
        <w:rPr>
          <w:rFonts w:hint="eastAsia"/>
        </w:rPr>
        <w:t>TBD</w:t>
      </w:r>
    </w:p>
    <w:sectPr w:rsidR="00EB1724" w:rsidRPr="00EB1724" w:rsidSect="005F06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BFB6C" w14:textId="77777777" w:rsidR="00460242" w:rsidRDefault="00460242" w:rsidP="00835DF5">
      <w:r>
        <w:separator/>
      </w:r>
    </w:p>
  </w:endnote>
  <w:endnote w:type="continuationSeparator" w:id="0">
    <w:p w14:paraId="5D66184D" w14:textId="77777777" w:rsidR="00460242" w:rsidRDefault="00460242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DA437" w14:textId="77777777" w:rsidR="007E6042" w:rsidRDefault="007E6042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3AFD403E" w:rsidR="005F0667" w:rsidRDefault="005F0667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6B4C4F">
              <w:rPr>
                <w:b/>
                <w:bCs/>
                <w:noProof/>
              </w:rPr>
              <w:t>7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6B4C4F">
              <w:rPr>
                <w:b/>
                <w:bCs/>
                <w:noProof/>
              </w:rPr>
              <w:t>7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5F0667" w:rsidRDefault="005F066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2BCC4" w14:textId="77777777" w:rsidR="007E6042" w:rsidRDefault="007E6042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53760" w14:textId="77777777" w:rsidR="00460242" w:rsidRDefault="00460242" w:rsidP="00835DF5">
      <w:r>
        <w:separator/>
      </w:r>
    </w:p>
  </w:footnote>
  <w:footnote w:type="continuationSeparator" w:id="0">
    <w:p w14:paraId="51E6212B" w14:textId="77777777" w:rsidR="00460242" w:rsidRDefault="00460242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4ABA7" w14:textId="77777777" w:rsidR="00BC6D25" w:rsidRDefault="00460242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1" type="#_x0000_t75" alt="TIM图片20171014105131" style="position:absolute;margin-left:0;margin-top:0;width:399.75pt;height:399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160" w14:textId="77777777" w:rsidR="00835DF5" w:rsidRDefault="00460242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0" type="#_x0000_t75" alt="TIM图片20171014105131" style="position:absolute;margin-left:0;margin-top:0;width:399.75pt;height:399.7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图片20171014105131" gain="19661f" blacklevel="22938f"/>
          <w10:wrap anchorx="margin" anchory="margin"/>
        </v:shape>
      </w:pict>
    </w:r>
    <w:r w:rsidR="00835DF5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EndPr/>
    <w:sdtContent>
      <w:p w14:paraId="4F1133E6" w14:textId="77777777" w:rsidR="00BC6D25" w:rsidRDefault="00460242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alt="TIM图片20171014105131" style="position:absolute;margin-left:0;margin-top:0;width:399.75pt;height:399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CFDCA94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06"/>
    <w:rsid w:val="000202E5"/>
    <w:rsid w:val="00021BB3"/>
    <w:rsid w:val="00037DFF"/>
    <w:rsid w:val="00086EE3"/>
    <w:rsid w:val="001577A4"/>
    <w:rsid w:val="00164536"/>
    <w:rsid w:val="001731A6"/>
    <w:rsid w:val="0019090C"/>
    <w:rsid w:val="001A3E8F"/>
    <w:rsid w:val="001A4DDB"/>
    <w:rsid w:val="001A7610"/>
    <w:rsid w:val="001F14BD"/>
    <w:rsid w:val="00255676"/>
    <w:rsid w:val="00270DAF"/>
    <w:rsid w:val="002956B7"/>
    <w:rsid w:val="002E5A13"/>
    <w:rsid w:val="002E7385"/>
    <w:rsid w:val="002F76B4"/>
    <w:rsid w:val="003263FF"/>
    <w:rsid w:val="00326FD8"/>
    <w:rsid w:val="003920FA"/>
    <w:rsid w:val="003B13DA"/>
    <w:rsid w:val="003B54DA"/>
    <w:rsid w:val="003B7700"/>
    <w:rsid w:val="003F3569"/>
    <w:rsid w:val="004025C5"/>
    <w:rsid w:val="004206CE"/>
    <w:rsid w:val="00460242"/>
    <w:rsid w:val="0046483C"/>
    <w:rsid w:val="00472B78"/>
    <w:rsid w:val="004F18EA"/>
    <w:rsid w:val="004F2316"/>
    <w:rsid w:val="004F2D4B"/>
    <w:rsid w:val="00513F78"/>
    <w:rsid w:val="005140A8"/>
    <w:rsid w:val="00555B7B"/>
    <w:rsid w:val="00557325"/>
    <w:rsid w:val="005731CA"/>
    <w:rsid w:val="005D3061"/>
    <w:rsid w:val="005F01E4"/>
    <w:rsid w:val="005F0667"/>
    <w:rsid w:val="0061407B"/>
    <w:rsid w:val="00614D4E"/>
    <w:rsid w:val="00630978"/>
    <w:rsid w:val="006460BA"/>
    <w:rsid w:val="006608A8"/>
    <w:rsid w:val="00677F8B"/>
    <w:rsid w:val="006B4C4F"/>
    <w:rsid w:val="00700EB7"/>
    <w:rsid w:val="007359D4"/>
    <w:rsid w:val="0076408F"/>
    <w:rsid w:val="00776B3A"/>
    <w:rsid w:val="00777E8E"/>
    <w:rsid w:val="007B0109"/>
    <w:rsid w:val="007C1BE9"/>
    <w:rsid w:val="007C3C28"/>
    <w:rsid w:val="007C5CF3"/>
    <w:rsid w:val="007E6042"/>
    <w:rsid w:val="007F75A6"/>
    <w:rsid w:val="008118DC"/>
    <w:rsid w:val="00825B64"/>
    <w:rsid w:val="00830431"/>
    <w:rsid w:val="00835DBD"/>
    <w:rsid w:val="00835DF5"/>
    <w:rsid w:val="008376E9"/>
    <w:rsid w:val="00884E04"/>
    <w:rsid w:val="008A3201"/>
    <w:rsid w:val="008F5560"/>
    <w:rsid w:val="00920C00"/>
    <w:rsid w:val="00964091"/>
    <w:rsid w:val="0096580A"/>
    <w:rsid w:val="00975EE6"/>
    <w:rsid w:val="009952AB"/>
    <w:rsid w:val="009C0B82"/>
    <w:rsid w:val="009F2F8C"/>
    <w:rsid w:val="009F7D9B"/>
    <w:rsid w:val="00A10999"/>
    <w:rsid w:val="00A27F79"/>
    <w:rsid w:val="00A407CB"/>
    <w:rsid w:val="00A51AA3"/>
    <w:rsid w:val="00A83C56"/>
    <w:rsid w:val="00AE207A"/>
    <w:rsid w:val="00B05ACB"/>
    <w:rsid w:val="00B63D85"/>
    <w:rsid w:val="00B70946"/>
    <w:rsid w:val="00B978B4"/>
    <w:rsid w:val="00BB05BD"/>
    <w:rsid w:val="00BB59DC"/>
    <w:rsid w:val="00BB7D70"/>
    <w:rsid w:val="00BC4278"/>
    <w:rsid w:val="00BC6D25"/>
    <w:rsid w:val="00BE2930"/>
    <w:rsid w:val="00C0712A"/>
    <w:rsid w:val="00C34DBE"/>
    <w:rsid w:val="00C875F3"/>
    <w:rsid w:val="00CA2516"/>
    <w:rsid w:val="00CC2B70"/>
    <w:rsid w:val="00CD6153"/>
    <w:rsid w:val="00CE3475"/>
    <w:rsid w:val="00D3515B"/>
    <w:rsid w:val="00D40F9A"/>
    <w:rsid w:val="00D636BC"/>
    <w:rsid w:val="00D63FDF"/>
    <w:rsid w:val="00D72E8D"/>
    <w:rsid w:val="00D75159"/>
    <w:rsid w:val="00D76606"/>
    <w:rsid w:val="00D766BE"/>
    <w:rsid w:val="00D95728"/>
    <w:rsid w:val="00DB416F"/>
    <w:rsid w:val="00DD19F3"/>
    <w:rsid w:val="00DE07F6"/>
    <w:rsid w:val="00DF5E7E"/>
    <w:rsid w:val="00E00189"/>
    <w:rsid w:val="00E03FD4"/>
    <w:rsid w:val="00E1407F"/>
    <w:rsid w:val="00E70802"/>
    <w:rsid w:val="00EB1724"/>
    <w:rsid w:val="00EB2B2D"/>
    <w:rsid w:val="00F038B2"/>
    <w:rsid w:val="00F2050D"/>
    <w:rsid w:val="00F20BBF"/>
    <w:rsid w:val="00F52AE7"/>
    <w:rsid w:val="00F947B9"/>
    <w:rsid w:val="00FA54ED"/>
    <w:rsid w:val="00FC07A6"/>
    <w:rsid w:val="00FD6535"/>
    <w:rsid w:val="00FE2DAE"/>
    <w:rsid w:val="00FE5AB9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DF927D"/>
  <w15:chartTrackingRefBased/>
  <w15:docId w15:val="{32300AC4-DE1D-45B8-854D-F4BB3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DengXian" w:eastAsia="DengXian" w:hAnsi="DengXian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DengXian" w:eastAsia="DengXian" w:hAnsi="DengXian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7E6042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7E6042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76408F"/>
  </w:style>
  <w:style w:type="paragraph" w:styleId="TOC2">
    <w:name w:val="toc 2"/>
    <w:basedOn w:val="a3"/>
    <w:next w:val="a3"/>
    <w:uiPriority w:val="39"/>
    <w:rsid w:val="0076408F"/>
    <w:pPr>
      <w:ind w:leftChars="200" w:left="420"/>
    </w:pPr>
  </w:style>
  <w:style w:type="paragraph" w:styleId="TOC3">
    <w:name w:val="toc 3"/>
    <w:basedOn w:val="a3"/>
    <w:next w:val="a3"/>
    <w:uiPriority w:val="39"/>
    <w:rsid w:val="0076408F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76408F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A346B-F591-094E-B5D0-770412D6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TotalTime>45</TotalTime>
  <Pages>6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office365</cp:lastModifiedBy>
  <cp:revision>7</cp:revision>
  <dcterms:created xsi:type="dcterms:W3CDTF">2019-01-13T03:16:00Z</dcterms:created>
  <dcterms:modified xsi:type="dcterms:W3CDTF">2019-01-13T12:32:00Z</dcterms:modified>
</cp:coreProperties>
</file>