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2018/10/24/12：30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本周任务安排：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宋翼虎：制作项目开发计划的PPT。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陈遵义：制作UML基础1的PPT。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张琪：重新编写用户代表文档，编写项目输入输出文档。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陈妍蓝：修改需求工程计划、项目工程计划和PPT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郑巧燕：编写Qa计划。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96074"/>
    <w:rsid w:val="0B896074"/>
    <w:rsid w:val="142B3CEB"/>
    <w:rsid w:val="6D535020"/>
    <w:rsid w:val="765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2018-10-24T13:01:00Z</dcterms:created>
  <dc:creator>一笑浮生暖</dc:creator>
  <cp:lastModifiedBy>一笑浮生暖</cp:lastModifiedBy>
  <dcterms:modified xsi:type="dcterms:W3CDTF">2018-10-25T05:34:32Z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