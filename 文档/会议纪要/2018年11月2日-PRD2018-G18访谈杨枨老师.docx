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2018/11/2/12：33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确定业务需求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1.主要面向在校学生，也可以是已经走上工作岗位的学长。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2.以手机应用方式，在手机端提供这样的应用。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3.部署在校园网内。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4.明确各类用户代表的权利，并告知他们。</w:t>
            </w:r>
            <w:bookmarkStart w:id="0" w:name="_GoBack"/>
            <w:bookmarkEnd w:id="0"/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12101"/>
    <w:rsid w:val="09312101"/>
    <w:rsid w:val="34DA0EA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2018-11-02T13:31:00Z</dcterms:created>
  <dc:creator>一笑浮生暖</dc:creator>
  <cp:lastModifiedBy>一笑浮生暖</cp:lastModifiedBy>
  <dcterms:modified xsi:type="dcterms:W3CDTF">2018-11-03T12:22:30Z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