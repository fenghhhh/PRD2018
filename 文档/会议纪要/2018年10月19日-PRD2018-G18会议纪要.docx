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2018/10/19/18：30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1.商讨如何制定评分标准。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2.本周任务安排：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宋翼虎：UML工具的PPT。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陈遵义：UML基础1的图的绘制、原型制作（网页端）。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张琪：编写用户代表文档。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陈妍蓝：修改UML概述PPT，修改项目章程、项目开发计划，修改甘特图。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郑巧燕：修改和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完善愿景与范围文档。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3.找老师访谈，每人想两个问题，2018/10/21晚24点前交给组长。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83531"/>
    <w:rsid w:val="09547FC8"/>
    <w:rsid w:val="58383531"/>
    <w:rsid w:val="5DDC160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56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2018-10-19T11:28:00Z</dcterms:created>
  <dc:creator>一笑浮生暖</dc:creator>
  <cp:lastModifiedBy>一笑浮生暖</cp:lastModifiedBy>
  <dcterms:modified xsi:type="dcterms:W3CDTF">2018-10-19T12:14:08Z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