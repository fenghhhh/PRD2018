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2018/11/9/17：10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本周任务安排：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宋翼虎：修改需求工程计划PPT和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项目开发计划PPT。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陈遵义：修改项目开发计划。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张琪：向用户代表确认功能点，补充完善可行性分析。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陈妍蓝：APP端的部署，画WBS图和甘特图。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郑巧燕：修改项目开发计划。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13563"/>
    <w:rsid w:val="4BB13563"/>
    <w:rsid w:val="68020A15"/>
    <w:rsid w:val="6D535020"/>
    <w:rsid w:val="6E08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2018-11-09T10:39:00Z</dcterms:created>
  <dc:creator>一笑浮生暖</dc:creator>
  <cp:lastModifiedBy>一笑浮生暖</cp:lastModifiedBy>
  <dcterms:modified xsi:type="dcterms:W3CDTF">2018-11-09T11:49:36Z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