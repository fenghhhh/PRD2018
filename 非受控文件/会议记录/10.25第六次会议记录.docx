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25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六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上周任务总结及整改：</w:t>
            </w:r>
          </w:p>
          <w:p>
            <w:pPr>
              <w:spacing w:line="480" w:lineRule="auto"/>
              <w:ind w:firstLine="105" w:firstLineChars="50"/>
            </w:pPr>
            <w:r>
              <w:drawing>
                <wp:inline distT="0" distB="0" distL="114300" distR="114300">
                  <wp:extent cx="3653790" cy="256984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790" cy="256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（1）前面阶段的文档任务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该任务由刘向辉负责修订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>*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包括需求文档及rational roseppt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qa计划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rational rose ppt修改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本周uml基础ppt的制作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该任务由左文正、陈祥斌负责制作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所有人学习uml知识，并熟悉ppt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（5）所有人务必熟悉所有文档，且每个工作日完成的工作务必及时上传至github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E10FA"/>
    <w:multiLevelType w:val="singleLevel"/>
    <w:tmpl w:val="524E1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87F22EA"/>
    <w:rsid w:val="4B671D5D"/>
    <w:rsid w:val="6D535020"/>
    <w:rsid w:val="79C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Last_First_Hug~(@^_^@)~</cp:lastModifiedBy>
  <dcterms:modified xsi:type="dcterms:W3CDTF">2018-11-17T11:12:49Z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