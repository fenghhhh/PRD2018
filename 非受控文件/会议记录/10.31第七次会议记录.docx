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2018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31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刘向辉、陈祥斌、左文正、王安栋、涂洪森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G0</w:t>
            </w:r>
            <w:r>
              <w:rPr>
                <w:rFonts w:hint="eastAsia" w:ascii="黑体" w:eastAsia="黑体"/>
                <w:sz w:val="24"/>
              </w:rPr>
              <w:t>8小组第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七</w:t>
            </w:r>
            <w:r>
              <w:rPr>
                <w:rFonts w:hint="eastAsia" w:ascii="黑体" w:eastAsia="黑体"/>
                <w:sz w:val="24"/>
              </w:rPr>
              <w:t>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：</w:t>
            </w:r>
          </w:p>
          <w:p>
            <w:pPr>
              <w:spacing w:line="480" w:lineRule="auto"/>
              <w:ind w:firstLine="105" w:firstLineChars="50"/>
              <w:rPr>
                <w:rFonts w:hint="eastAsia"/>
              </w:rPr>
            </w:pPr>
            <w:r>
              <w:drawing>
                <wp:inline distT="0" distB="0" distL="114300" distR="114300">
                  <wp:extent cx="4154170" cy="2264410"/>
                  <wp:effectExtent l="0" t="0" r="1778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170" cy="226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对周末答辩的分工确认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（2）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ppt用户体验与设计规范部分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该任务由涂弘森负责编写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（3）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ppt 排版，注释以及文献整理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该任务由王安栋负责编写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（4）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ppt界面原型工具部分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该任务由左文正负责制作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（5）ppt小组问题部分，ppt主讲人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该任务由刘向辉负责编写与准备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numPr>
                <w:ilvl w:val="0"/>
                <w:numId w:val="2"/>
              </w:num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ppt界面原型部分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该任务由陈祥斌负责编写与准备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（7）所有人务必熟悉所有文档，且每个工作日完成的工作务必及时上传至github</w:t>
            </w:r>
          </w:p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D9DD"/>
    <w:multiLevelType w:val="singleLevel"/>
    <w:tmpl w:val="066CD9DD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524E10FA"/>
    <w:multiLevelType w:val="singleLevel"/>
    <w:tmpl w:val="524E10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7F22EA"/>
    <w:rsid w:val="387F22EA"/>
    <w:rsid w:val="44393BD0"/>
    <w:rsid w:val="487E0400"/>
    <w:rsid w:val="4B671D5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2018-10-23T12:30:00Z</dcterms:created>
  <dc:creator>洅給我分鐘</dc:creator>
  <cp:lastModifiedBy>Last_First_Hug~(@^_^@)~</cp:lastModifiedBy>
  <dcterms:modified xsi:type="dcterms:W3CDTF">2018-11-17T11:16:24Z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