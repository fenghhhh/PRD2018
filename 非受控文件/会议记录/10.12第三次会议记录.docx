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eastAsia="黑体"/>
          <w:b/>
          <w:bCs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bCs/>
          <w:sz w:val="44"/>
          <w:szCs w:val="44"/>
          <w:lang w:val="en-US" w:eastAsia="zh-CN"/>
        </w:rPr>
        <w:t>会 议 记 录</w:t>
      </w:r>
    </w:p>
    <w:p>
      <w:pPr>
        <w:spacing w:line="480" w:lineRule="auto"/>
        <w:jc w:val="center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2018年10月12日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王安栋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</w:t>
            </w:r>
            <w:r>
              <w:rPr>
                <w:rFonts w:hint="eastAsia" w:ascii="黑体" w:eastAsia="黑体"/>
                <w:sz w:val="24"/>
                <w:lang w:eastAsia="zh-CN"/>
              </w:rPr>
              <w:t>弘</w:t>
            </w:r>
            <w:r>
              <w:rPr>
                <w:rFonts w:hint="eastAsia" w:ascii="黑体" w:eastAsia="黑体"/>
                <w:sz w:val="24"/>
              </w:rPr>
              <w:t>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tabs>
                <w:tab w:val="center" w:pos="4182"/>
                <w:tab w:val="left" w:pos="6588"/>
              </w:tabs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第二次小组会议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上周任务总结及整改：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（1）课程项目需求软件的安装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还不到位，所有人再次确认一定要安装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（2）GIT的管理、使用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GIT的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个人分支不够完善，需要完善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GIT的服务器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上内容的上传要及时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由陈祥斌负责整改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（3）文档的管理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wbs图的修改，由左文正负责进行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甘特图，obs图，wbs图加进文档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left="0" w:leftChars="0"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这周任务分配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</w:t>
            </w:r>
            <w:r>
              <w:rPr>
                <w:rFonts w:hint="eastAsia" w:ascii="黑体" w:eastAsia="黑体"/>
                <w:sz w:val="24"/>
              </w:rPr>
              <w:t>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uml概述ppt的编写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由陈祥斌、刘向辉、左文正负责编写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由王安栋、涂弘森负责审核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周六前上交初版，周日提交最终版本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所有人务必熟悉ppt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</w:t>
            </w:r>
            <w:r>
              <w:rPr>
                <w:rFonts w:hint="eastAsia" w:ascii="黑体" w:eastAsia="黑体"/>
                <w:sz w:val="24"/>
              </w:rPr>
              <w:t>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《可行性分析报告》的编写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由涂弘森、王安栋负责编写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由陈祥斌、刘向辉、左文正负负责审核</w:t>
            </w:r>
          </w:p>
          <w:p>
            <w:pPr>
              <w:ind w:firstLine="960" w:firstLineChars="4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周六前上交初版，周日提交最终版本</w:t>
            </w:r>
            <w:bookmarkStart w:id="0" w:name="_GoBack"/>
            <w:bookmarkEnd w:id="0"/>
          </w:p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E10FA"/>
    <w:multiLevelType w:val="singleLevel"/>
    <w:tmpl w:val="524E10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93684"/>
    <w:rsid w:val="0C52477D"/>
    <w:rsid w:val="34715393"/>
    <w:rsid w:val="532675CD"/>
    <w:rsid w:val="5E49368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579;&#23433;&#26635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2018-10-13T01:18:00Z</dcterms:created>
  <dc:creator>wad</dc:creator>
  <cp:lastModifiedBy>Last_First_Hug~(@^_^@)~</cp:lastModifiedBy>
  <dcterms:modified xsi:type="dcterms:W3CDTF">2018-11-17T10:57:27Z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