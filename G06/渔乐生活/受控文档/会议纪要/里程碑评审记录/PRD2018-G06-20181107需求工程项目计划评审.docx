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EF00BB" w:rsidP="00A979E1">
      <w:pPr>
        <w:pStyle w:val="afffff6"/>
      </w:pPr>
      <w:r>
        <w:rPr>
          <w:rFonts w:hint="eastAsia"/>
          <w:lang w:val="zh-CN" w:eastAsia="zh-CN" w:bidi="zh-CN"/>
        </w:rPr>
        <w:t>需求工程项目计划评审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E655D">
        <w:rPr>
          <w:rStyle w:val="a6"/>
          <w:rFonts w:hint="eastAsia"/>
          <w:lang w:eastAsia="zh-CN"/>
        </w:rPr>
        <w:t>1</w:t>
      </w:r>
      <w:r w:rsidR="008C4887">
        <w:rPr>
          <w:rStyle w:val="a6"/>
          <w:rFonts w:hint="eastAsia"/>
          <w:lang w:eastAsia="zh-CN"/>
        </w:rPr>
        <w:t>:</w:t>
      </w:r>
      <w:r w:rsidR="006E655D">
        <w:rPr>
          <w:rStyle w:val="a6"/>
          <w:rFonts w:hint="eastAsia"/>
          <w:lang w:eastAsia="zh-CN"/>
        </w:rPr>
        <w:t>09</w:t>
      </w:r>
      <w:r w:rsidR="00C415ED">
        <w:rPr>
          <w:rStyle w:val="a6"/>
          <w:rFonts w:hint="eastAsia"/>
          <w:lang w:eastAsia="zh-CN"/>
        </w:rPr>
        <w:t>:</w:t>
      </w:r>
      <w:r w:rsidR="006E655D">
        <w:rPr>
          <w:rStyle w:val="a6"/>
          <w:rFonts w:hint="eastAsia"/>
          <w:lang w:eastAsia="zh-CN"/>
        </w:rPr>
        <w:t>40</w:t>
      </w:r>
    </w:p>
    <w:p w:rsidR="00A979E1" w:rsidRDefault="000F61CC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4E02FE">
        <w:rPr>
          <w:rStyle w:val="affffd"/>
          <w:rFonts w:hint="eastAsia"/>
          <w:lang w:eastAsia="zh-CN"/>
        </w:rPr>
        <w:t>1</w:t>
      </w:r>
      <w:r w:rsidR="00EF00BB">
        <w:rPr>
          <w:rStyle w:val="affffd"/>
          <w:rFonts w:hint="eastAsia"/>
          <w:lang w:eastAsia="zh-CN"/>
        </w:rPr>
        <w:t>1</w:t>
      </w:r>
      <w:r w:rsidR="00D217A2">
        <w:rPr>
          <w:rStyle w:val="affffd"/>
          <w:rFonts w:hint="eastAsia"/>
          <w:lang w:eastAsia="zh-CN"/>
        </w:rPr>
        <w:t>.</w:t>
      </w:r>
      <w:r w:rsidR="00EF00BB">
        <w:rPr>
          <w:rStyle w:val="affffd"/>
          <w:rFonts w:hint="eastAsia"/>
          <w:lang w:eastAsia="zh-CN"/>
        </w:rPr>
        <w:t>07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B82323">
        <w:rPr>
          <w:rStyle w:val="affffd"/>
          <w:rFonts w:hint="eastAsia"/>
          <w:lang w:val="zh-CN" w:eastAsia="zh-CN" w:bidi="zh-CN"/>
        </w:rPr>
        <w:t>10</w:t>
      </w:r>
      <w:r w:rsidR="008D24ED">
        <w:rPr>
          <w:rStyle w:val="affffd"/>
          <w:lang w:eastAsia="zh-CN"/>
        </w:rPr>
        <w:t>:</w:t>
      </w:r>
      <w:r w:rsidR="0002156E">
        <w:rPr>
          <w:rStyle w:val="affffd"/>
          <w:rFonts w:hint="eastAsia"/>
          <w:lang w:eastAsia="zh-CN"/>
        </w:rPr>
        <w:t>26</w:t>
      </w:r>
      <w:bookmarkStart w:id="0" w:name="_GoBack"/>
      <w:bookmarkEnd w:id="0"/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EF00BB">
            <w:rPr>
              <w:rStyle w:val="affffd"/>
              <w:rFonts w:hint="eastAsia"/>
              <w:lang w:eastAsia="zh-CN"/>
            </w:rPr>
            <w:t>221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0F61CC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杨枨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0F61CC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需求工程项目计划正式评审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0B2CAC" w:rsidP="00A979E1">
      <w:pPr>
        <w:pStyle w:val="1"/>
      </w:pPr>
      <w:r>
        <w:rPr>
          <w:rFonts w:hint="eastAsia"/>
          <w:lang w:eastAsia="zh-CN"/>
        </w:rPr>
        <w:t>评审</w:t>
      </w:r>
      <w:r w:rsidR="001B2910">
        <w:rPr>
          <w:rFonts w:hint="eastAsia"/>
          <w:lang w:eastAsia="zh-CN"/>
        </w:rPr>
        <w:t>内容</w:t>
      </w:r>
      <w:r w:rsidR="001B2910">
        <w:rPr>
          <w:rFonts w:hint="eastAsia"/>
          <w:lang w:eastAsia="zh-CN"/>
        </w:rPr>
        <w:t>&amp;</w:t>
      </w:r>
      <w:r w:rsidR="001B2910">
        <w:rPr>
          <w:rFonts w:hint="eastAsia"/>
          <w:lang w:eastAsia="zh-CN"/>
        </w:rPr>
        <w:t>评审细节</w:t>
      </w:r>
      <w:r w:rsidR="0062212D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返工情况</w:t>
      </w:r>
    </w:p>
    <w:p w:rsidR="0062212D" w:rsidRPr="0062212D" w:rsidRDefault="00737C14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E34EA5">
        <w:rPr>
          <w:rFonts w:hint="eastAsia"/>
          <w:b/>
          <w:sz w:val="28"/>
          <w:lang w:val="zh-CN" w:eastAsia="zh-CN" w:bidi="zh-CN"/>
        </w:rPr>
        <w:t>细节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6662"/>
      </w:tblGrid>
      <w:tr w:rsidR="005E44A5" w:rsidTr="00757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992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6662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杨枨评价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需求工程项目计划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6662" w:type="dxa"/>
          </w:tcPr>
          <w:p w:rsidR="00AF70B4" w:rsidRDefault="00AF70B4" w:rsidP="00AF70B4">
            <w:pPr>
              <w:pStyle w:val="afffb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中不要出现大片文字</w:t>
            </w:r>
            <w:r>
              <w:rPr>
                <w:rFonts w:hint="eastAsia"/>
              </w:rPr>
              <w:t>;</w:t>
            </w:r>
          </w:p>
          <w:p w:rsidR="005E44A5" w:rsidRDefault="00AF70B4" w:rsidP="00AF70B4">
            <w:pPr>
              <w:pStyle w:val="afffb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PPT</w:t>
            </w:r>
            <w:r>
              <w:rPr>
                <w:rFonts w:hint="eastAsia"/>
              </w:rPr>
              <w:t>中没有突出可行性分析的关键点（关于</w:t>
            </w:r>
            <w:r>
              <w:t>”</w:t>
            </w:r>
            <w:r>
              <w:rPr>
                <w:rFonts w:hint="eastAsia"/>
              </w:rPr>
              <w:t>已有类似应用为何还要继续这个项目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>）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需求工程项目计划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</w:tcPr>
          <w:p w:rsidR="005E44A5" w:rsidRDefault="00AF70B4" w:rsidP="00AF70B4">
            <w:pPr>
              <w:pStyle w:val="aff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沟通管理计划中需要加入</w:t>
            </w: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一项；</w:t>
            </w:r>
          </w:p>
          <w:p w:rsidR="001D2D07" w:rsidRDefault="00AF70B4" w:rsidP="00AF70B4">
            <w:pPr>
              <w:pStyle w:val="aff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风险管理计划中不要写管理层打击积极性；</w:t>
            </w:r>
          </w:p>
          <w:p w:rsidR="001D2D07" w:rsidRDefault="00AF70B4" w:rsidP="00AF70B4">
            <w:pPr>
              <w:pStyle w:val="aff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风险管理要写触发条件；</w:t>
            </w:r>
          </w:p>
          <w:p w:rsidR="00AF70B4" w:rsidRDefault="00AF70B4" w:rsidP="00AF70B4">
            <w:pPr>
              <w:pStyle w:val="aff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出现过的风险需要登记补充；</w:t>
            </w:r>
          </w:p>
          <w:p w:rsidR="00AF70B4" w:rsidRDefault="00AF70B4" w:rsidP="00AF70B4">
            <w:pPr>
              <w:pStyle w:val="afffb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成本管理计划中要写清楚成本计算的方法，</w:t>
            </w:r>
            <w:r w:rsidR="001D2D07">
              <w:rPr>
                <w:rFonts w:hint="eastAsia"/>
              </w:rPr>
              <w:t>需要写上</w:t>
            </w:r>
            <w:r>
              <w:rPr>
                <w:rFonts w:hint="eastAsia"/>
              </w:rPr>
              <w:t>使用</w:t>
            </w:r>
            <w:r w:rsidR="001D2D07">
              <w:rPr>
                <w:rFonts w:hint="eastAsia"/>
              </w:rPr>
              <w:t>软件</w:t>
            </w:r>
            <w:r>
              <w:rPr>
                <w:rFonts w:hint="eastAsia"/>
              </w:rPr>
              <w:t>的成本；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O</w:t>
            </w:r>
            <w:r>
              <w:t>BS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</w:tcPr>
          <w:p w:rsidR="005E44A5" w:rsidRDefault="001D2D07" w:rsidP="001D2D07">
            <w:pPr>
              <w:pStyle w:val="afffb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项目计划和需求工程的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是不同的（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项目计划涵盖整个过程有维护人员、服务人员</w:t>
            </w:r>
            <w:r>
              <w:rPr>
                <w:rFonts w:hint="eastAsia"/>
              </w:rPr>
              <w:t>）；</w:t>
            </w:r>
          </w:p>
          <w:p w:rsidR="001D2D07" w:rsidRPr="001D2D07" w:rsidRDefault="001D2D07" w:rsidP="001D2D07">
            <w:pPr>
              <w:pStyle w:val="afffb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OBS</w:t>
            </w:r>
            <w:r>
              <w:rPr>
                <w:rFonts w:hint="eastAsia"/>
              </w:rPr>
              <w:t>要写开发人员，部分功能需要代码实现；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配置管理计划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6662" w:type="dxa"/>
          </w:tcPr>
          <w:p w:rsidR="005E44A5" w:rsidRDefault="001D2D07" w:rsidP="001D2D0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t>GANTT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6662" w:type="dxa"/>
          </w:tcPr>
          <w:p w:rsidR="005E44A5" w:rsidRDefault="001D2D07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甘特图要求每个人工时至少为</w:t>
            </w:r>
            <w:r>
              <w:rPr>
                <w:rFonts w:hint="eastAsia"/>
              </w:rPr>
              <w:t>120h</w:t>
            </w:r>
            <w:r>
              <w:rPr>
                <w:rFonts w:hint="eastAsia"/>
              </w:rPr>
              <w:t>左右；</w:t>
            </w:r>
          </w:p>
          <w:p w:rsidR="001D2D07" w:rsidRDefault="001D2D07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要求网络图能够连线</w:t>
            </w:r>
            <w:r w:rsidRPr="00A51E60">
              <w:rPr>
                <w:rFonts w:hint="eastAsia"/>
              </w:rPr>
              <w:t>，关键路径标出，任务要有前因后果</w:t>
            </w:r>
            <w:r>
              <w:rPr>
                <w:rFonts w:hint="eastAsia"/>
              </w:rPr>
              <w:t>；</w:t>
            </w:r>
          </w:p>
          <w:p w:rsidR="001D2D07" w:rsidRDefault="001D2D07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 w:rsidRPr="00A51E60">
              <w:rPr>
                <w:rFonts w:hint="eastAsia"/>
              </w:rPr>
              <w:t>通过时间来标识自动完成每天工作时间几点到几点，加班的任务要定义好</w:t>
            </w:r>
            <w:r>
              <w:rPr>
                <w:rFonts w:hint="eastAsia"/>
              </w:rPr>
              <w:t>，要求能够通过工作日历直观的</w:t>
            </w:r>
            <w:r w:rsidRPr="00A51E60">
              <w:rPr>
                <w:rFonts w:hint="eastAsia"/>
              </w:rPr>
              <w:t>看出哪项任务加了班</w:t>
            </w:r>
            <w:r>
              <w:rPr>
                <w:rFonts w:hint="eastAsia"/>
              </w:rPr>
              <w:t>；</w:t>
            </w:r>
          </w:p>
          <w:p w:rsidR="001D2D07" w:rsidRDefault="001D2D07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涉及多人开会、访谈等任务时间按比例分配；</w:t>
            </w:r>
          </w:p>
          <w:p w:rsidR="001D2D07" w:rsidRDefault="001D2D07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归并到</w:t>
            </w: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知识准备中；</w:t>
            </w:r>
          </w:p>
          <w:p w:rsidR="001D2D07" w:rsidRDefault="00D76A5C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项目收尾需增加总结报告、配置管理系统提交、散伙饭；</w:t>
            </w:r>
          </w:p>
          <w:p w:rsidR="00D76A5C" w:rsidRDefault="00D76A5C" w:rsidP="001D2D07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需求变更的过程需要关注一下；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6662" w:type="dxa"/>
          </w:tcPr>
          <w:p w:rsidR="005E44A5" w:rsidRDefault="001D2D07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t>WBS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</w:tcPr>
          <w:p w:rsidR="001D2D07" w:rsidRDefault="001D2D07" w:rsidP="001D2D07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输入输出表中仅定义了输入输出，缺少每项任务的说明</w:t>
            </w:r>
            <w:r>
              <w:rPr>
                <w:rFonts w:hint="eastAsia"/>
              </w:rPr>
              <w:t>；</w:t>
            </w:r>
          </w:p>
          <w:p w:rsidR="001D2D07" w:rsidRDefault="001D2D07" w:rsidP="001D2D07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中翻转课堂不需要放</w:t>
            </w:r>
            <w:r>
              <w:rPr>
                <w:rFonts w:hint="eastAsia"/>
              </w:rPr>
              <w:t>；</w:t>
            </w:r>
          </w:p>
          <w:p w:rsidR="001D2D07" w:rsidRDefault="001D2D07" w:rsidP="001D2D07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hhl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不一样，需求工程不需要开发和测试，</w:t>
            </w:r>
            <w:r>
              <w:rPr>
                <w:rFonts w:hint="eastAsia"/>
              </w:rPr>
              <w:t>hhl</w:t>
            </w:r>
            <w:r>
              <w:rPr>
                <w:rFonts w:hint="eastAsia"/>
              </w:rPr>
              <w:t>需要开发测试</w:t>
            </w:r>
            <w:r>
              <w:rPr>
                <w:rFonts w:hint="eastAsia"/>
              </w:rPr>
              <w:t>；</w:t>
            </w:r>
          </w:p>
          <w:p w:rsidR="001D2D07" w:rsidRDefault="001D2D07" w:rsidP="001D2D07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WBS</w:t>
            </w:r>
            <w:r>
              <w:rPr>
                <w:rFonts w:hint="eastAsia"/>
              </w:rPr>
              <w:t>项目收尾需增加总结报告、配置管理系统提交、散伙饭</w:t>
            </w:r>
            <w:r>
              <w:rPr>
                <w:rFonts w:hint="eastAsia"/>
              </w:rPr>
              <w:t>；</w:t>
            </w:r>
          </w:p>
          <w:p w:rsidR="005E44A5" w:rsidRDefault="001D2D07" w:rsidP="001D2D07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需求变更以后需要再明确</w:t>
            </w:r>
            <w:r>
              <w:rPr>
                <w:rFonts w:hint="eastAsia"/>
              </w:rPr>
              <w:t>；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lastRenderedPageBreak/>
              <w:t>可行性分析报告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6662" w:type="dxa"/>
          </w:tcPr>
          <w:p w:rsidR="005E44A5" w:rsidRDefault="00D76A5C" w:rsidP="00D76A5C">
            <w:pPr>
              <w:pStyle w:val="afffb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最终建议方案没有实现客户最关键的需求，即实现全平台；</w:t>
            </w:r>
          </w:p>
          <w:p w:rsidR="00D76A5C" w:rsidRDefault="00D76A5C" w:rsidP="00D76A5C">
            <w:pPr>
              <w:pStyle w:val="afffb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需要说明已存在此类应用为何还要继续开发这个项目；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</w:tcPr>
          <w:p w:rsidR="005E44A5" w:rsidRDefault="00D76A5C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E44A5" w:rsidTr="0075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绩效评定</w:t>
            </w:r>
          </w:p>
        </w:tc>
        <w:tc>
          <w:tcPr>
            <w:tcW w:w="992" w:type="dxa"/>
          </w:tcPr>
          <w:p w:rsidR="005E44A5" w:rsidRDefault="005E44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6662" w:type="dxa"/>
          </w:tcPr>
          <w:p w:rsidR="005E44A5" w:rsidRDefault="00D76A5C" w:rsidP="00D76A5C">
            <w:pPr>
              <w:pStyle w:val="afffb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雷达图上建议加入平均值；</w:t>
            </w:r>
          </w:p>
        </w:tc>
      </w:tr>
    </w:tbl>
    <w:p w:rsidR="00E27150" w:rsidRPr="00E27150" w:rsidRDefault="00E8661D" w:rsidP="00E27150">
      <w:pPr>
        <w:pStyle w:val="21"/>
        <w:rPr>
          <w:rFonts w:hint="eastAsia"/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评审提问</w:t>
      </w:r>
    </w:p>
    <w:p w:rsidR="001B2910" w:rsidRDefault="00B142AD" w:rsidP="000C3837">
      <w:pPr>
        <w:ind w:left="0"/>
      </w:pPr>
      <w:r w:rsidRPr="00747841">
        <w:rPr>
          <w:rFonts w:hint="eastAsia"/>
        </w:rPr>
        <w:t>本次课堂评审主要以答辩</w:t>
      </w:r>
      <w:r w:rsidRPr="00747841">
        <w:rPr>
          <w:rFonts w:hint="eastAsia"/>
        </w:rPr>
        <w:t>P</w:t>
      </w:r>
      <w:r w:rsidRPr="00747841">
        <w:t>PT</w:t>
      </w:r>
      <w:r w:rsidRPr="00747841">
        <w:rPr>
          <w:rFonts w:hint="eastAsia"/>
        </w:rPr>
        <w:t>为索引，展示本项目组需求工程项目计划阶段成果</w:t>
      </w:r>
      <w:r w:rsidR="00747841" w:rsidRPr="00747841">
        <w:rPr>
          <w:rFonts w:hint="eastAsia"/>
        </w:rPr>
        <w:t>。主讲人为张嘉诚，客户为杨枨，评审人为助教以及各组组长。</w:t>
      </w:r>
    </w:p>
    <w:p w:rsidR="005E44A5" w:rsidRDefault="005E44A5" w:rsidP="000C3837">
      <w:pPr>
        <w:ind w:left="0"/>
      </w:pPr>
      <w:r>
        <w:rPr>
          <w:rFonts w:hint="eastAsia"/>
        </w:rPr>
        <w:t>以下为课堂中，同学提出的问题：</w:t>
      </w:r>
    </w:p>
    <w:p w:rsidR="005E44A5" w:rsidRDefault="00DC6FAF" w:rsidP="000C3837">
      <w:pPr>
        <w:ind w:left="0"/>
      </w:pPr>
      <w:r>
        <w:rPr>
          <w:rFonts w:hint="eastAsia"/>
        </w:rPr>
        <w:t>问：</w:t>
      </w:r>
      <w:r w:rsidR="005E44A5">
        <w:rPr>
          <w:rFonts w:hint="eastAsia"/>
        </w:rPr>
        <w:t>W</w:t>
      </w:r>
      <w:r w:rsidR="005E44A5">
        <w:t>BS</w:t>
      </w:r>
      <w:r w:rsidR="005E44A5">
        <w:rPr>
          <w:rFonts w:hint="eastAsia"/>
        </w:rPr>
        <w:t>图是否包含软件开发的</w:t>
      </w:r>
      <w:r>
        <w:rPr>
          <w:rFonts w:hint="eastAsia"/>
        </w:rPr>
        <w:t>五个阶段与需求工程的两个阶段？</w:t>
      </w:r>
    </w:p>
    <w:p w:rsidR="00DC6FAF" w:rsidRPr="00747841" w:rsidRDefault="00DC6FAF" w:rsidP="000C3837">
      <w:pPr>
        <w:ind w:left="0"/>
        <w:rPr>
          <w:rFonts w:hint="eastAsia"/>
        </w:rPr>
      </w:pPr>
      <w:r>
        <w:rPr>
          <w:rFonts w:hint="eastAsia"/>
        </w:rPr>
        <w:t>答：包含。</w:t>
      </w:r>
    </w:p>
    <w:p w:rsidR="001B2910" w:rsidRPr="0062212D" w:rsidRDefault="00757CAA" w:rsidP="001B291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返工内容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247"/>
        <w:gridCol w:w="1362"/>
        <w:gridCol w:w="1577"/>
        <w:gridCol w:w="2613"/>
        <w:gridCol w:w="993"/>
        <w:gridCol w:w="1559"/>
        <w:gridCol w:w="992"/>
      </w:tblGrid>
      <w:tr w:rsidR="001C155E" w:rsidTr="001C1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1362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评审点</w:t>
            </w:r>
          </w:p>
        </w:tc>
        <w:tc>
          <w:tcPr>
            <w:tcW w:w="1577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613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  <w:tc>
          <w:tcPr>
            <w:tcW w:w="993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559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992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检查人</w:t>
            </w:r>
          </w:p>
        </w:tc>
      </w:tr>
      <w:tr w:rsidR="001C155E" w:rsidTr="001C15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B54137" w:rsidRDefault="00E859EC" w:rsidP="00B54137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需求工程项目计划</w:t>
            </w: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_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v1.2.12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3C">
              <w:rPr>
                <w:rFonts w:hint="eastAsia"/>
              </w:rPr>
              <w:t>沟通管理计划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teambuilding</w:t>
            </w:r>
            <w:r w:rsidRPr="00A51E60">
              <w:rPr>
                <w:rFonts w:hint="eastAsia"/>
              </w:rPr>
              <w:t>属于沟通管理中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F17C96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沟通管理计划中需要加入</w:t>
            </w: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一项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1C155E" w:rsidTr="001C155E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B54137" w:rsidRDefault="00B54137" w:rsidP="00B54137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 w:val="restart"/>
            <w:tcBorders>
              <w:top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3C">
              <w:rPr>
                <w:rFonts w:hint="eastAsia"/>
              </w:rPr>
              <w:t>风险管理计划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51E60">
              <w:rPr>
                <w:rFonts w:hint="eastAsia"/>
              </w:rPr>
              <w:t>不要写管理层打击积极性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B54137" w:rsidRDefault="00F17C96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风险管理计划中不要写管理层打击积极性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B54137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1C155E" w:rsidTr="001C155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B54137" w:rsidRDefault="00B54137" w:rsidP="00B54137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/>
          </w:tcPr>
          <w:p w:rsidR="00B54137" w:rsidRPr="0092263C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B54137" w:rsidRPr="00A51E60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风险管理要写触发条件，怎么确定出现了这个风险？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B54137" w:rsidRP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风险管理要写触发条件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B54137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1C155E" w:rsidTr="001C155E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B54137" w:rsidRDefault="00B54137" w:rsidP="00B54137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/>
            <w:tcBorders>
              <w:bottom w:val="single" w:sz="4" w:space="0" w:color="auto"/>
            </w:tcBorders>
          </w:tcPr>
          <w:p w:rsidR="00B54137" w:rsidRPr="0092263C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B54137" w:rsidRPr="00A51E60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出现风险要处理过去，要总结、补充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B54137" w:rsidRDefault="00F17C96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出现过的风险需要登记补充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B54137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1C155E" w:rsidTr="001C15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B54137" w:rsidRDefault="00B54137" w:rsidP="00B54137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3C">
              <w:rPr>
                <w:rFonts w:hint="eastAsia"/>
              </w:rPr>
              <w:t>成本管理计划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成本是怎么算出来的，要写清楚，使用的软件多少钱都要列在上面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F17C96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成本管理计划中要写清楚成本计算的方法，需要写上使用软件的成本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54137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54137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8B1172" w:rsidTr="001C155E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8B1172" w:rsidRDefault="008B1172" w:rsidP="00B54137">
            <w:pPr>
              <w:ind w:left="0"/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t>GANTT</w:t>
            </w:r>
          </w:p>
        </w:tc>
        <w:tc>
          <w:tcPr>
            <w:tcW w:w="1362" w:type="dxa"/>
            <w:vMerge w:val="restart"/>
          </w:tcPr>
          <w:p w:rsidR="008B1172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8B1172" w:rsidRPr="00A51E60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甘特图计划时间每人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小时左右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8B1172" w:rsidRDefault="00F17C96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甘特图要求每个人工时至少为</w:t>
            </w:r>
            <w:r>
              <w:rPr>
                <w:rFonts w:hint="eastAsia"/>
              </w:rPr>
              <w:t>120h</w:t>
            </w:r>
            <w:r>
              <w:rPr>
                <w:rFonts w:hint="eastAsia"/>
              </w:rPr>
              <w:t>左右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8B1172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8B1172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8B1172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8B1172" w:rsidTr="00F17C96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8B1172" w:rsidRDefault="008B1172" w:rsidP="00B54137">
            <w:pPr>
              <w:ind w:left="0"/>
            </w:pPr>
          </w:p>
        </w:tc>
        <w:tc>
          <w:tcPr>
            <w:tcW w:w="1362" w:type="dxa"/>
            <w:vMerge/>
          </w:tcPr>
          <w:p w:rsidR="008B1172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8B1172" w:rsidRP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要求网络图能够连线，关键路径标出，任务要有前因后果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8B1172" w:rsidRDefault="00F17C96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要求网络图能够连线，关键路径标出，任务要有前因后果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8B1172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8B1172" w:rsidRDefault="008B1172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8B1172" w:rsidRDefault="00B10909" w:rsidP="00B5413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F17C96">
        <w:trPr>
          <w:trHeight w:val="2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要求通过时间来标识自动完成每天工作时间几点到几点，加班的任务要定义好，要求能够通过工作日历直观的看出哪项任务加了班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要求通过时间来标识自动完成每天工作时间几点到几点，加班的任务要定义好，要求能够通过工作日历直观的看出哪项任务加了班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Pr="00A51E60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涉及多人开会、访谈等任务时间按比例分配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涉及多人开会、访谈等任务时间按比例分配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F17C96" w:rsidRPr="009820AB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归并到</w:t>
            </w: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知识准备中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F17C96" w:rsidRPr="009820AB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归并到</w:t>
            </w: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知识准备中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项目收尾</w:t>
            </w:r>
            <w:r>
              <w:rPr>
                <w:rFonts w:hint="eastAsia"/>
              </w:rPr>
              <w:t>需增加总结报告、</w:t>
            </w:r>
            <w:r w:rsidRPr="00A51E60">
              <w:rPr>
                <w:rFonts w:hint="eastAsia"/>
              </w:rPr>
              <w:t>配置管理系统提交、散伙饭</w:t>
            </w: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项目收尾</w:t>
            </w:r>
            <w:r>
              <w:rPr>
                <w:rFonts w:hint="eastAsia"/>
              </w:rPr>
              <w:t>需增加总结报告、</w:t>
            </w:r>
            <w:r w:rsidRPr="00A51E60">
              <w:rPr>
                <w:rFonts w:hint="eastAsia"/>
              </w:rPr>
              <w:t>配置管理系统提交、散伙饭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4" w:space="0" w:color="auto"/>
            </w:tcBorders>
          </w:tcPr>
          <w:p w:rsidR="00F17C96" w:rsidRPr="00A51E60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需求变更的过程</w:t>
            </w:r>
          </w:p>
        </w:tc>
        <w:tc>
          <w:tcPr>
            <w:tcW w:w="2613" w:type="dxa"/>
            <w:tcBorders>
              <w:top w:val="single" w:sz="4" w:space="0" w:color="auto"/>
            </w:tcBorders>
          </w:tcPr>
          <w:p w:rsidR="00F17C96" w:rsidRPr="00A51E60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需求变更的过程</w:t>
            </w:r>
            <w:r>
              <w:rPr>
                <w:rFonts w:hint="eastAsia"/>
              </w:rPr>
              <w:t>需要关注一下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5A3A7B">
        <w:trPr>
          <w:trHeight w:val="1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F17C96" w:rsidRDefault="00F17C96" w:rsidP="00F17C96">
            <w:pPr>
              <w:ind w:left="0"/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t>WBS</w:t>
            </w:r>
          </w:p>
        </w:tc>
        <w:tc>
          <w:tcPr>
            <w:tcW w:w="1362" w:type="dxa"/>
            <w:vMerge w:val="restart"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</w:t>
            </w:r>
            <w:r>
              <w:rPr>
                <w:rFonts w:hint="eastAsia"/>
              </w:rPr>
              <w:t>输入输出是否包含每项任务说明</w:t>
            </w: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F17C96" w:rsidRPr="00E51242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</w:t>
            </w:r>
            <w:r>
              <w:rPr>
                <w:rFonts w:hint="eastAsia"/>
              </w:rPr>
              <w:t>输入输出表中仅定义了输入输出，缺少每项任务的说明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F17C96" w:rsidRPr="00E51242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输入输出表中补上每一项任务的内容说明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WBS</w:t>
            </w:r>
            <w:r w:rsidRPr="007F01BF">
              <w:rPr>
                <w:rFonts w:hint="eastAsia"/>
              </w:rPr>
              <w:t>中翻转课堂不需要</w:t>
            </w:r>
            <w:r>
              <w:rPr>
                <w:rFonts w:hint="eastAsia"/>
              </w:rPr>
              <w:t>放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P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C96">
              <w:rPr>
                <w:rFonts w:hint="eastAsia"/>
              </w:rPr>
              <w:t>WBS</w:t>
            </w:r>
            <w:r w:rsidRPr="00F17C96">
              <w:rPr>
                <w:rFonts w:hint="eastAsia"/>
              </w:rPr>
              <w:t>中翻转课堂不需要放</w:t>
            </w:r>
            <w:r>
              <w:rPr>
                <w:rFonts w:hint="eastAsia"/>
              </w:rPr>
              <w:t>，应该放在知识准备中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Pr="007F01BF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和</w:t>
            </w:r>
            <w:r w:rsidRPr="007F01BF">
              <w:rPr>
                <w:rFonts w:hint="eastAsia"/>
              </w:rPr>
              <w:t>yc</w:t>
            </w:r>
            <w:r w:rsidRPr="007F01BF">
              <w:rPr>
                <w:rFonts w:hint="eastAsia"/>
              </w:rPr>
              <w:t>的</w:t>
            </w:r>
            <w:r w:rsidRPr="007F01BF">
              <w:rPr>
                <w:rFonts w:hint="eastAsia"/>
              </w:rPr>
              <w:t>wbs</w:t>
            </w:r>
            <w:r w:rsidRPr="007F01BF">
              <w:rPr>
                <w:rFonts w:hint="eastAsia"/>
              </w:rPr>
              <w:t>不一样，需求工程不需要开发和测试，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需要开发测试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hhl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不一样，需求工程不需要开发和测试，</w:t>
            </w:r>
            <w:r>
              <w:rPr>
                <w:rFonts w:hint="eastAsia"/>
              </w:rPr>
              <w:t>hhl</w:t>
            </w:r>
            <w:r>
              <w:rPr>
                <w:rFonts w:hint="eastAsia"/>
              </w:rPr>
              <w:t>需要开发测试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F17C96" w:rsidTr="005A3A7B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WBS</w:t>
            </w:r>
            <w:r w:rsidRPr="00A51E60">
              <w:rPr>
                <w:rFonts w:hint="eastAsia"/>
              </w:rPr>
              <w:t>项目收尾</w:t>
            </w:r>
            <w:r>
              <w:rPr>
                <w:rFonts w:hint="eastAsia"/>
              </w:rPr>
              <w:t>需增加总结报告、</w:t>
            </w:r>
            <w:r w:rsidRPr="00A51E60">
              <w:rPr>
                <w:rFonts w:hint="eastAsia"/>
              </w:rPr>
              <w:t>配置管理系统提交、散伙饭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项目收尾需增加总结报告、配置管理系统提交、散伙饭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</w:tcBorders>
          </w:tcPr>
          <w:p w:rsidR="00F17C96" w:rsidRPr="00A51E60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E60">
              <w:rPr>
                <w:rFonts w:hint="eastAsia"/>
              </w:rPr>
              <w:t>需求变更以后需要再明确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需求变更以后需要再明确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F17C96" w:rsidTr="005A3A7B">
        <w:trPr>
          <w:trHeight w:val="2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F17C96" w:rsidRDefault="00F17C96" w:rsidP="00F17C96">
            <w:pPr>
              <w:ind w:left="0"/>
            </w:pPr>
            <w:r>
              <w:rPr>
                <w:rFonts w:ascii="Verdana" w:hAnsi="Verdana" w:cs="Verdana" w:hint="eastAsia"/>
                <w:color w:val="000000"/>
                <w:spacing w:val="0"/>
                <w:sz w:val="16"/>
                <w:szCs w:val="16"/>
              </w:rPr>
              <w:lastRenderedPageBreak/>
              <w:t>P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RD2018-G06-</w:t>
            </w:r>
            <w:r>
              <w:rPr>
                <w:rFonts w:hint="eastAsia"/>
              </w:rPr>
              <w:t>O</w:t>
            </w:r>
            <w:r>
              <w:t>BS</w:t>
            </w:r>
          </w:p>
        </w:tc>
        <w:tc>
          <w:tcPr>
            <w:tcW w:w="1362" w:type="dxa"/>
            <w:vMerge w:val="restart"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项目计划和需求工程计划的</w:t>
            </w: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是不一样的，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项目计划涵盖整个过程有维护人员、服务人员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项目计划和需求工程计划的</w:t>
            </w: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是不一样的，</w:t>
            </w:r>
            <w:r w:rsidRPr="007F01BF">
              <w:rPr>
                <w:rFonts w:hint="eastAsia"/>
              </w:rPr>
              <w:t>hhl</w:t>
            </w:r>
            <w:r w:rsidRPr="007F01BF">
              <w:rPr>
                <w:rFonts w:hint="eastAsia"/>
              </w:rPr>
              <w:t>项目计划涵盖整个过程有维护人员、服务人员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</w:tcBorders>
          </w:tcPr>
          <w:p w:rsidR="00F17C96" w:rsidRPr="007F01BF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要写开发人员，部分必定需要代码实现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</w:tcBorders>
          </w:tcPr>
          <w:p w:rsidR="00F17C96" w:rsidRPr="007F01BF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1BF">
              <w:rPr>
                <w:rFonts w:hint="eastAsia"/>
              </w:rPr>
              <w:t>OBS</w:t>
            </w:r>
            <w:r w:rsidRPr="007F01BF">
              <w:rPr>
                <w:rFonts w:hint="eastAsia"/>
              </w:rPr>
              <w:t>要写开发人员，部分必定需要代码实现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F17C96" w:rsidTr="005A3A7B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</w:tcPr>
          <w:p w:rsidR="00F17C96" w:rsidRDefault="00F17C96" w:rsidP="00F17C96">
            <w:pPr>
              <w:ind w:left="0"/>
            </w:pP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PRD2018-G06-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可行性分析</w:t>
            </w:r>
            <w:r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  <w:t>_v0.1.5</w:t>
            </w:r>
          </w:p>
        </w:tc>
        <w:tc>
          <w:tcPr>
            <w:tcW w:w="1362" w:type="dxa"/>
            <w:vMerge w:val="restart"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可行性分析中确定的最终方案</w:t>
            </w:r>
          </w:p>
        </w:tc>
        <w:tc>
          <w:tcPr>
            <w:tcW w:w="1577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最终方案没有实现客户最关键的需求，即实现全平台</w:t>
            </w:r>
          </w:p>
        </w:tc>
        <w:tc>
          <w:tcPr>
            <w:tcW w:w="2613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将可行性分析报告中所建议的方案更换为全平台方案</w:t>
            </w:r>
          </w:p>
        </w:tc>
        <w:tc>
          <w:tcPr>
            <w:tcW w:w="993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559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bottom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F17C96" w:rsidTr="001C155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</w:tcPr>
          <w:p w:rsidR="00F17C96" w:rsidRDefault="00F17C96" w:rsidP="00F17C96">
            <w:pPr>
              <w:ind w:left="0"/>
              <w:rPr>
                <w:rFonts w:ascii="Verdana" w:hAnsi="Verdana" w:cs="Verdana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362" w:type="dxa"/>
            <w:vMerge/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已存在此类应用，</w:t>
            </w:r>
            <w:r w:rsidRPr="00032CD2">
              <w:rPr>
                <w:rFonts w:hint="eastAsia"/>
              </w:rPr>
              <w:t>为</w:t>
            </w:r>
            <w:r>
              <w:rPr>
                <w:rFonts w:hint="eastAsia"/>
              </w:rPr>
              <w:t>何还</w:t>
            </w:r>
            <w:r w:rsidRPr="00032CD2">
              <w:rPr>
                <w:rFonts w:hint="eastAsia"/>
              </w:rPr>
              <w:t>要继续这个项目</w:t>
            </w:r>
          </w:p>
        </w:tc>
        <w:tc>
          <w:tcPr>
            <w:tcW w:w="2613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需要说明已存在此类应用为何还要继续开发这个项目</w:t>
            </w:r>
          </w:p>
        </w:tc>
        <w:tc>
          <w:tcPr>
            <w:tcW w:w="993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19:00</w:t>
            </w:r>
          </w:p>
        </w:tc>
        <w:tc>
          <w:tcPr>
            <w:tcW w:w="992" w:type="dxa"/>
            <w:tcBorders>
              <w:top w:val="single" w:sz="12" w:space="0" w:color="4DA4D8" w:themeColor="accent3" w:themeTint="99"/>
            </w:tcBorders>
          </w:tcPr>
          <w:p w:rsidR="00F17C96" w:rsidRDefault="00F17C96" w:rsidP="00F17C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1B2910" w:rsidRPr="00074D88" w:rsidRDefault="001B2910" w:rsidP="008F6171">
      <w:pPr>
        <w:ind w:left="0"/>
        <w:rPr>
          <w:rFonts w:hint="eastAsia"/>
        </w:rPr>
      </w:pPr>
    </w:p>
    <w:sectPr w:rsidR="001B2910" w:rsidRPr="00074D88" w:rsidSect="0092263C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1CC" w:rsidRDefault="000F61CC">
      <w:pPr>
        <w:spacing w:after="0"/>
      </w:pPr>
      <w:r>
        <w:separator/>
      </w:r>
    </w:p>
  </w:endnote>
  <w:endnote w:type="continuationSeparator" w:id="0">
    <w:p w:rsidR="000F61CC" w:rsidRDefault="000F61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1CC" w:rsidRDefault="000F61CC">
      <w:pPr>
        <w:spacing w:after="0"/>
      </w:pPr>
      <w:r>
        <w:separator/>
      </w:r>
    </w:p>
  </w:footnote>
  <w:footnote w:type="continuationSeparator" w:id="0">
    <w:p w:rsidR="000F61CC" w:rsidRDefault="000F61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8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9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3"/>
  </w:num>
  <w:num w:numId="14">
    <w:abstractNumId w:val="18"/>
  </w:num>
  <w:num w:numId="15">
    <w:abstractNumId w:val="14"/>
  </w:num>
  <w:num w:numId="16">
    <w:abstractNumId w:val="21"/>
  </w:num>
  <w:num w:numId="17">
    <w:abstractNumId w:val="11"/>
  </w:num>
  <w:num w:numId="18">
    <w:abstractNumId w:val="12"/>
  </w:num>
  <w:num w:numId="19">
    <w:abstractNumId w:val="20"/>
  </w:num>
  <w:num w:numId="20">
    <w:abstractNumId w:val="19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E5ACF"/>
    <w:rsid w:val="000F61CC"/>
    <w:rsid w:val="001005E5"/>
    <w:rsid w:val="00107A25"/>
    <w:rsid w:val="00107CFC"/>
    <w:rsid w:val="001118FD"/>
    <w:rsid w:val="00144E69"/>
    <w:rsid w:val="00152CC8"/>
    <w:rsid w:val="0017681F"/>
    <w:rsid w:val="00177CE4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10B6A"/>
    <w:rsid w:val="00311B6A"/>
    <w:rsid w:val="00342CC7"/>
    <w:rsid w:val="0034480F"/>
    <w:rsid w:val="00346003"/>
    <w:rsid w:val="003B1BCE"/>
    <w:rsid w:val="003C0A74"/>
    <w:rsid w:val="003C1B81"/>
    <w:rsid w:val="003C6B6C"/>
    <w:rsid w:val="0041439B"/>
    <w:rsid w:val="00422B6D"/>
    <w:rsid w:val="00444D8F"/>
    <w:rsid w:val="00457B61"/>
    <w:rsid w:val="0049165C"/>
    <w:rsid w:val="004B10B3"/>
    <w:rsid w:val="004C4383"/>
    <w:rsid w:val="004C5BD1"/>
    <w:rsid w:val="004E02FE"/>
    <w:rsid w:val="004E4FA4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6086F"/>
    <w:rsid w:val="00661BC0"/>
    <w:rsid w:val="00672A6F"/>
    <w:rsid w:val="00684425"/>
    <w:rsid w:val="006928B4"/>
    <w:rsid w:val="006A3F09"/>
    <w:rsid w:val="006C2E46"/>
    <w:rsid w:val="006D571F"/>
    <w:rsid w:val="006E655D"/>
    <w:rsid w:val="006F5A3F"/>
    <w:rsid w:val="00714174"/>
    <w:rsid w:val="007253CC"/>
    <w:rsid w:val="00737C14"/>
    <w:rsid w:val="00747841"/>
    <w:rsid w:val="00757478"/>
    <w:rsid w:val="00757CAA"/>
    <w:rsid w:val="00764C13"/>
    <w:rsid w:val="00791DE1"/>
    <w:rsid w:val="0079385A"/>
    <w:rsid w:val="007943F1"/>
    <w:rsid w:val="007A3934"/>
    <w:rsid w:val="007C74F8"/>
    <w:rsid w:val="007F01BF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21AE6"/>
    <w:rsid w:val="0092263C"/>
    <w:rsid w:val="00923F24"/>
    <w:rsid w:val="0093449B"/>
    <w:rsid w:val="00955456"/>
    <w:rsid w:val="00963815"/>
    <w:rsid w:val="009820AB"/>
    <w:rsid w:val="009916AE"/>
    <w:rsid w:val="00992DF1"/>
    <w:rsid w:val="009A15D3"/>
    <w:rsid w:val="009A36A3"/>
    <w:rsid w:val="009B533D"/>
    <w:rsid w:val="009F660E"/>
    <w:rsid w:val="00A157FB"/>
    <w:rsid w:val="00A21DD0"/>
    <w:rsid w:val="00A4008E"/>
    <w:rsid w:val="00A51E60"/>
    <w:rsid w:val="00A65514"/>
    <w:rsid w:val="00A66260"/>
    <w:rsid w:val="00A849F9"/>
    <w:rsid w:val="00A979E1"/>
    <w:rsid w:val="00AA76F3"/>
    <w:rsid w:val="00AC390C"/>
    <w:rsid w:val="00AE43D0"/>
    <w:rsid w:val="00AE73FF"/>
    <w:rsid w:val="00AF70B4"/>
    <w:rsid w:val="00AF7806"/>
    <w:rsid w:val="00B10909"/>
    <w:rsid w:val="00B142AD"/>
    <w:rsid w:val="00B22095"/>
    <w:rsid w:val="00B43AE4"/>
    <w:rsid w:val="00B45E12"/>
    <w:rsid w:val="00B54137"/>
    <w:rsid w:val="00B673C2"/>
    <w:rsid w:val="00B75B70"/>
    <w:rsid w:val="00B82323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C03C9E"/>
    <w:rsid w:val="00C068AA"/>
    <w:rsid w:val="00C06E8D"/>
    <w:rsid w:val="00C07C74"/>
    <w:rsid w:val="00C31D34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F5C61"/>
    <w:rsid w:val="00D014C6"/>
    <w:rsid w:val="00D01C17"/>
    <w:rsid w:val="00D217A2"/>
    <w:rsid w:val="00D36E05"/>
    <w:rsid w:val="00D6466C"/>
    <w:rsid w:val="00D76A5C"/>
    <w:rsid w:val="00D83214"/>
    <w:rsid w:val="00D90A37"/>
    <w:rsid w:val="00DC2307"/>
    <w:rsid w:val="00DC6FAF"/>
    <w:rsid w:val="00DC76D2"/>
    <w:rsid w:val="00DE1E48"/>
    <w:rsid w:val="00DE6B69"/>
    <w:rsid w:val="00E27150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ED3"/>
    <w:rsid w:val="00F560A1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249A5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5A5D1B"/>
    <w:rsid w:val="006A6391"/>
    <w:rsid w:val="006D7B85"/>
    <w:rsid w:val="00724361"/>
    <w:rsid w:val="00857A4E"/>
    <w:rsid w:val="00880664"/>
    <w:rsid w:val="008F4E47"/>
    <w:rsid w:val="009059BF"/>
    <w:rsid w:val="00982E73"/>
    <w:rsid w:val="00A43137"/>
    <w:rsid w:val="00A64A2F"/>
    <w:rsid w:val="00AB493F"/>
    <w:rsid w:val="00B24634"/>
    <w:rsid w:val="00C23BA1"/>
    <w:rsid w:val="00DA7390"/>
    <w:rsid w:val="00DF2162"/>
    <w:rsid w:val="00DF7AD5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687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138</cp:revision>
  <cp:lastPrinted>2017-07-31T08:20:00Z</cp:lastPrinted>
  <dcterms:created xsi:type="dcterms:W3CDTF">2018-09-27T11:12:00Z</dcterms:created>
  <dcterms:modified xsi:type="dcterms:W3CDTF">2018-11-08T08:48:00Z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