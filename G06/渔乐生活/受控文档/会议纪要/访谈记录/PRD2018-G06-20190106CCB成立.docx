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6B621A" w:rsidP="006F5882">
      <w:pPr>
        <w:pStyle w:val="afffff6"/>
      </w:pPr>
      <w:r>
        <w:rPr>
          <w:lang w:val="zh-CN" w:eastAsia="zh-CN"/>
        </w:rPr>
        <w:t>CCB</w:t>
      </w:r>
      <w:r>
        <w:rPr>
          <w:rFonts w:hint="eastAsia"/>
          <w:lang w:val="zh-CN" w:eastAsia="zh-CN"/>
        </w:rPr>
        <w:t>成立</w:t>
      </w:r>
      <w:r w:rsidR="00873016">
        <w:rPr>
          <w:rFonts w:hint="eastAsia"/>
          <w:lang w:val="zh-CN" w:eastAsia="zh-CN"/>
        </w:rPr>
        <w:t>会议</w:t>
      </w:r>
      <w:r w:rsidR="006F5882">
        <w:rPr>
          <w:rFonts w:ascii="Century Gothic" w:hAnsi="Century Gothic"/>
          <w:lang w:val="zh-TW" w:eastAsia="zh-TW"/>
        </w:rPr>
        <w:t>|</w:t>
      </w:r>
      <w:r w:rsidR="006F5882">
        <w:rPr>
          <w:rFonts w:ascii="Century Gothic" w:hAnsi="Century Gothic"/>
        </w:rPr>
        <w:t xml:space="preserve"> </w:t>
      </w:r>
      <w:r w:rsidR="0044339C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226A0E">
        <w:rPr>
          <w:rFonts w:ascii="Century Gothic" w:hAnsi="Century Gothic" w:hint="eastAsia"/>
          <w:lang w:eastAsia="zh-CN"/>
        </w:rPr>
        <w:t>0</w:t>
      </w:r>
      <w:r w:rsidR="0044339C">
        <w:rPr>
          <w:rFonts w:ascii="Century Gothic" w:hAnsi="Century Gothic" w:hint="eastAsia"/>
          <w:lang w:eastAsia="zh-CN"/>
        </w:rPr>
        <w:t>3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</w:t>
      </w:r>
      <w:r w:rsidR="0044339C">
        <w:rPr>
          <w:rFonts w:ascii="Century Gothic" w:hAnsi="Century Gothic" w:hint="eastAsia"/>
          <w:caps/>
          <w:lang w:eastAsia="zh-CN"/>
        </w:rPr>
        <w:t>5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 w:rsidR="0044339C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6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0E4CF5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0E4CF5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15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2109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508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B232B5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B232B5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44339C">
                  <w:pPr>
                    <w:spacing w:after="0"/>
                  </w:pPr>
                  <w:r>
                    <w:t>CCB</w:t>
                  </w:r>
                  <w:r w:rsidR="006B621A">
                    <w:rPr>
                      <w:rFonts w:hint="eastAsia"/>
                    </w:rPr>
                    <w:t>成立</w:t>
                  </w:r>
                  <w:r w:rsidR="00873016">
                    <w:rPr>
                      <w:rFonts w:hint="eastAsia"/>
                    </w:rPr>
                    <w:t>会议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44339C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44339C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44339C" w:rsidRDefault="0044339C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张荣阳（</w:t>
            </w: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委员会主席）</w:t>
            </w:r>
          </w:p>
          <w:p w:rsidR="0044339C" w:rsidRPr="0044339C" w:rsidRDefault="0044339C" w:rsidP="0044339C">
            <w:pPr>
              <w:spacing w:after="0"/>
            </w:pPr>
            <w:r>
              <w:rPr>
                <w:rFonts w:hint="eastAsia"/>
              </w:rPr>
              <w:t>郑友璐（</w:t>
            </w:r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委员会副主席）</w:t>
            </w:r>
          </w:p>
        </w:tc>
      </w:tr>
    </w:tbl>
    <w:p w:rsidR="009916C1" w:rsidRPr="008D0BE7" w:rsidRDefault="008D0BE7" w:rsidP="00FE6124">
      <w:pPr>
        <w:pStyle w:val="affff6"/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/>
          <w:sz w:val="21"/>
          <w:szCs w:val="22"/>
        </w:rPr>
        <w:t>CCB</w:t>
      </w:r>
      <w:r>
        <w:rPr>
          <w:rFonts w:asciiTheme="minorEastAsia" w:hAnsiTheme="minorEastAsia" w:cs="宋体" w:hint="eastAsia"/>
          <w:sz w:val="21"/>
          <w:szCs w:val="22"/>
        </w:rPr>
        <w:t>正式成立</w:t>
      </w:r>
      <w:bookmarkStart w:id="0" w:name="_GoBack"/>
      <w:bookmarkEnd w:id="0"/>
    </w:p>
    <w:sectPr w:rsidR="009916C1" w:rsidRPr="008D0BE7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2B5" w:rsidRDefault="00B232B5">
      <w:pPr>
        <w:spacing w:after="0"/>
      </w:pPr>
      <w:r>
        <w:separator/>
      </w:r>
    </w:p>
  </w:endnote>
  <w:endnote w:type="continuationSeparator" w:id="0">
    <w:p w:rsidR="00B232B5" w:rsidRDefault="00B23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2B5" w:rsidRDefault="00B232B5">
      <w:pPr>
        <w:spacing w:after="0"/>
      </w:pPr>
      <w:r>
        <w:separator/>
      </w:r>
    </w:p>
  </w:footnote>
  <w:footnote w:type="continuationSeparator" w:id="0">
    <w:p w:rsidR="00B232B5" w:rsidRDefault="00B232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5139"/>
    <w:rsid w:val="00006513"/>
    <w:rsid w:val="000413EA"/>
    <w:rsid w:val="00064C56"/>
    <w:rsid w:val="00070820"/>
    <w:rsid w:val="00077508"/>
    <w:rsid w:val="000D3B66"/>
    <w:rsid w:val="000E4CF5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858ED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E6E23"/>
    <w:rsid w:val="003F1F02"/>
    <w:rsid w:val="0041439B"/>
    <w:rsid w:val="00415B08"/>
    <w:rsid w:val="0044339C"/>
    <w:rsid w:val="00444C37"/>
    <w:rsid w:val="00444D8F"/>
    <w:rsid w:val="00494779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3705D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B621A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7F21AC"/>
    <w:rsid w:val="008431CB"/>
    <w:rsid w:val="00853F4D"/>
    <w:rsid w:val="00867AFB"/>
    <w:rsid w:val="00873016"/>
    <w:rsid w:val="008A2085"/>
    <w:rsid w:val="008B0425"/>
    <w:rsid w:val="008D0BE7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916C1"/>
    <w:rsid w:val="009A17A9"/>
    <w:rsid w:val="009B3EEA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232B5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22278"/>
    <w:rsid w:val="00D41837"/>
    <w:rsid w:val="00D60FF6"/>
    <w:rsid w:val="00D6466C"/>
    <w:rsid w:val="00D65B07"/>
    <w:rsid w:val="00D75676"/>
    <w:rsid w:val="00D83214"/>
    <w:rsid w:val="00D90A37"/>
    <w:rsid w:val="00DB046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919B4"/>
    <w:rsid w:val="00E92DC9"/>
    <w:rsid w:val="00EA2D73"/>
    <w:rsid w:val="00EB43FE"/>
    <w:rsid w:val="00EC7B97"/>
    <w:rsid w:val="00ED3F33"/>
    <w:rsid w:val="00EE2741"/>
    <w:rsid w:val="00F078F3"/>
    <w:rsid w:val="00F220B0"/>
    <w:rsid w:val="00F24DED"/>
    <w:rsid w:val="00F30845"/>
    <w:rsid w:val="00F45ED3"/>
    <w:rsid w:val="00F560A1"/>
    <w:rsid w:val="00F87033"/>
    <w:rsid w:val="00F96E3A"/>
    <w:rsid w:val="00FC130B"/>
    <w:rsid w:val="00FE072B"/>
    <w:rsid w:val="00F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B31D4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123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7238E"/>
    <w:rsid w:val="00BB4642"/>
    <w:rsid w:val="00DC23EA"/>
    <w:rsid w:val="00E45A78"/>
    <w:rsid w:val="00EA0281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488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98</cp:revision>
  <cp:lastPrinted>2017-07-31T08:20:00Z</cp:lastPrinted>
  <dcterms:created xsi:type="dcterms:W3CDTF">2018-09-27T11:12:00Z</dcterms:created>
  <dcterms:modified xsi:type="dcterms:W3CDTF">2019-01-08T06:36:00Z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