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  <w:lang w:eastAsia="zh-CN"/>
        </w:rPr>
        <w:t>1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0</w:t>
      </w:r>
      <w:r w:rsidR="001E5F0A">
        <w:rPr>
          <w:rFonts w:ascii="Century Gothic" w:hAnsi="Century Gothic" w:hint="eastAsia"/>
          <w:lang w:eastAsia="zh-CN"/>
        </w:rPr>
        <w:t>8</w:t>
      </w:r>
      <w:r w:rsidR="006F5882">
        <w:rPr>
          <w:rFonts w:ascii="Century Gothic" w:hAnsi="Century Gothic"/>
          <w:caps/>
        </w:rPr>
        <w:t>:</w:t>
      </w:r>
      <w:r>
        <w:rPr>
          <w:rFonts w:ascii="Century Gothic" w:hAnsi="Century Gothic" w:hint="eastAsia"/>
          <w:caps/>
          <w:lang w:eastAsia="zh-CN"/>
        </w:rPr>
        <w:t>33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10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243CF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8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18:</w:t>
      </w:r>
      <w:r w:rsidR="00243CF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504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1119DC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1119DC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003CFA">
                    <w:rPr>
                      <w:rFonts w:ascii="宋体" w:eastAsia="宋体" w:hAnsi="宋体" w:cs="宋体" w:hint="eastAsia"/>
                    </w:rPr>
                    <w:t>三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3F1F02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客户访谈</w:t>
      </w:r>
      <w:r>
        <w:rPr>
          <w:rFonts w:hint="eastAsia"/>
          <w:b w:val="0"/>
          <w:bCs w:val="0"/>
          <w:lang w:eastAsia="zh-CN"/>
        </w:rPr>
        <w:t>&amp;</w:t>
      </w:r>
      <w:r>
        <w:rPr>
          <w:rFonts w:hint="eastAsia"/>
          <w:b w:val="0"/>
          <w:bCs w:val="0"/>
          <w:lang w:eastAsia="zh-CN"/>
        </w:rPr>
        <w:t>基本需求获取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</w:t>
      </w:r>
      <w:r w:rsidR="00C636BB">
        <w:rPr>
          <w:rFonts w:ascii="Century Gothic" w:hAnsi="Century Gothic" w:hint="eastAsia"/>
          <w:i/>
          <w:iCs/>
          <w:color w:val="000000"/>
          <w:lang w:val="zh-CN"/>
        </w:rPr>
        <w:t>12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1E5F0A">
        <w:rPr>
          <w:rFonts w:ascii="Century Gothic" w:hAnsi="Century Gothic" w:hint="eastAsia"/>
          <w:i/>
          <w:iCs/>
          <w:color w:val="000000"/>
          <w:lang w:val="zh-CN"/>
        </w:rPr>
        <w:t>11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583C68" w:rsidRPr="00583C68">
        <w:rPr>
          <w:rFonts w:hint="eastAsia"/>
          <w:color w:val="000000"/>
          <w:lang w:val="zh-CN" w:eastAsia="zh-CN"/>
        </w:rPr>
        <w:t>访谈前说明</w:t>
      </w:r>
      <w:r w:rsidR="003B1A6C"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C636BB">
        <w:rPr>
          <w:rFonts w:hint="eastAsia"/>
          <w:color w:val="000000"/>
          <w:lang w:val="zh-CN" w:eastAsia="zh-CN"/>
        </w:rPr>
        <w:t>赵豪杰</w:t>
      </w:r>
    </w:p>
    <w:p w:rsidR="00A128AA" w:rsidRDefault="00364FEB" w:rsidP="008B0425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在本次访谈中，杨老师的身份为客户。</w:t>
      </w:r>
    </w:p>
    <w:p w:rsidR="00A128AA" w:rsidRPr="001E5F0A" w:rsidRDefault="00A128AA" w:rsidP="00A128AA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</w:t>
      </w:r>
      <w:r>
        <w:rPr>
          <w:rFonts w:ascii="Century Gothic" w:hAnsi="Century Gothic" w:hint="eastAsia"/>
          <w:i/>
          <w:iCs/>
          <w:color w:val="000000"/>
          <w:lang w:val="zh-CN"/>
        </w:rPr>
        <w:t>12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11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Pr="00583C68">
        <w:rPr>
          <w:rFonts w:hint="eastAsia"/>
          <w:color w:val="000000"/>
          <w:lang w:val="zh-CN" w:eastAsia="zh-CN"/>
        </w:rPr>
        <w:t>访谈前说明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C339C5" w:rsidRPr="00077508" w:rsidRDefault="00A128AA" w:rsidP="00C636BB">
      <w:pPr>
        <w:pStyle w:val="affff6"/>
        <w:rPr>
          <w:rFonts w:ascii="宋体" w:eastAsia="PMingLiU" w:hAnsi="宋体" w:cs="宋体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问题一：</w:t>
      </w:r>
    </w:p>
    <w:p w:rsidR="00A128AA" w:rsidRDefault="00A128AA" w:rsidP="00C636BB">
      <w:pPr>
        <w:pStyle w:val="affff6"/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（赵）什么引发了您对渔乐生活</w:t>
      </w:r>
      <w:r>
        <w:rPr>
          <w:rFonts w:ascii="宋体" w:eastAsia="宋体" w:hAnsi="宋体" w:cs="宋体" w:hint="eastAsia"/>
          <w:sz w:val="21"/>
          <w:szCs w:val="22"/>
        </w:rPr>
        <w:t>app</w:t>
      </w:r>
      <w:r>
        <w:rPr>
          <w:rFonts w:ascii="宋体" w:eastAsia="宋体" w:hAnsi="宋体" w:cs="宋体" w:hint="eastAsia"/>
          <w:sz w:val="21"/>
          <w:szCs w:val="22"/>
          <w:lang w:eastAsia="zh-TW"/>
        </w:rPr>
        <w:t>的兴趣？</w:t>
      </w:r>
    </w:p>
    <w:p w:rsidR="00A128AA" w:rsidRDefault="00A128AA" w:rsidP="00C636BB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（杨）我喜欢钓鱼。</w:t>
      </w:r>
      <w:r>
        <w:rPr>
          <w:rFonts w:asciiTheme="minorEastAsia" w:hAnsiTheme="minorEastAsia" w:cs="宋体" w:hint="eastAsia"/>
          <w:sz w:val="21"/>
          <w:szCs w:val="22"/>
        </w:rPr>
        <w:t>微信</w:t>
      </w:r>
      <w:r w:rsidR="00C339C5">
        <w:rPr>
          <w:rFonts w:asciiTheme="minorEastAsia" w:hAnsiTheme="minorEastAsia" w:cs="宋体" w:hint="eastAsia"/>
          <w:sz w:val="21"/>
          <w:szCs w:val="22"/>
        </w:rPr>
        <w:t>无法</w:t>
      </w:r>
      <w:r>
        <w:rPr>
          <w:rFonts w:asciiTheme="minorEastAsia" w:hAnsiTheme="minorEastAsia" w:cs="宋体" w:hint="eastAsia"/>
          <w:sz w:val="21"/>
          <w:szCs w:val="22"/>
        </w:rPr>
        <w:t>满足</w:t>
      </w:r>
      <w:r w:rsidR="00C339C5">
        <w:rPr>
          <w:rFonts w:asciiTheme="minorEastAsia" w:hAnsiTheme="minorEastAsia" w:cs="宋体" w:hint="eastAsia"/>
          <w:sz w:val="21"/>
          <w:szCs w:val="22"/>
        </w:rPr>
        <w:t>我们</w:t>
      </w:r>
      <w:r>
        <w:rPr>
          <w:rFonts w:asciiTheme="minorEastAsia" w:hAnsiTheme="minorEastAsia" w:cs="宋体" w:hint="eastAsia"/>
          <w:sz w:val="21"/>
          <w:szCs w:val="22"/>
        </w:rPr>
        <w:t>渔友</w:t>
      </w:r>
      <w:r w:rsidR="00C339C5">
        <w:rPr>
          <w:rFonts w:asciiTheme="minorEastAsia" w:hAnsiTheme="minorEastAsia" w:cs="宋体" w:hint="eastAsia"/>
          <w:sz w:val="21"/>
          <w:szCs w:val="22"/>
        </w:rPr>
        <w:t>间的分享交流。</w:t>
      </w:r>
      <w:r>
        <w:rPr>
          <w:rFonts w:asciiTheme="minorEastAsia" w:hAnsiTheme="minorEastAsia" w:cs="宋体" w:hint="eastAsia"/>
          <w:sz w:val="21"/>
          <w:szCs w:val="22"/>
        </w:rPr>
        <w:t>微信</w:t>
      </w:r>
      <w:r w:rsidR="00C339C5">
        <w:rPr>
          <w:rFonts w:asciiTheme="minorEastAsia" w:hAnsiTheme="minorEastAsia" w:cs="宋体" w:hint="eastAsia"/>
          <w:sz w:val="21"/>
          <w:szCs w:val="22"/>
        </w:rPr>
        <w:t>分享过于简单，缺少地理位置信息，缺乏实时性，发视频不方便。没有专门的交流工具。</w:t>
      </w:r>
    </w:p>
    <w:p w:rsidR="00C339C5" w:rsidRDefault="00C339C5" w:rsidP="00C636BB">
      <w:pPr>
        <w:pStyle w:val="affff6"/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（赵）微信不方便在何处</w:t>
      </w:r>
      <w:r w:rsidR="004D0BE8">
        <w:rPr>
          <w:rFonts w:ascii="宋体" w:hAnsi="宋体" w:cs="宋体" w:hint="eastAsia"/>
          <w:sz w:val="21"/>
          <w:szCs w:val="22"/>
        </w:rPr>
        <w:t>？</w:t>
      </w:r>
    </w:p>
    <w:p w:rsidR="00C339C5" w:rsidRDefault="00C339C5" w:rsidP="00C636BB">
      <w:pPr>
        <w:pStyle w:val="affff6"/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（杨）微信都是通用功能，我无法得知微信中的几个渔友的实时位置</w:t>
      </w:r>
      <w:r w:rsidR="004D0BE8">
        <w:rPr>
          <w:rFonts w:ascii="宋体" w:hAnsi="宋体" w:cs="宋体" w:hint="eastAsia"/>
          <w:sz w:val="21"/>
          <w:szCs w:val="22"/>
        </w:rPr>
        <w:t>，当我在千岛湖想要钓鱼时，我无法得知此时我的附近是否有钓友正在钓鱼。</w:t>
      </w:r>
    </w:p>
    <w:p w:rsidR="00077508" w:rsidRPr="00077508" w:rsidRDefault="00077508" w:rsidP="00077508">
      <w:pPr>
        <w:pStyle w:val="affff6"/>
        <w:rPr>
          <w:rFonts w:ascii="宋体" w:eastAsia="PMingLiU" w:hAnsi="宋体" w:cs="宋体" w:hint="eastAsia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二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4D0BE8" w:rsidRDefault="004D0BE8" w:rsidP="00077508">
      <w:pPr>
        <w:pStyle w:val="affff6"/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（赵）您希望渔乐生活app能给您带来什么收益？解决的问题就是社交方面的问题吗</w:t>
      </w:r>
    </w:p>
    <w:p w:rsidR="00280EAB" w:rsidRDefault="00280EAB" w:rsidP="00C636BB">
      <w:pPr>
        <w:pStyle w:val="affff6"/>
        <w:rPr>
          <w:rFonts w:ascii="宋体" w:hAnsi="宋体" w:cs="宋体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（杨）我认为</w:t>
      </w:r>
      <w:r w:rsidRPr="00077508">
        <w:rPr>
          <w:rFonts w:ascii="宋体" w:hAnsi="宋体" w:cs="宋体" w:hint="eastAsia"/>
          <w:sz w:val="21"/>
          <w:szCs w:val="22"/>
        </w:rPr>
        <w:t>所有的入口都应该是基于地理信息的，</w:t>
      </w:r>
      <w:r>
        <w:rPr>
          <w:rFonts w:ascii="宋体" w:hAnsi="宋体" w:cs="宋体" w:hint="eastAsia"/>
          <w:sz w:val="21"/>
          <w:szCs w:val="22"/>
        </w:rPr>
        <w:t>与摩拜单车类似。</w:t>
      </w:r>
    </w:p>
    <w:p w:rsidR="00077508" w:rsidRPr="00077508" w:rsidRDefault="00077508" w:rsidP="00077508">
      <w:pPr>
        <w:pStyle w:val="affff6"/>
        <w:rPr>
          <w:rFonts w:ascii="宋体" w:eastAsia="PMingLiU" w:hAnsi="宋体" w:cs="宋体" w:hint="eastAsia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三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280EAB" w:rsidRPr="00C339C5" w:rsidRDefault="00280EAB" w:rsidP="00C636BB">
      <w:pPr>
        <w:pStyle w:val="affff6"/>
        <w:rPr>
          <w:rFonts w:ascii="宋体" w:hAnsi="宋体" w:cs="宋体" w:hint="eastAsia"/>
          <w:sz w:val="21"/>
          <w:szCs w:val="22"/>
        </w:rPr>
      </w:pPr>
      <w:r>
        <w:rPr>
          <w:rFonts w:ascii="宋体" w:hAnsi="宋体" w:cs="宋体" w:hint="eastAsia"/>
          <w:sz w:val="21"/>
          <w:szCs w:val="22"/>
        </w:rPr>
        <w:t>（赵）</w:t>
      </w:r>
      <w:r w:rsidR="00077508">
        <w:rPr>
          <w:rFonts w:ascii="宋体" w:hAnsi="宋体" w:cs="宋体" w:hint="eastAsia"/>
          <w:sz w:val="21"/>
          <w:szCs w:val="22"/>
        </w:rPr>
        <w:t>开发此app您是否考虑任何业务目的？</w:t>
      </w:r>
    </w:p>
    <w:p w:rsidR="00077508" w:rsidRPr="00280EAB" w:rsidRDefault="00280EAB" w:rsidP="00077508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</w:t>
      </w:r>
      <w:r w:rsidR="00077508">
        <w:rPr>
          <w:rFonts w:ascii="宋体" w:eastAsia="宋体" w:hAnsi="宋体" w:cs="宋体" w:hint="eastAsia"/>
          <w:sz w:val="21"/>
          <w:szCs w:val="22"/>
        </w:rPr>
        <w:t>杨）目前无商业目的，也不希望有商业目的。</w:t>
      </w:r>
      <w:r w:rsidR="00F078F3">
        <w:rPr>
          <w:rFonts w:ascii="宋体" w:eastAsia="宋体" w:hAnsi="宋体" w:cs="宋体" w:hint="eastAsia"/>
          <w:sz w:val="21"/>
          <w:szCs w:val="22"/>
        </w:rPr>
        <w:t>太关注商业利益，对我这种纯兴趣爱好者而言反而南辕北辙。</w:t>
      </w:r>
    </w:p>
    <w:p w:rsidR="00F078F3" w:rsidRPr="00077508" w:rsidRDefault="00F078F3" w:rsidP="00F078F3">
      <w:pPr>
        <w:pStyle w:val="affff6"/>
        <w:rPr>
          <w:rFonts w:ascii="宋体" w:eastAsia="PMingLiU" w:hAnsi="宋体" w:cs="宋体" w:hint="eastAsia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 w:rsidR="00A749AA">
        <w:rPr>
          <w:rFonts w:ascii="宋体" w:eastAsia="宋体" w:hAnsi="宋体" w:cs="宋体" w:hint="eastAsia"/>
          <w:b/>
          <w:sz w:val="21"/>
          <w:szCs w:val="22"/>
          <w:lang w:eastAsia="zh-TW"/>
        </w:rPr>
        <w:t>四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A128AA" w:rsidRDefault="00F078F3" w:rsidP="00C636B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（赵）此app开发成功后，您希望达到一个什么样的状态？</w:t>
      </w:r>
    </w:p>
    <w:p w:rsidR="00F078F3" w:rsidRDefault="00F078F3" w:rsidP="00C636B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（杨）我喜欢筏钓。我希望</w:t>
      </w:r>
      <w:r w:rsidR="00A749AA">
        <w:rPr>
          <w:rFonts w:ascii="宋体" w:eastAsia="宋体" w:hAnsi="宋体" w:cs="宋体" w:hint="eastAsia"/>
          <w:sz w:val="21"/>
          <w:szCs w:val="22"/>
        </w:rPr>
        <w:t>钓友圈子能够实现区域集中化划分，或者以钓法划分等。</w:t>
      </w:r>
    </w:p>
    <w:p w:rsidR="00A749AA" w:rsidRPr="00A749AA" w:rsidRDefault="00A749AA" w:rsidP="00A749AA">
      <w:pPr>
        <w:pStyle w:val="affff6"/>
        <w:rPr>
          <w:rFonts w:ascii="宋体" w:eastAsia="PMingLiU" w:hAnsi="宋体" w:cs="宋体" w:hint="eastAsia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>
        <w:rPr>
          <w:rFonts w:ascii="宋体" w:eastAsia="宋体" w:hAnsi="宋体" w:cs="宋体" w:hint="eastAsia"/>
          <w:b/>
          <w:sz w:val="21"/>
          <w:szCs w:val="22"/>
          <w:lang w:eastAsia="zh-TW"/>
        </w:rPr>
        <w:t>五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A749AA" w:rsidRDefault="00A749AA" w:rsidP="00C636B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（赵）您认为渔获app中有哪些是不必要出现的功能？</w:t>
      </w:r>
    </w:p>
    <w:p w:rsidR="00A749AA" w:rsidRDefault="00A749AA" w:rsidP="00C636B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（杨）我没</w:t>
      </w:r>
      <w:r w:rsidR="00F220B0">
        <w:rPr>
          <w:rFonts w:ascii="宋体" w:eastAsia="宋体" w:hAnsi="宋体" w:cs="宋体" w:hint="eastAsia"/>
          <w:sz w:val="21"/>
          <w:szCs w:val="22"/>
        </w:rPr>
        <w:t>使用过</w:t>
      </w:r>
      <w:r>
        <w:rPr>
          <w:rFonts w:ascii="宋体" w:eastAsia="宋体" w:hAnsi="宋体" w:cs="宋体" w:hint="eastAsia"/>
          <w:sz w:val="21"/>
          <w:szCs w:val="22"/>
        </w:rPr>
        <w:t>这个app。</w:t>
      </w:r>
    </w:p>
    <w:p w:rsidR="00F220B0" w:rsidRPr="00F220B0" w:rsidRDefault="00F220B0" w:rsidP="00F220B0">
      <w:pPr>
        <w:pStyle w:val="affff6"/>
        <w:rPr>
          <w:rFonts w:ascii="宋体" w:eastAsia="宋体" w:hAnsi="宋体" w:cs="宋体"/>
          <w:b/>
          <w:sz w:val="21"/>
          <w:szCs w:val="22"/>
        </w:rPr>
      </w:pPr>
      <w:r w:rsidRPr="00F220B0">
        <w:rPr>
          <w:rFonts w:ascii="宋体" w:eastAsia="宋体" w:hAnsi="宋体" w:cs="宋体" w:hint="eastAsia"/>
          <w:b/>
          <w:sz w:val="21"/>
          <w:szCs w:val="22"/>
        </w:rPr>
        <w:t>其他</w:t>
      </w:r>
      <w:r w:rsidR="009527FA">
        <w:rPr>
          <w:rFonts w:ascii="宋体" w:eastAsia="宋体" w:hAnsi="宋体" w:cs="宋体" w:hint="eastAsia"/>
          <w:b/>
          <w:sz w:val="21"/>
          <w:szCs w:val="22"/>
        </w:rPr>
        <w:t>1</w:t>
      </w:r>
      <w:r w:rsidRPr="00F220B0">
        <w:rPr>
          <w:rFonts w:ascii="宋体" w:eastAsia="宋体" w:hAnsi="宋体" w:cs="宋体" w:hint="eastAsia"/>
          <w:b/>
          <w:sz w:val="21"/>
          <w:szCs w:val="22"/>
        </w:rPr>
        <w:t>：</w:t>
      </w:r>
    </w:p>
    <w:p w:rsidR="00F220B0" w:rsidRDefault="00F220B0" w:rsidP="00F220B0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（罗）微信原生用户迁移到app后</w:t>
      </w:r>
      <w:r w:rsidR="009F4B22">
        <w:rPr>
          <w:rFonts w:ascii="宋体" w:eastAsia="宋体" w:hAnsi="宋体" w:cs="宋体" w:hint="eastAsia"/>
          <w:sz w:val="21"/>
          <w:szCs w:val="22"/>
        </w:rPr>
        <w:t>，</w:t>
      </w:r>
      <w:r>
        <w:rPr>
          <w:rFonts w:ascii="宋体" w:eastAsia="宋体" w:hAnsi="宋体" w:cs="宋体" w:hint="eastAsia"/>
          <w:sz w:val="21"/>
          <w:szCs w:val="22"/>
        </w:rPr>
        <w:t>无法快速识别</w:t>
      </w:r>
      <w:r w:rsidR="009F4B22">
        <w:rPr>
          <w:rFonts w:ascii="宋体" w:eastAsia="宋体" w:hAnsi="宋体" w:cs="宋体" w:hint="eastAsia"/>
          <w:sz w:val="21"/>
          <w:szCs w:val="22"/>
        </w:rPr>
        <w:t>钓友身份？</w:t>
      </w:r>
    </w:p>
    <w:p w:rsidR="009F4B22" w:rsidRDefault="009F4B22" w:rsidP="009F4B22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（杨）交流 互粉 头像 微信快速登陆 分享机制 欸你的朋友也在用这个东西要不要在这也建立这样的关系</w:t>
      </w:r>
    </w:p>
    <w:p w:rsidR="009F4B22" w:rsidRDefault="009F4B22" w:rsidP="009F4B22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lastRenderedPageBreak/>
        <w:t>（张）类似于大众点评。若你是微信登陆，你的好友也是微信登陆的，系统可以推荐你</w:t>
      </w:r>
      <w:r>
        <w:rPr>
          <w:rFonts w:ascii="宋体" w:eastAsia="宋体" w:hAnsi="宋体" w:cs="宋体"/>
          <w:sz w:val="21"/>
          <w:szCs w:val="22"/>
        </w:rPr>
        <w:t>”</w:t>
      </w:r>
      <w:r>
        <w:rPr>
          <w:rFonts w:ascii="宋体" w:eastAsia="宋体" w:hAnsi="宋体" w:cs="宋体" w:hint="eastAsia"/>
          <w:sz w:val="21"/>
          <w:szCs w:val="22"/>
        </w:rPr>
        <w:t>这些用户也在用大众点评 他们去过哪些地方</w:t>
      </w:r>
      <w:r>
        <w:rPr>
          <w:rFonts w:ascii="宋体" w:eastAsia="宋体" w:hAnsi="宋体" w:cs="宋体"/>
          <w:sz w:val="21"/>
          <w:szCs w:val="22"/>
        </w:rPr>
        <w:t>”</w:t>
      </w:r>
    </w:p>
    <w:p w:rsidR="009F4B22" w:rsidRDefault="009F4B22" w:rsidP="009F4B22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（罗）您对一个点的信息有哪些要求？</w:t>
      </w:r>
    </w:p>
    <w:p w:rsidR="00F220B0" w:rsidRDefault="009F4B22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（杨）找一两个真实用户代表慢慢聊。</w:t>
      </w:r>
    </w:p>
    <w:p w:rsidR="003E1238" w:rsidRDefault="003E1238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（赵）关于约钓。</w:t>
      </w:r>
    </w:p>
    <w:p w:rsidR="003E1238" w:rsidRDefault="003E1238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</w:t>
      </w:r>
    </w:p>
    <w:p w:rsidR="003E1238" w:rsidRDefault="003E1238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（苏）当前您进行约钓等活动的地点基本是在微信群，对吗？</w:t>
      </w:r>
    </w:p>
    <w:p w:rsidR="003E1238" w:rsidRDefault="003E1238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（杨）对。</w:t>
      </w:r>
    </w:p>
    <w:p w:rsidR="003E1238" w:rsidRDefault="003E1238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（苏）您未使用除了微信群与钓鱼论坛之外的工具，对面？</w:t>
      </w:r>
    </w:p>
    <w:p w:rsidR="003E1238" w:rsidRDefault="003E1238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（杨）对。</w:t>
      </w:r>
    </w:p>
    <w:p w:rsidR="006E0502" w:rsidRDefault="003E1238" w:rsidP="006E0502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（苏）我可以这样总结</w:t>
      </w:r>
      <w:r w:rsidR="00B11E53">
        <w:rPr>
          <w:rFonts w:ascii="宋体" w:eastAsia="宋体" w:hAnsi="宋体" w:cs="宋体" w:hint="eastAsia"/>
          <w:sz w:val="21"/>
          <w:szCs w:val="22"/>
        </w:rPr>
        <w:t>基本需求吗</w:t>
      </w:r>
      <w:r>
        <w:rPr>
          <w:rFonts w:ascii="宋体" w:eastAsia="宋体" w:hAnsi="宋体" w:cs="宋体" w:hint="eastAsia"/>
          <w:sz w:val="21"/>
          <w:szCs w:val="22"/>
        </w:rPr>
        <w:t>？</w:t>
      </w:r>
      <w:r w:rsidR="006E0502">
        <w:rPr>
          <w:rFonts w:ascii="宋体" w:eastAsia="宋体" w:hAnsi="宋体" w:cs="宋体" w:hint="eastAsia"/>
          <w:sz w:val="21"/>
          <w:szCs w:val="22"/>
        </w:rPr>
        <w:t>基本需求有三：</w:t>
      </w:r>
      <w:r w:rsidR="00B11E53">
        <w:rPr>
          <w:rFonts w:ascii="宋体" w:eastAsia="宋体" w:hAnsi="宋体" w:cs="宋体" w:hint="eastAsia"/>
          <w:sz w:val="21"/>
          <w:szCs w:val="22"/>
        </w:rPr>
        <w:t>地图入口，朋友圈，约钓。</w:t>
      </w:r>
    </w:p>
    <w:p w:rsidR="00B11E53" w:rsidRDefault="00B11E53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</w:t>
      </w:r>
      <w:r w:rsidR="00154067">
        <w:rPr>
          <w:rFonts w:ascii="宋体" w:eastAsia="宋体" w:hAnsi="宋体" w:cs="宋体" w:hint="eastAsia"/>
          <w:sz w:val="21"/>
          <w:szCs w:val="22"/>
        </w:rPr>
        <w:t>对。</w:t>
      </w:r>
    </w:p>
    <w:p w:rsidR="00D60FF6" w:rsidRDefault="00D60FF6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（苏）约钓以选课形式进行是否可以满足需求？报名改约钓项目即进此约钓群组。</w:t>
      </w:r>
    </w:p>
    <w:p w:rsidR="00D60FF6" w:rsidRDefault="00D60FF6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（杨）可以。</w:t>
      </w:r>
    </w:p>
    <w:p w:rsidR="00D60FF6" w:rsidRDefault="00D60FF6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（郑）需要有历史</w:t>
      </w:r>
      <w:r w:rsidR="004C3B0C">
        <w:rPr>
          <w:rFonts w:ascii="宋体" w:eastAsia="宋体" w:hAnsi="宋体" w:cs="宋体" w:hint="eastAsia"/>
          <w:sz w:val="21"/>
          <w:szCs w:val="22"/>
        </w:rPr>
        <w:t>记录</w:t>
      </w:r>
      <w:r>
        <w:rPr>
          <w:rFonts w:ascii="宋体" w:eastAsia="宋体" w:hAnsi="宋体" w:cs="宋体" w:hint="eastAsia"/>
          <w:sz w:val="21"/>
          <w:szCs w:val="22"/>
        </w:rPr>
        <w:t>？</w:t>
      </w:r>
    </w:p>
    <w:p w:rsidR="00D60FF6" w:rsidRDefault="00D60FF6" w:rsidP="003E1238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（杨）要。</w:t>
      </w:r>
    </w:p>
    <w:p w:rsidR="00B11E53" w:rsidRDefault="00B11E53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（苏）您目前在钓鱼前是通过何种手段着手准备的？</w:t>
      </w:r>
    </w:p>
    <w:p w:rsidR="00B11E53" w:rsidRDefault="00B11E53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（杨）查看天气预报</w:t>
      </w:r>
      <w:r w:rsidR="004D4ECE">
        <w:rPr>
          <w:rFonts w:ascii="宋体" w:eastAsia="宋体" w:hAnsi="宋体" w:cs="宋体" w:hint="eastAsia"/>
          <w:sz w:val="21"/>
          <w:szCs w:val="22"/>
        </w:rPr>
        <w:t>，以及使用运动手表。</w:t>
      </w:r>
    </w:p>
    <w:p w:rsidR="00B11E53" w:rsidRDefault="00B11E53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（罗）天气预报更新快</w:t>
      </w:r>
      <w:r w:rsidR="006E0502">
        <w:rPr>
          <w:rFonts w:ascii="宋体" w:eastAsia="宋体" w:hAnsi="宋体" w:cs="宋体" w:hint="eastAsia"/>
          <w:sz w:val="21"/>
          <w:szCs w:val="22"/>
        </w:rPr>
        <w:t>，天气不可控，区域不精确，如何解决？</w:t>
      </w:r>
    </w:p>
    <w:p w:rsidR="006E0502" w:rsidRDefault="006E0502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（杨）这不属于主要功能。</w:t>
      </w:r>
    </w:p>
    <w:p w:rsidR="009527FA" w:rsidRPr="009527FA" w:rsidRDefault="009527FA" w:rsidP="009527FA">
      <w:pPr>
        <w:pStyle w:val="affff6"/>
        <w:rPr>
          <w:rFonts w:ascii="宋体" w:eastAsia="宋体" w:hAnsi="宋体" w:cs="宋体" w:hint="eastAsia"/>
          <w:b/>
          <w:sz w:val="21"/>
          <w:szCs w:val="22"/>
        </w:rPr>
      </w:pPr>
      <w:r w:rsidRPr="00F220B0">
        <w:rPr>
          <w:rFonts w:ascii="宋体" w:eastAsia="宋体" w:hAnsi="宋体" w:cs="宋体" w:hint="eastAsia"/>
          <w:b/>
          <w:sz w:val="21"/>
          <w:szCs w:val="22"/>
        </w:rPr>
        <w:t>其他</w:t>
      </w:r>
      <w:r>
        <w:rPr>
          <w:rFonts w:ascii="宋体" w:eastAsia="宋体" w:hAnsi="宋体" w:cs="宋体" w:hint="eastAsia"/>
          <w:b/>
          <w:sz w:val="21"/>
          <w:szCs w:val="22"/>
        </w:rPr>
        <w:t>2</w:t>
      </w:r>
      <w:r w:rsidRPr="00F220B0">
        <w:rPr>
          <w:rFonts w:ascii="宋体" w:eastAsia="宋体" w:hAnsi="宋体" w:cs="宋体" w:hint="eastAsia"/>
          <w:b/>
          <w:sz w:val="21"/>
          <w:szCs w:val="22"/>
        </w:rPr>
        <w:t>：</w:t>
      </w:r>
    </w:p>
    <w:p w:rsidR="006E0502" w:rsidRDefault="006E0502" w:rsidP="003E1238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</w:t>
      </w:r>
      <w:r w:rsidR="009527FA">
        <w:rPr>
          <w:rFonts w:ascii="宋体" w:eastAsia="宋体" w:hAnsi="宋体" w:cs="宋体" w:hint="eastAsia"/>
          <w:sz w:val="21"/>
          <w:szCs w:val="22"/>
        </w:rPr>
        <w:t>赵</w:t>
      </w:r>
      <w:r>
        <w:rPr>
          <w:rFonts w:ascii="宋体" w:eastAsia="宋体" w:hAnsi="宋体" w:cs="宋体" w:hint="eastAsia"/>
          <w:sz w:val="21"/>
          <w:szCs w:val="22"/>
        </w:rPr>
        <w:t>）</w:t>
      </w:r>
      <w:r w:rsidR="009527FA">
        <w:rPr>
          <w:rFonts w:ascii="宋体" w:eastAsia="宋体" w:hAnsi="宋体" w:cs="宋体" w:hint="eastAsia"/>
          <w:sz w:val="21"/>
          <w:szCs w:val="22"/>
        </w:rPr>
        <w:t>侯老师不建议我们使用敏捷开发模式。</w:t>
      </w:r>
    </w:p>
    <w:p w:rsidR="009527FA" w:rsidRDefault="009527FA" w:rsidP="008B0425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（杨）没能力就不要敏捷，没做过就不要下断论。</w:t>
      </w:r>
    </w:p>
    <w:p w:rsidR="008B0425" w:rsidRPr="00B11E53" w:rsidRDefault="008B0425" w:rsidP="008B0425">
      <w:pPr>
        <w:pStyle w:val="affff6"/>
        <w:rPr>
          <w:rFonts w:ascii="宋体" w:eastAsia="宋体" w:hAnsi="宋体" w:cs="宋体" w:hint="eastAsia"/>
          <w:sz w:val="21"/>
          <w:szCs w:val="22"/>
        </w:rPr>
      </w:pPr>
    </w:p>
    <w:p w:rsidR="008B0425" w:rsidRPr="00D219CD" w:rsidRDefault="008B0425" w:rsidP="008B0425">
      <w:pPr>
        <w:ind w:left="0"/>
        <w:rPr>
          <w:rFonts w:ascii="Century Gothic" w:eastAsiaTheme="majorEastAsia" w:hAnsi="Century Gothic" w:cstheme="majorBidi"/>
          <w:b/>
          <w:bCs/>
          <w:iCs/>
          <w:color w:val="000000"/>
          <w:spacing w:val="15"/>
          <w:szCs w:val="21"/>
          <w:lang w:val="zh-CN"/>
        </w:rPr>
      </w:pPr>
      <w:r w:rsidRPr="00D219CD">
        <w:rPr>
          <w:rFonts w:ascii="Century Gothic" w:eastAsiaTheme="majorEastAsia" w:hAnsi="Century Gothic" w:cstheme="majorBidi" w:hint="eastAsia"/>
          <w:b/>
          <w:bCs/>
          <w:i/>
          <w:iCs/>
          <w:color w:val="000000"/>
          <w:spacing w:val="15"/>
          <w:szCs w:val="21"/>
          <w:lang w:val="zh-CN" w:eastAsia="ja-JP"/>
        </w:rPr>
        <w:t>总结</w:t>
      </w:r>
      <w:r w:rsidRPr="00D219CD">
        <w:rPr>
          <w:rFonts w:ascii="Century Gothic" w:eastAsiaTheme="majorEastAsia" w:hAnsi="Century Gothic" w:cstheme="majorBidi" w:hint="eastAsia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ab/>
      </w:r>
    </w:p>
    <w:p w:rsidR="00535D26" w:rsidRDefault="00535D26" w:rsidP="00535D26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业务需求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暂无。</w:t>
      </w:r>
    </w:p>
    <w:p w:rsidR="001F257E" w:rsidRDefault="00535D26" w:rsidP="001F257E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用户需求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渔友需要查看钓点，渔具店，钓友位置，渔友需要看朋友圈，渔友需要发起或参与约钓活动。</w:t>
      </w:r>
    </w:p>
    <w:p w:rsidR="00535D26" w:rsidRDefault="00535D26" w:rsidP="00535D26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业务规则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如果渔友身处异地，想要钓鱼，那么此时应该提供附近钓点与附近钓友信息。</w:t>
      </w:r>
    </w:p>
    <w:p w:rsidR="00535D26" w:rsidRDefault="00535D26" w:rsidP="00535D26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功能需求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发朋友圈时，系</w:t>
      </w:r>
      <w:bookmarkStart w:id="0" w:name="_GoBack"/>
      <w:bookmarkEnd w:id="0"/>
      <w:r w:rsidR="001F257E">
        <w:rPr>
          <w:rFonts w:ascii="宋体" w:eastAsia="宋体" w:hAnsi="宋体" w:cs="宋体" w:hint="eastAsia"/>
          <w:sz w:val="21"/>
          <w:szCs w:val="22"/>
        </w:rPr>
        <w:t>统应该自动添上地理位置与天气信息。</w:t>
      </w:r>
    </w:p>
    <w:p w:rsidR="00535D26" w:rsidRDefault="00D16AB2" w:rsidP="00535D26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质量属性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用户友好。</w:t>
      </w:r>
    </w:p>
    <w:p w:rsidR="00535D26" w:rsidRDefault="00535D26" w:rsidP="00535D26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外部需求接</w:t>
      </w:r>
      <w:r w:rsidR="00B41C56">
        <w:rPr>
          <w:rFonts w:ascii="宋体" w:eastAsia="宋体" w:hAnsi="宋体" w:cs="宋体" w:hint="eastAsia"/>
          <w:sz w:val="21"/>
          <w:szCs w:val="22"/>
        </w:rPr>
        <w:t>口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暂无。</w:t>
      </w:r>
    </w:p>
    <w:p w:rsidR="00535D26" w:rsidRDefault="00535D26" w:rsidP="00535D26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约束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暂无。</w:t>
      </w:r>
    </w:p>
    <w:p w:rsidR="00006513" w:rsidRDefault="00535D26" w:rsidP="00006513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数据需求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1F257E">
        <w:rPr>
          <w:rFonts w:ascii="宋体" w:eastAsia="宋体" w:hAnsi="宋体" w:cs="宋体" w:hint="eastAsia"/>
          <w:sz w:val="21"/>
          <w:szCs w:val="22"/>
        </w:rPr>
        <w:t>地图需要分类显示附近钓点，渔具店，钓友等信息。</w:t>
      </w:r>
      <w:r w:rsidR="00006513">
        <w:rPr>
          <w:rFonts w:ascii="宋体" w:eastAsia="宋体" w:hAnsi="宋体" w:cs="宋体" w:hint="eastAsia"/>
          <w:sz w:val="21"/>
          <w:szCs w:val="22"/>
        </w:rPr>
        <w:t>朋友圈需要有多媒体，天气，地理位置等信息。</w:t>
      </w:r>
    </w:p>
    <w:p w:rsidR="00DC5B1F" w:rsidRDefault="00535D26" w:rsidP="008B0425">
      <w:pPr>
        <w:pStyle w:val="affff6"/>
        <w:rPr>
          <w:rFonts w:ascii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解决思路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 w:rsidR="00006513" w:rsidRPr="00077508">
        <w:rPr>
          <w:rFonts w:ascii="宋体" w:hAnsi="宋体" w:cs="宋体" w:hint="eastAsia"/>
          <w:sz w:val="21"/>
          <w:szCs w:val="22"/>
        </w:rPr>
        <w:t>所有的入口都应该基于地理信息</w:t>
      </w:r>
      <w:r w:rsidR="00006513">
        <w:rPr>
          <w:rFonts w:ascii="宋体" w:hAnsi="宋体" w:cs="宋体" w:hint="eastAsia"/>
          <w:sz w:val="21"/>
          <w:szCs w:val="22"/>
        </w:rPr>
        <w:t>。</w:t>
      </w:r>
    </w:p>
    <w:p w:rsidR="006D5305" w:rsidRPr="006D5305" w:rsidRDefault="006D5305" w:rsidP="008B0425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其他</w:t>
      </w:r>
      <w:r w:rsidR="00B41C56">
        <w:rPr>
          <w:rFonts w:ascii="宋体" w:eastAsia="宋体" w:hAnsi="宋体" w:cs="宋体" w:hint="eastAsia"/>
          <w:sz w:val="21"/>
          <w:szCs w:val="22"/>
        </w:rPr>
        <w:t>：</w:t>
      </w:r>
      <w:r>
        <w:rPr>
          <w:rFonts w:ascii="宋体" w:eastAsia="宋体" w:hAnsi="宋体" w:cs="宋体" w:hint="eastAsia"/>
          <w:sz w:val="21"/>
          <w:szCs w:val="22"/>
        </w:rPr>
        <w:t>微信快速登陆。识别微信好友进行相关推荐。</w:t>
      </w:r>
    </w:p>
    <w:p w:rsidR="008B0425" w:rsidRPr="008B0425" w:rsidRDefault="008B0425" w:rsidP="008B0425">
      <w:pPr>
        <w:pStyle w:val="affff6"/>
        <w:rPr>
          <w:rFonts w:ascii="宋体" w:eastAsia="宋体" w:hAnsi="宋体" w:cs="宋体" w:hint="eastAsia"/>
          <w:sz w:val="21"/>
          <w:szCs w:val="22"/>
        </w:rPr>
      </w:pPr>
    </w:p>
    <w:tbl>
      <w:tblPr>
        <w:tblW w:w="10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07F0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4"/>
        <w:gridCol w:w="2183"/>
        <w:gridCol w:w="2183"/>
      </w:tblGrid>
      <w:tr w:rsidR="006F5882" w:rsidTr="00DC5B1F">
        <w:trPr>
          <w:trHeight w:val="345"/>
          <w:tblHeader/>
        </w:trPr>
        <w:tc>
          <w:tcPr>
            <w:tcW w:w="6104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lastRenderedPageBreak/>
              <w:t>拟办事项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责任人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截止日期</w:t>
            </w:r>
          </w:p>
        </w:tc>
      </w:tr>
      <w:tr w:rsidR="006F5882" w:rsidTr="00DC5B1F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AA246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基本需求整理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</w:tr>
      <w:tr w:rsidR="00A25EB1" w:rsidTr="00DC5B1F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下一次预约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赵豪杰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</w:tr>
    </w:tbl>
    <w:p w:rsidR="0017681F" w:rsidRPr="006F5882" w:rsidRDefault="0017681F" w:rsidP="006F5882"/>
    <w:sectPr w:rsidR="0017681F" w:rsidRPr="006F5882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9DC" w:rsidRDefault="001119DC">
      <w:pPr>
        <w:spacing w:after="0"/>
      </w:pPr>
      <w:r>
        <w:separator/>
      </w:r>
    </w:p>
  </w:endnote>
  <w:endnote w:type="continuationSeparator" w:id="0">
    <w:p w:rsidR="001119DC" w:rsidRDefault="00111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9DC" w:rsidRDefault="001119DC">
      <w:pPr>
        <w:spacing w:after="0"/>
      </w:pPr>
      <w:r>
        <w:separator/>
      </w:r>
    </w:p>
  </w:footnote>
  <w:footnote w:type="continuationSeparator" w:id="0">
    <w:p w:rsidR="001119DC" w:rsidRDefault="001119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7A25"/>
    <w:rsid w:val="00110A3E"/>
    <w:rsid w:val="001118FD"/>
    <w:rsid w:val="001119DC"/>
    <w:rsid w:val="00152CC8"/>
    <w:rsid w:val="00154067"/>
    <w:rsid w:val="0017681F"/>
    <w:rsid w:val="00180E2B"/>
    <w:rsid w:val="001C4546"/>
    <w:rsid w:val="001E2960"/>
    <w:rsid w:val="001E5F0A"/>
    <w:rsid w:val="001F257E"/>
    <w:rsid w:val="00227579"/>
    <w:rsid w:val="00243CFD"/>
    <w:rsid w:val="00280EAB"/>
    <w:rsid w:val="002B6C94"/>
    <w:rsid w:val="002E7469"/>
    <w:rsid w:val="002F4ABE"/>
    <w:rsid w:val="00331CD4"/>
    <w:rsid w:val="00354427"/>
    <w:rsid w:val="00364FEB"/>
    <w:rsid w:val="003B1A6C"/>
    <w:rsid w:val="003B1BCE"/>
    <w:rsid w:val="003C1B81"/>
    <w:rsid w:val="003C6B6C"/>
    <w:rsid w:val="003E1238"/>
    <w:rsid w:val="003F1F02"/>
    <w:rsid w:val="0041439B"/>
    <w:rsid w:val="00444D8F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E7D19"/>
    <w:rsid w:val="0066086F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57478"/>
    <w:rsid w:val="00793D4A"/>
    <w:rsid w:val="007D0C48"/>
    <w:rsid w:val="008431CB"/>
    <w:rsid w:val="008B0425"/>
    <w:rsid w:val="008E2FAF"/>
    <w:rsid w:val="008F2A40"/>
    <w:rsid w:val="0093449B"/>
    <w:rsid w:val="009527FA"/>
    <w:rsid w:val="009916AE"/>
    <w:rsid w:val="009F4B22"/>
    <w:rsid w:val="00A128AA"/>
    <w:rsid w:val="00A25EB1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60FF6"/>
    <w:rsid w:val="00D6466C"/>
    <w:rsid w:val="00D83214"/>
    <w:rsid w:val="00D90A37"/>
    <w:rsid w:val="00DC2307"/>
    <w:rsid w:val="00DC5B1F"/>
    <w:rsid w:val="00DD39C3"/>
    <w:rsid w:val="00E43018"/>
    <w:rsid w:val="00E438EE"/>
    <w:rsid w:val="00E52810"/>
    <w:rsid w:val="00E70F21"/>
    <w:rsid w:val="00E91705"/>
    <w:rsid w:val="00EB43FE"/>
    <w:rsid w:val="00F078F3"/>
    <w:rsid w:val="00F220B0"/>
    <w:rsid w:val="00F45ED3"/>
    <w:rsid w:val="00F560A1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FB5E8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995EFE"/>
    <w:rsid w:val="00A43137"/>
    <w:rsid w:val="00A64A2F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270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42</cp:revision>
  <cp:lastPrinted>2017-07-31T08:20:00Z</cp:lastPrinted>
  <dcterms:created xsi:type="dcterms:W3CDTF">2018-09-27T11:12:00Z</dcterms:created>
  <dcterms:modified xsi:type="dcterms:W3CDTF">2018-10-19T12:25:00Z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