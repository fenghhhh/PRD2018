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03CFA" w:rsidP="006F5882">
      <w:pPr>
        <w:pStyle w:val="afffff6"/>
      </w:pPr>
      <w:r>
        <w:rPr>
          <w:rFonts w:hint="eastAsia"/>
          <w:lang w:val="zh-CN" w:eastAsia="zh-CN"/>
        </w:rPr>
        <w:t>客户</w:t>
      </w:r>
      <w:r w:rsidR="00EC7B97">
        <w:rPr>
          <w:rFonts w:hint="eastAsia"/>
          <w:lang w:val="zh-CN" w:eastAsia="zh-CN"/>
        </w:rPr>
        <w:t>/</w:t>
      </w:r>
      <w:r w:rsidR="00EC7B97">
        <w:rPr>
          <w:rFonts w:hint="eastAsia"/>
          <w:lang w:val="zh-CN" w:eastAsia="zh-CN"/>
        </w:rPr>
        <w:t>用户</w:t>
      </w:r>
      <w:r w:rsidR="006F5882">
        <w:rPr>
          <w:rFonts w:hint="eastAsia"/>
          <w:lang w:val="zh-CN"/>
        </w:rPr>
        <w:t>访谈杨枨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E92DC9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 w:rsidR="00E92DC9">
        <w:rPr>
          <w:rFonts w:ascii="Century Gothic" w:hAnsi="Century Gothic" w:hint="eastAsia"/>
          <w:lang w:eastAsia="zh-CN"/>
        </w:rPr>
        <w:t>51</w:t>
      </w:r>
      <w:r w:rsidR="006F5882">
        <w:rPr>
          <w:rFonts w:ascii="Century Gothic" w:hAnsi="Century Gothic"/>
          <w:caps/>
        </w:rPr>
        <w:t>:</w:t>
      </w:r>
      <w:r w:rsidR="00E92DC9">
        <w:rPr>
          <w:rFonts w:ascii="Century Gothic" w:hAnsi="Century Gothic" w:hint="eastAsia"/>
          <w:caps/>
          <w:lang w:eastAsia="zh-CN"/>
        </w:rPr>
        <w:t>04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2018.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4F7A29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bookmarkStart w:id="0" w:name="_GoBack"/>
      <w:bookmarkEnd w:id="0"/>
      <w:r w:rsidR="004F7A29">
        <w:rPr>
          <w:rFonts w:asciiTheme="minorEastAsia" w:eastAsiaTheme="minorEastAsia" w:hAnsiTheme="minorEastAsia" w:cs="Palatino Linotype" w:hint="eastAsia"/>
          <w:i/>
          <w:iCs/>
          <w:color w:val="000000"/>
          <w:lang w:val="zh-TW" w:eastAsia="zh-TW"/>
        </w:rPr>
        <w:t>19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1</w:t>
      </w:r>
      <w:r w:rsidR="00203328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:</w:t>
      </w:r>
      <w:r w:rsidR="00203328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17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4F7A29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221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1A1FD7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1A1FD7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第</w:t>
                  </w:r>
                  <w:r w:rsidR="004F7A29">
                    <w:rPr>
                      <w:rFonts w:ascii="宋体" w:eastAsia="宋体" w:hAnsi="宋体" w:cs="宋体" w:hint="eastAsia"/>
                    </w:rPr>
                    <w:t>七</w:t>
                  </w:r>
                  <w:r>
                    <w:rPr>
                      <w:rFonts w:ascii="宋体" w:eastAsia="宋体" w:hAnsi="宋体" w:cs="宋体" w:hint="eastAsia"/>
                    </w:rPr>
                    <w:t>次访谈杨枨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8F2A40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郑丞钧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3F1F02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客户访谈</w:t>
      </w:r>
      <w:r>
        <w:rPr>
          <w:rFonts w:hint="eastAsia"/>
          <w:b w:val="0"/>
          <w:bCs w:val="0"/>
          <w:lang w:eastAsia="zh-CN"/>
        </w:rPr>
        <w:t>&amp;</w:t>
      </w:r>
      <w:r w:rsidR="00415B08">
        <w:rPr>
          <w:rFonts w:hint="eastAsia"/>
          <w:b w:val="0"/>
          <w:bCs w:val="0"/>
          <w:lang w:eastAsia="zh-CN"/>
        </w:rPr>
        <w:t>用户访谈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>
        <w:rPr>
          <w:rFonts w:ascii="Century Gothic" w:hAnsi="Century Gothic" w:hint="eastAsia"/>
          <w:lang w:val="zh-TW" w:eastAsia="zh-TW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4F7A29">
        <w:rPr>
          <w:rFonts w:hint="eastAsia"/>
          <w:color w:val="000000"/>
          <w:lang w:val="zh-CN" w:eastAsia="zh-CN"/>
        </w:rPr>
        <w:t>客户确认原型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203328" w:rsidRDefault="001F131E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界面风格，以通过客户验证（此需求与用户需求冲突，此处解决方案为：新增个性换肤的功能）；</w:t>
      </w:r>
    </w:p>
    <w:p w:rsidR="001F131E" w:rsidRDefault="001F131E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主界面地图需要提供二维地图和卫星图，由按钮切换实现；</w:t>
      </w:r>
    </w:p>
    <w:p w:rsidR="001F131E" w:rsidRDefault="001F131E" w:rsidP="001F131E">
      <w:pPr>
        <w:pStyle w:val="affff6"/>
        <w:numPr>
          <w:ilvl w:val="0"/>
          <w:numId w:val="16"/>
        </w:numPr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渔友圈需要有附近渔友圈；</w:t>
      </w:r>
    </w:p>
    <w:p w:rsidR="00A128AA" w:rsidRPr="001E5F0A" w:rsidRDefault="00A128AA" w:rsidP="00261EC1">
      <w:pPr>
        <w:pStyle w:val="21"/>
        <w:ind w:left="0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>
        <w:rPr>
          <w:rFonts w:ascii="Century Gothic" w:hAnsi="Century Gothic" w:hint="eastAsia"/>
          <w:lang w:val="zh-TW" w:eastAsia="zh-TW"/>
        </w:rPr>
        <w:t>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415B08" w:rsidRPr="00415B08">
        <w:rPr>
          <w:rFonts w:hint="eastAsia"/>
          <w:color w:val="000000"/>
          <w:lang w:val="zh-CN" w:eastAsia="zh-CN"/>
        </w:rPr>
        <w:t>用户访谈</w:t>
      </w:r>
      <w:r w:rsidR="007C494B">
        <w:rPr>
          <w:rFonts w:hint="eastAsia"/>
          <w:color w:val="000000"/>
          <w:lang w:val="zh-CN" w:eastAsia="zh-CN"/>
        </w:rPr>
        <w:t>确认原型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 w:rsidRP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ascii="Century Gothic" w:hAnsi="Century Gothic" w:hint="eastAsia"/>
          <w:lang w:val="zh-TW" w:eastAsia="zh-CN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444C37" w:rsidRDefault="00ED3F33" w:rsidP="00867AFB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消息状态需要有提示；</w:t>
      </w:r>
    </w:p>
    <w:p w:rsidR="00ED3F33" w:rsidRDefault="00ED3F33" w:rsidP="00867AFB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发起约钓界面上需要增加交通工具的选择；</w:t>
      </w:r>
    </w:p>
    <w:p w:rsidR="00ED3F33" w:rsidRDefault="00ED3F33" w:rsidP="00867AFB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约钓活动的公告每次编辑后都需要重新发送一次；</w:t>
      </w:r>
    </w:p>
    <w:p w:rsidR="00ED3F33" w:rsidRDefault="00ED3F33" w:rsidP="00867AFB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渔获分享的每条渔获都需要更详细点；</w:t>
      </w:r>
    </w:p>
    <w:p w:rsidR="00ED3F33" w:rsidRDefault="00ED3F33" w:rsidP="00867AFB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上传照片（多选</w:t>
      </w:r>
      <w:r>
        <w:rPr>
          <w:rFonts w:asciiTheme="minorEastAsia" w:hAnsiTheme="minorEastAsia" w:cs="宋体" w:hint="eastAsia"/>
          <w:sz w:val="21"/>
          <w:szCs w:val="22"/>
        </w:rPr>
        <w:t>or</w:t>
      </w:r>
      <w:r>
        <w:rPr>
          <w:rFonts w:asciiTheme="minorEastAsia" w:hAnsiTheme="minorEastAsia" w:cs="宋体" w:hint="eastAsia"/>
          <w:sz w:val="21"/>
          <w:szCs w:val="22"/>
          <w:lang w:eastAsia="zh-TW"/>
        </w:rPr>
        <w:t>单选，允许上传几张，使用收集相册，能否调用相机）</w:t>
      </w:r>
    </w:p>
    <w:p w:rsidR="00ED3F33" w:rsidRDefault="00ED3F33" w:rsidP="00867AFB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上传视频；</w:t>
      </w:r>
    </w:p>
    <w:p w:rsidR="00ED3F33" w:rsidRDefault="00ED3F33" w:rsidP="00867AFB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上传语音；</w:t>
      </w:r>
    </w:p>
    <w:p w:rsidR="00ED3F33" w:rsidRDefault="00ED3F33" w:rsidP="00867AFB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钓点上新动态的提示方式；</w:t>
      </w:r>
    </w:p>
    <w:p w:rsidR="00ED3F33" w:rsidRDefault="00ED3F33" w:rsidP="00867AFB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主界面的</w:t>
      </w:r>
      <w:r>
        <w:rPr>
          <w:rFonts w:asciiTheme="minorEastAsia" w:hAnsiTheme="minorEastAsia" w:cs="宋体" w:hint="eastAsia"/>
          <w:sz w:val="21"/>
          <w:szCs w:val="22"/>
        </w:rPr>
        <w:t>new</w:t>
      </w:r>
      <w:r>
        <w:rPr>
          <w:rFonts w:asciiTheme="minorEastAsia" w:hAnsiTheme="minorEastAsia" w:cs="宋体" w:hint="eastAsia"/>
          <w:sz w:val="21"/>
          <w:szCs w:val="22"/>
          <w:lang w:eastAsia="zh-TW"/>
        </w:rPr>
        <w:t>按钮改为</w:t>
      </w:r>
      <w:r w:rsidR="00867AFB">
        <w:rPr>
          <w:rFonts w:asciiTheme="minorEastAsia" w:hAnsiTheme="minorEastAsia" w:cs="宋体" w:hint="eastAsia"/>
          <w:sz w:val="21"/>
          <w:szCs w:val="22"/>
          <w:lang w:eastAsia="zh-TW"/>
        </w:rPr>
        <w:t>跟随式菜单；</w:t>
      </w:r>
    </w:p>
    <w:p w:rsidR="0017681F" w:rsidRPr="00505C0D" w:rsidRDefault="00867AFB" w:rsidP="00505C0D">
      <w:pPr>
        <w:pStyle w:val="affff6"/>
        <w:numPr>
          <w:ilvl w:val="0"/>
          <w:numId w:val="17"/>
        </w:numPr>
        <w:rPr>
          <w:rFonts w:asciiTheme="minorEastAsia" w:eastAsia="PMingLiU" w:hAnsiTheme="minorEastAsia" w:cs="宋体" w:hint="eastAsia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主界面的位置戳</w:t>
      </w:r>
      <w:r>
        <w:rPr>
          <w:rFonts w:asciiTheme="minorEastAsia" w:hAnsiTheme="minorEastAsia" w:cs="宋体" w:hint="eastAsia"/>
          <w:sz w:val="21"/>
          <w:szCs w:val="22"/>
        </w:rPr>
        <w:t xml:space="preserve"> 附带显示该点的天气；</w:t>
      </w:r>
    </w:p>
    <w:sectPr w:rsidR="0017681F" w:rsidRPr="00505C0D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FD7" w:rsidRDefault="001A1FD7">
      <w:pPr>
        <w:spacing w:after="0"/>
      </w:pPr>
      <w:r>
        <w:separator/>
      </w:r>
    </w:p>
  </w:endnote>
  <w:endnote w:type="continuationSeparator" w:id="0">
    <w:p w:rsidR="001A1FD7" w:rsidRDefault="001A1F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FD7" w:rsidRDefault="001A1FD7">
      <w:pPr>
        <w:spacing w:after="0"/>
      </w:pPr>
      <w:r>
        <w:separator/>
      </w:r>
    </w:p>
  </w:footnote>
  <w:footnote w:type="continuationSeparator" w:id="0">
    <w:p w:rsidR="001A1FD7" w:rsidRDefault="001A1F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5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6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379B0"/>
    <w:rsid w:val="00152CC8"/>
    <w:rsid w:val="00154067"/>
    <w:rsid w:val="0017681F"/>
    <w:rsid w:val="00180E2B"/>
    <w:rsid w:val="001A1FD7"/>
    <w:rsid w:val="001A67BA"/>
    <w:rsid w:val="001C4546"/>
    <w:rsid w:val="001E2960"/>
    <w:rsid w:val="001E5F0A"/>
    <w:rsid w:val="001F131E"/>
    <w:rsid w:val="001F257E"/>
    <w:rsid w:val="00203328"/>
    <w:rsid w:val="00227579"/>
    <w:rsid w:val="00243CFD"/>
    <w:rsid w:val="00261EC1"/>
    <w:rsid w:val="00280EAB"/>
    <w:rsid w:val="002B6C94"/>
    <w:rsid w:val="002E7469"/>
    <w:rsid w:val="002F4ABE"/>
    <w:rsid w:val="00326405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4F120B"/>
    <w:rsid w:val="004F7A29"/>
    <w:rsid w:val="00504081"/>
    <w:rsid w:val="00505C0D"/>
    <w:rsid w:val="0052417A"/>
    <w:rsid w:val="0052642B"/>
    <w:rsid w:val="00535D26"/>
    <w:rsid w:val="00557792"/>
    <w:rsid w:val="00583C68"/>
    <w:rsid w:val="00586FD6"/>
    <w:rsid w:val="005919E5"/>
    <w:rsid w:val="0059760D"/>
    <w:rsid w:val="005E732F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865FD"/>
    <w:rsid w:val="00793D4A"/>
    <w:rsid w:val="007C494B"/>
    <w:rsid w:val="007D0C48"/>
    <w:rsid w:val="008431CB"/>
    <w:rsid w:val="00853F4D"/>
    <w:rsid w:val="00867AFB"/>
    <w:rsid w:val="008B0425"/>
    <w:rsid w:val="008E2FAF"/>
    <w:rsid w:val="008F2A40"/>
    <w:rsid w:val="009244DF"/>
    <w:rsid w:val="0093449B"/>
    <w:rsid w:val="009527FA"/>
    <w:rsid w:val="009916AE"/>
    <w:rsid w:val="009F4B22"/>
    <w:rsid w:val="00A128AA"/>
    <w:rsid w:val="00A25EB1"/>
    <w:rsid w:val="00A6051B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D30AE"/>
    <w:rsid w:val="00C339C5"/>
    <w:rsid w:val="00C636BB"/>
    <w:rsid w:val="00C9013A"/>
    <w:rsid w:val="00CA3AEB"/>
    <w:rsid w:val="00CB50F2"/>
    <w:rsid w:val="00CF5C61"/>
    <w:rsid w:val="00D16AB2"/>
    <w:rsid w:val="00D217A2"/>
    <w:rsid w:val="00D219CD"/>
    <w:rsid w:val="00D41837"/>
    <w:rsid w:val="00D60FF6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92DC9"/>
    <w:rsid w:val="00EA2D73"/>
    <w:rsid w:val="00EB43FE"/>
    <w:rsid w:val="00EC7B97"/>
    <w:rsid w:val="00ED3F33"/>
    <w:rsid w:val="00F078F3"/>
    <w:rsid w:val="00F220B0"/>
    <w:rsid w:val="00F24DED"/>
    <w:rsid w:val="00F45ED3"/>
    <w:rsid w:val="00F560A1"/>
    <w:rsid w:val="00F87033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32B00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460D1D"/>
    <w:rsid w:val="004664CB"/>
    <w:rsid w:val="00546E89"/>
    <w:rsid w:val="006B3EB9"/>
    <w:rsid w:val="007049BB"/>
    <w:rsid w:val="00764E56"/>
    <w:rsid w:val="00783494"/>
    <w:rsid w:val="007C2AE4"/>
    <w:rsid w:val="008C7C4F"/>
    <w:rsid w:val="008D50AF"/>
    <w:rsid w:val="00995EFE"/>
    <w:rsid w:val="00A43137"/>
    <w:rsid w:val="00A64A2F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406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70</cp:revision>
  <cp:lastPrinted>2017-07-31T08:20:00Z</cp:lastPrinted>
  <dcterms:created xsi:type="dcterms:W3CDTF">2018-09-27T11:12:00Z</dcterms:created>
  <dcterms:modified xsi:type="dcterms:W3CDTF">2018-12-19T07:18:00Z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