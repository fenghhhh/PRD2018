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82" w:rsidRDefault="00003CFA" w:rsidP="006F5882">
      <w:pPr>
        <w:pStyle w:val="afffff6"/>
      </w:pPr>
      <w:r>
        <w:rPr>
          <w:rFonts w:hint="eastAsia"/>
          <w:lang w:val="zh-CN" w:eastAsia="zh-CN"/>
        </w:rPr>
        <w:t>客户</w:t>
      </w:r>
      <w:r w:rsidR="00EC7B97">
        <w:rPr>
          <w:rFonts w:hint="eastAsia"/>
          <w:lang w:val="zh-CN" w:eastAsia="zh-CN"/>
        </w:rPr>
        <w:t>/</w:t>
      </w:r>
      <w:r w:rsidR="00EC7B97">
        <w:rPr>
          <w:rFonts w:hint="eastAsia"/>
          <w:lang w:val="zh-CN" w:eastAsia="zh-CN"/>
        </w:rPr>
        <w:t>用户</w:t>
      </w:r>
      <w:r w:rsidR="006F5882">
        <w:rPr>
          <w:rFonts w:hint="eastAsia"/>
          <w:lang w:val="zh-CN"/>
        </w:rPr>
        <w:t>访谈杨枨</w:t>
      </w:r>
      <w:r w:rsidR="006F5882">
        <w:rPr>
          <w:rFonts w:ascii="Century Gothic" w:hAnsi="Century Gothic"/>
          <w:lang w:val="zh-TW" w:eastAsia="zh-TW"/>
        </w:rPr>
        <w:t xml:space="preserve"> |</w:t>
      </w:r>
      <w:r w:rsidR="006F5882">
        <w:rPr>
          <w:rFonts w:ascii="Century Gothic" w:hAnsi="Century Gothic"/>
        </w:rPr>
        <w:t xml:space="preserve"> </w:t>
      </w:r>
      <w:r w:rsidR="007313CB">
        <w:rPr>
          <w:rFonts w:ascii="Century Gothic" w:hAnsi="Century Gothic" w:hint="eastAsia"/>
          <w:lang w:eastAsia="zh-CN"/>
        </w:rPr>
        <w:t>0</w:t>
      </w:r>
      <w:r w:rsidR="006F5882">
        <w:rPr>
          <w:rFonts w:ascii="Century Gothic" w:hAnsi="Century Gothic"/>
        </w:rPr>
        <w:t>:</w:t>
      </w:r>
      <w:r w:rsidR="007313CB">
        <w:rPr>
          <w:rFonts w:ascii="Century Gothic" w:hAnsi="Century Gothic" w:hint="eastAsia"/>
          <w:lang w:eastAsia="zh-CN"/>
        </w:rPr>
        <w:t>38</w:t>
      </w:r>
      <w:r w:rsidR="006F5882">
        <w:rPr>
          <w:rFonts w:ascii="Century Gothic" w:hAnsi="Century Gothic"/>
          <w:caps/>
        </w:rPr>
        <w:t>:</w:t>
      </w:r>
      <w:r w:rsidR="007313CB">
        <w:rPr>
          <w:rFonts w:ascii="Century Gothic" w:hAnsi="Century Gothic" w:hint="eastAsia"/>
          <w:caps/>
          <w:lang w:eastAsia="zh-CN"/>
        </w:rPr>
        <w:t>26</w:t>
      </w:r>
    </w:p>
    <w:p w:rsidR="006F5882" w:rsidRDefault="006F5882" w:rsidP="006F5882">
      <w:pPr>
        <w:pStyle w:val="21"/>
      </w:pPr>
      <w:r>
        <w:rPr>
          <w:rFonts w:hint="eastAsia"/>
          <w:lang w:val="zh-TW" w:eastAsia="zh-TW"/>
        </w:rPr>
        <w:t>会议日期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时间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2018.</w:t>
      </w:r>
      <w:r w:rsidR="001E5F0A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</w:t>
      </w:r>
      <w:r w:rsidR="00EC7B97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.</w:t>
      </w:r>
      <w:r w:rsidR="007313CB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15</w:t>
      </w:r>
      <w:r>
        <w:rPr>
          <w:rFonts w:ascii="Palatino Linotype" w:eastAsia="Palatino Linotype" w:hAnsi="Palatino Linotype" w:cs="Palatino Linotype"/>
          <w:i/>
          <w:iCs/>
          <w:color w:val="000000"/>
          <w:lang w:val="zh-TW" w:eastAsia="zh-TW"/>
        </w:rPr>
        <w:t xml:space="preserve"> | 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1</w:t>
      </w:r>
      <w:r w:rsidR="00EC7B97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9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:</w:t>
      </w:r>
      <w:r w:rsidR="007313CB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00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会议地点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TW" w:eastAsia="zh-TW"/>
        </w:rPr>
        <w:t>理四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50</w:t>
      </w:r>
      <w:r w:rsidR="007313CB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8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6F5882" w:rsidTr="006F5882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9244DF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E84689699F9042A1B08F1C43A85D38FC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9244DF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42B123AC0E7A4959BBA29292756D92BD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第</w:t>
                  </w:r>
                  <w:r w:rsidR="007313CB">
                    <w:rPr>
                      <w:rFonts w:ascii="宋体" w:eastAsia="宋体" w:hAnsi="宋体" w:cs="宋体" w:hint="eastAsia"/>
                    </w:rPr>
                    <w:t>五</w:t>
                  </w:r>
                  <w:r>
                    <w:rPr>
                      <w:rFonts w:ascii="宋体" w:eastAsia="宋体" w:hAnsi="宋体" w:cs="宋体" w:hint="eastAsia"/>
                    </w:rPr>
                    <w:t>次访谈杨枨</w:t>
                  </w:r>
                </w:p>
              </w:tc>
            </w:tr>
            <w:tr w:rsidR="006F5882">
              <w:sdt>
                <w:sdtPr>
                  <w:alias w:val="主持人:"/>
                  <w:tag w:val="主持人:"/>
                  <w:id w:val="-1618515975"/>
                  <w:placeholder>
                    <w:docPart w:val="E8CDDE4B6CAE406A9C2F4478AB4E6629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sdt>
                <w:sdtPr>
                  <w:alias w:val="记录员:"/>
                  <w:tag w:val="记录员:"/>
                  <w:id w:val="-1961940283"/>
                  <w:placeholder>
                    <w:docPart w:val="2F91F9AF11D64B2ABD8707BC923C974B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  <w:tr w:rsidR="006F5882">
              <w:sdt>
                <w:sdtPr>
                  <w:alias w:val="计时员:"/>
                  <w:tag w:val="计时员:"/>
                  <w:id w:val="2113625791"/>
                  <w:placeholder>
                    <w:docPart w:val="E723BFF445BF41C584921B028F633488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8F2A40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</w:tbl>
          <w:p w:rsidR="006F5882" w:rsidRDefault="006F5882">
            <w:pPr>
              <w:spacing w:after="0"/>
              <w:rPr>
                <w:rFonts w:ascii="Palatino Linotype" w:eastAsia="Palatino Linotype" w:hAnsi="Palatino Linotype" w:cs="Palatino Linotype"/>
                <w:color w:val="000000"/>
                <w:spacing w:val="3"/>
                <w:u w:color="000000"/>
              </w:rPr>
            </w:pPr>
          </w:p>
        </w:tc>
        <w:tc>
          <w:tcPr>
            <w:tcW w:w="5400" w:type="dxa"/>
            <w:hideMark/>
          </w:tcPr>
          <w:p w:rsidR="006F5882" w:rsidRDefault="006F5882">
            <w:pPr>
              <w:spacing w:after="0"/>
            </w:pPr>
            <w:r>
              <w:rPr>
                <w:rFonts w:ascii="宋体" w:eastAsia="宋体" w:hAnsi="宋体" w:cs="宋体" w:hint="eastAsia"/>
              </w:rPr>
              <w:t>杨枨</w:t>
            </w:r>
          </w:p>
          <w:p w:rsidR="006F5882" w:rsidRDefault="006F5882">
            <w:pPr>
              <w:spacing w:after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罗培铖</w:t>
            </w:r>
          </w:p>
          <w:p w:rsidR="00B10ECD" w:rsidRDefault="00B10ECD">
            <w:pPr>
              <w:spacing w:after="0"/>
            </w:pPr>
            <w:r>
              <w:rPr>
                <w:rFonts w:hint="eastAsia"/>
              </w:rPr>
              <w:t>张嘉诚</w:t>
            </w:r>
          </w:p>
          <w:p w:rsidR="006F5882" w:rsidRDefault="006F5882">
            <w:pPr>
              <w:spacing w:after="0"/>
            </w:pPr>
            <w:r>
              <w:rPr>
                <w:rFonts w:ascii="宋体" w:eastAsia="宋体" w:hAnsi="宋体" w:cs="宋体" w:hint="eastAsia"/>
              </w:rPr>
              <w:t>郑丞钧</w:t>
            </w:r>
          </w:p>
        </w:tc>
      </w:tr>
    </w:tbl>
    <w:p w:rsidR="006F5882" w:rsidRPr="006F5882" w:rsidRDefault="006F5882" w:rsidP="006F5882">
      <w:pPr>
        <w:ind w:left="0"/>
        <w:rPr>
          <w:rFonts w:ascii="Palatino Linotype" w:hAnsi="Palatino Linotype" w:cs="Palatino Linotype"/>
          <w:color w:val="000000"/>
          <w:spacing w:val="3"/>
          <w:u w:color="000000"/>
        </w:rPr>
      </w:pPr>
    </w:p>
    <w:p w:rsidR="006F5882" w:rsidRDefault="003F1F02" w:rsidP="006F5882">
      <w:pPr>
        <w:pStyle w:val="1"/>
        <w:rPr>
          <w:lang w:val="zh-TW" w:eastAsia="zh-TW"/>
        </w:rPr>
      </w:pPr>
      <w:r>
        <w:rPr>
          <w:rFonts w:hint="eastAsia"/>
          <w:b w:val="0"/>
          <w:bCs w:val="0"/>
          <w:lang w:eastAsia="zh-CN"/>
        </w:rPr>
        <w:t>客户访谈</w:t>
      </w:r>
      <w:r>
        <w:rPr>
          <w:rFonts w:hint="eastAsia"/>
          <w:b w:val="0"/>
          <w:bCs w:val="0"/>
          <w:lang w:eastAsia="zh-CN"/>
        </w:rPr>
        <w:t>&amp;</w:t>
      </w:r>
      <w:r w:rsidR="00415B08">
        <w:rPr>
          <w:rFonts w:hint="eastAsia"/>
          <w:b w:val="0"/>
          <w:bCs w:val="0"/>
          <w:lang w:eastAsia="zh-CN"/>
        </w:rPr>
        <w:t>用户访谈</w:t>
      </w:r>
    </w:p>
    <w:p w:rsidR="006F5882" w:rsidRPr="001E5F0A" w:rsidRDefault="006F5882" w:rsidP="006F5882">
      <w:pPr>
        <w:pStyle w:val="21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="00F24DED">
        <w:rPr>
          <w:rFonts w:ascii="Century Gothic" w:hAnsi="Century Gothic" w:hint="eastAsia"/>
          <w:lang w:val="zh-TW" w:eastAsia="zh-TW"/>
        </w:rPr>
        <w:t>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="00415B08" w:rsidRPr="00415B08">
        <w:rPr>
          <w:rFonts w:hint="eastAsia"/>
          <w:color w:val="000000"/>
          <w:lang w:val="zh-CN" w:eastAsia="zh-CN"/>
        </w:rPr>
        <w:t>客户访谈</w:t>
      </w:r>
      <w:r w:rsidR="003B1A6C">
        <w:rPr>
          <w:rFonts w:hint="eastAsia"/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 w:rsidR="004A6666">
        <w:rPr>
          <w:rFonts w:hint="eastAsia"/>
          <w:color w:val="000000"/>
          <w:lang w:val="zh-CN" w:eastAsia="zh-CN"/>
        </w:rPr>
        <w:t>杨枨</w:t>
      </w:r>
      <w:r w:rsidR="004A6666">
        <w:rPr>
          <w:rFonts w:hint="eastAsia"/>
          <w:color w:val="000000"/>
          <w:lang w:val="zh-CN" w:eastAsia="zh-CN"/>
        </w:rPr>
        <w:t xml:space="preserve"> </w:t>
      </w:r>
      <w:r w:rsidR="004A6666">
        <w:rPr>
          <w:rFonts w:hint="eastAsia"/>
          <w:color w:val="000000"/>
          <w:lang w:val="zh-CN" w:eastAsia="zh-CN"/>
        </w:rPr>
        <w:t>赵豪杰</w:t>
      </w:r>
    </w:p>
    <w:p w:rsidR="00A70872" w:rsidRPr="007313CB" w:rsidRDefault="007313CB" w:rsidP="007313CB">
      <w:pPr>
        <w:pStyle w:val="affff6"/>
        <w:numPr>
          <w:ilvl w:val="0"/>
          <w:numId w:val="11"/>
        </w:numPr>
        <w:rPr>
          <w:rFonts w:ascii="宋体" w:eastAsia="宋体" w:hAnsi="宋体" w:cs="宋体"/>
          <w:b/>
          <w:sz w:val="21"/>
          <w:szCs w:val="22"/>
          <w:u w:val="single"/>
        </w:rPr>
      </w:pPr>
      <w:r>
        <w:rPr>
          <w:rFonts w:ascii="宋体" w:eastAsia="宋体" w:hAnsi="宋体" w:cs="宋体" w:hint="eastAsia"/>
          <w:sz w:val="21"/>
          <w:szCs w:val="22"/>
        </w:rPr>
        <w:t>确定可行性分析方案：应客户杨枨的要求改为H5实现全平台；</w:t>
      </w:r>
    </w:p>
    <w:p w:rsidR="007313CB" w:rsidRPr="007313CB" w:rsidRDefault="007313CB" w:rsidP="007313CB">
      <w:pPr>
        <w:pStyle w:val="affff6"/>
        <w:numPr>
          <w:ilvl w:val="0"/>
          <w:numId w:val="11"/>
        </w:numPr>
        <w:rPr>
          <w:rFonts w:ascii="宋体" w:eastAsia="宋体" w:hAnsi="宋体" w:cs="宋体" w:hint="eastAsia"/>
          <w:sz w:val="21"/>
          <w:szCs w:val="22"/>
        </w:rPr>
      </w:pPr>
      <w:r w:rsidRPr="007313CB">
        <w:rPr>
          <w:rFonts w:ascii="宋体" w:eastAsia="宋体" w:hAnsi="宋体" w:cs="宋体" w:hint="eastAsia"/>
          <w:sz w:val="21"/>
          <w:szCs w:val="22"/>
        </w:rPr>
        <w:t>愿景与范围文档中缺少属性图（鱼骨图）；</w:t>
      </w:r>
    </w:p>
    <w:p w:rsidR="00A128AA" w:rsidRPr="001E5F0A" w:rsidRDefault="00A128AA" w:rsidP="00261EC1">
      <w:pPr>
        <w:pStyle w:val="21"/>
        <w:ind w:left="0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="00F24DED">
        <w:rPr>
          <w:rFonts w:ascii="Century Gothic" w:hAnsi="Century Gothic" w:hint="eastAsia"/>
          <w:lang w:val="zh-TW" w:eastAsia="zh-TW"/>
        </w:rPr>
        <w:t>*</w:t>
      </w:r>
      <w:r w:rsidR="00F24DED"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 w:rsidR="00F24DED"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="00415B08" w:rsidRPr="00415B08">
        <w:rPr>
          <w:rFonts w:hint="eastAsia"/>
          <w:color w:val="000000"/>
          <w:lang w:val="zh-CN" w:eastAsia="zh-CN"/>
        </w:rPr>
        <w:t>用户访谈</w:t>
      </w:r>
      <w:r>
        <w:rPr>
          <w:rFonts w:hint="eastAsia"/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 w:rsidR="004A6666" w:rsidRPr="004A6666">
        <w:rPr>
          <w:rFonts w:hint="eastAsia"/>
          <w:color w:val="000000"/>
          <w:lang w:val="zh-CN" w:eastAsia="zh-CN"/>
        </w:rPr>
        <w:t>杨枨</w:t>
      </w:r>
      <w:r w:rsidR="004A6666">
        <w:rPr>
          <w:rFonts w:ascii="Century Gothic" w:hAnsi="Century Gothic" w:hint="eastAsia"/>
          <w:lang w:val="zh-TW" w:eastAsia="zh-CN"/>
        </w:rPr>
        <w:t xml:space="preserve"> </w:t>
      </w:r>
      <w:r>
        <w:rPr>
          <w:rFonts w:hint="eastAsia"/>
          <w:color w:val="000000"/>
          <w:lang w:val="zh-CN" w:eastAsia="zh-CN"/>
        </w:rPr>
        <w:t>赵豪杰</w:t>
      </w:r>
    </w:p>
    <w:p w:rsidR="00745BB6" w:rsidRDefault="00E132C8" w:rsidP="007313CB">
      <w:pPr>
        <w:pStyle w:val="affff6"/>
        <w:rPr>
          <w:rFonts w:asciiTheme="minorEastAsia" w:eastAsia="PMingLiU" w:hAnsiTheme="minorEastAsia" w:cs="宋体"/>
          <w:sz w:val="21"/>
          <w:szCs w:val="22"/>
          <w:lang w:eastAsia="zh-TW"/>
        </w:rPr>
      </w:pPr>
      <w:r w:rsidRPr="00E132C8">
        <w:rPr>
          <w:rFonts w:ascii="宋体" w:hAnsi="宋体" w:cs="宋体" w:hint="eastAsia"/>
          <w:b/>
          <w:sz w:val="21"/>
          <w:szCs w:val="22"/>
        </w:rPr>
        <w:t>杨枨：</w:t>
      </w:r>
      <w:r w:rsidR="007313CB">
        <w:rPr>
          <w:rFonts w:asciiTheme="minorEastAsia" w:hAnsiTheme="minorEastAsia" w:cs="宋体" w:hint="eastAsia"/>
          <w:sz w:val="21"/>
          <w:szCs w:val="22"/>
          <w:lang w:eastAsia="zh-TW"/>
        </w:rPr>
        <w:t>地图关键项为钓点、钓场、渔具店。钓点又可以细分为经营性钓点与野钓点；</w:t>
      </w:r>
    </w:p>
    <w:p w:rsidR="00E132C8" w:rsidRDefault="00E132C8" w:rsidP="00E132C8">
      <w:pPr>
        <w:pStyle w:val="affff6"/>
        <w:rPr>
          <w:rFonts w:asciiTheme="minorEastAsia" w:eastAsia="PMingLiU" w:hAnsiTheme="minorEastAsia" w:cs="宋体"/>
          <w:sz w:val="21"/>
          <w:szCs w:val="22"/>
          <w:lang w:eastAsia="zh-TW"/>
        </w:rPr>
      </w:pPr>
      <w:r w:rsidRPr="00E132C8">
        <w:rPr>
          <w:rFonts w:asciiTheme="minorEastAsia" w:hAnsiTheme="minorEastAsia" w:cs="宋体" w:hint="eastAsia"/>
          <w:b/>
          <w:sz w:val="21"/>
          <w:szCs w:val="22"/>
          <w:lang w:eastAsia="zh-TW"/>
        </w:rPr>
        <w:t>问题一</w:t>
      </w:r>
      <w:r w:rsidR="007313CB" w:rsidRPr="00E132C8">
        <w:rPr>
          <w:rFonts w:asciiTheme="minorEastAsia" w:hAnsiTheme="minorEastAsia" w:cs="宋体" w:hint="eastAsia"/>
          <w:b/>
          <w:sz w:val="21"/>
          <w:szCs w:val="22"/>
          <w:lang w:eastAsia="zh-TW"/>
        </w:rPr>
        <w:t>：</w:t>
      </w:r>
      <w:r w:rsidR="007313CB">
        <w:rPr>
          <w:rFonts w:asciiTheme="minorEastAsia" w:hAnsiTheme="minorEastAsia" w:cs="宋体" w:hint="eastAsia"/>
          <w:sz w:val="21"/>
          <w:szCs w:val="22"/>
          <w:lang w:eastAsia="zh-TW"/>
        </w:rPr>
        <w:t>钓友中是否有分类？</w:t>
      </w:r>
    </w:p>
    <w:p w:rsidR="007313CB" w:rsidRDefault="00E132C8" w:rsidP="00E132C8">
      <w:pPr>
        <w:pStyle w:val="affff6"/>
        <w:rPr>
          <w:rFonts w:asciiTheme="minorEastAsia" w:eastAsia="PMingLiU" w:hAnsiTheme="minorEastAsia" w:cs="宋体"/>
          <w:sz w:val="21"/>
          <w:szCs w:val="22"/>
          <w:lang w:eastAsia="zh-TW"/>
        </w:rPr>
      </w:pPr>
      <w:r w:rsidRPr="00E132C8">
        <w:rPr>
          <w:rFonts w:ascii="宋体" w:hAnsi="宋体" w:cs="宋体" w:hint="eastAsia"/>
          <w:b/>
          <w:sz w:val="21"/>
          <w:szCs w:val="22"/>
        </w:rPr>
        <w:t>杨枨：</w:t>
      </w:r>
      <w:r w:rsidR="007313CB">
        <w:rPr>
          <w:rFonts w:asciiTheme="minorEastAsia" w:hAnsiTheme="minorEastAsia" w:cs="宋体" w:hint="eastAsia"/>
          <w:sz w:val="21"/>
          <w:szCs w:val="22"/>
          <w:lang w:eastAsia="zh-TW"/>
        </w:rPr>
        <w:t>有，但钓友不用分那么多类。</w:t>
      </w:r>
      <w:r w:rsidR="00444C37">
        <w:rPr>
          <w:rFonts w:asciiTheme="minorEastAsia" w:hAnsiTheme="minorEastAsia" w:cs="宋体" w:hint="eastAsia"/>
          <w:sz w:val="21"/>
          <w:szCs w:val="22"/>
          <w:lang w:eastAsia="zh-TW"/>
        </w:rPr>
        <w:t>可以参考的形式：某个钓点建议采用某种钓法。</w:t>
      </w:r>
    </w:p>
    <w:p w:rsidR="00E132C8" w:rsidRDefault="00E132C8" w:rsidP="00E132C8">
      <w:pPr>
        <w:pStyle w:val="affff6"/>
        <w:rPr>
          <w:rFonts w:asciiTheme="minorEastAsia" w:eastAsia="PMingLiU" w:hAnsiTheme="minorEastAsia" w:cs="宋体"/>
          <w:sz w:val="21"/>
          <w:szCs w:val="22"/>
          <w:lang w:eastAsia="zh-TW"/>
        </w:rPr>
      </w:pPr>
      <w:r w:rsidRPr="00E132C8">
        <w:rPr>
          <w:rFonts w:asciiTheme="minorEastAsia" w:hAnsiTheme="minorEastAsia" w:cs="宋体" w:hint="eastAsia"/>
          <w:b/>
          <w:sz w:val="21"/>
          <w:szCs w:val="22"/>
          <w:lang w:eastAsia="zh-TW"/>
        </w:rPr>
        <w:t>问题二</w:t>
      </w:r>
      <w:r w:rsidR="00444C37" w:rsidRPr="00E132C8">
        <w:rPr>
          <w:rFonts w:asciiTheme="minorEastAsia" w:hAnsiTheme="minorEastAsia" w:cs="宋体" w:hint="eastAsia"/>
          <w:b/>
          <w:sz w:val="21"/>
          <w:szCs w:val="22"/>
          <w:lang w:eastAsia="zh-TW"/>
        </w:rPr>
        <w:t>：</w:t>
      </w:r>
      <w:r w:rsidR="00444C37">
        <w:rPr>
          <w:rFonts w:asciiTheme="minorEastAsia" w:hAnsiTheme="minorEastAsia" w:cs="宋体" w:hint="eastAsia"/>
          <w:sz w:val="21"/>
          <w:szCs w:val="22"/>
          <w:lang w:eastAsia="zh-TW"/>
        </w:rPr>
        <w:t>约钓过程中是否存在不方便之处？</w:t>
      </w:r>
    </w:p>
    <w:p w:rsidR="00444C37" w:rsidRDefault="00E132C8" w:rsidP="00E132C8">
      <w:pPr>
        <w:pStyle w:val="affff6"/>
        <w:rPr>
          <w:rFonts w:asciiTheme="minorEastAsia" w:eastAsia="PMingLiU" w:hAnsiTheme="minorEastAsia" w:cs="宋体"/>
          <w:sz w:val="21"/>
          <w:szCs w:val="22"/>
          <w:lang w:eastAsia="zh-TW"/>
        </w:rPr>
      </w:pPr>
      <w:r w:rsidRPr="00E132C8">
        <w:rPr>
          <w:rFonts w:ascii="宋体" w:hAnsi="宋体" w:cs="宋体" w:hint="eastAsia"/>
          <w:b/>
          <w:sz w:val="21"/>
          <w:szCs w:val="22"/>
        </w:rPr>
        <w:t>杨枨：</w:t>
      </w:r>
      <w:r w:rsidR="00444C37">
        <w:rPr>
          <w:rFonts w:asciiTheme="minorEastAsia" w:hAnsiTheme="minorEastAsia" w:cs="宋体" w:hint="eastAsia"/>
          <w:sz w:val="21"/>
          <w:szCs w:val="22"/>
          <w:lang w:eastAsia="zh-TW"/>
        </w:rPr>
        <w:t>你尚未确定用户类，缺少用户文档（为什么要找他做代表？需要邀请函、明确责权利、通知他的领导、明确每周所需交互时间）</w:t>
      </w:r>
    </w:p>
    <w:p w:rsidR="00444C37" w:rsidRPr="00444C37" w:rsidRDefault="00F24DED" w:rsidP="007313CB">
      <w:pPr>
        <w:pStyle w:val="affff6"/>
        <w:rPr>
          <w:rFonts w:asciiTheme="minorEastAsia" w:eastAsia="PMingLiU" w:hAnsiTheme="minorEastAsia" w:cs="宋体" w:hint="eastAsia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</w:rPr>
        <w:t>T</w:t>
      </w:r>
      <w:r>
        <w:rPr>
          <w:rFonts w:asciiTheme="minorEastAsia" w:hAnsiTheme="minorEastAsia" w:cs="宋体"/>
          <w:sz w:val="21"/>
          <w:szCs w:val="22"/>
        </w:rPr>
        <w:t>ODO</w:t>
      </w:r>
      <w:r>
        <w:rPr>
          <w:rFonts w:asciiTheme="minorEastAsia" w:hAnsiTheme="minorEastAsia" w:cs="宋体" w:hint="eastAsia"/>
          <w:sz w:val="21"/>
          <w:szCs w:val="22"/>
        </w:rPr>
        <w:t>：</w:t>
      </w:r>
      <w:r w:rsidR="00444C37">
        <w:rPr>
          <w:rFonts w:asciiTheme="minorEastAsia" w:hAnsiTheme="minorEastAsia" w:cs="宋体" w:hint="eastAsia"/>
          <w:sz w:val="21"/>
          <w:szCs w:val="22"/>
          <w:lang w:eastAsia="zh-TW"/>
        </w:rPr>
        <w:t>至少仔细看书看到第七章。</w:t>
      </w:r>
    </w:p>
    <w:p w:rsidR="004A6666" w:rsidRPr="001E5F0A" w:rsidRDefault="004A6666" w:rsidP="004A6666">
      <w:pPr>
        <w:pStyle w:val="21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="00F24DED">
        <w:rPr>
          <w:rFonts w:ascii="Century Gothic" w:hAnsi="Century Gothic" w:hint="eastAsia"/>
          <w:lang w:val="zh-TW" w:eastAsia="zh-TW"/>
        </w:rPr>
        <w:t>*</w:t>
      </w:r>
      <w:r w:rsidR="00F24DED"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 w:rsidR="00F24DED"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>
        <w:rPr>
          <w:rFonts w:hint="eastAsia"/>
          <w:color w:val="000000"/>
          <w:lang w:val="zh-CN" w:eastAsia="zh-CN"/>
        </w:rPr>
        <w:t>界面原型</w:t>
      </w:r>
      <w:r>
        <w:rPr>
          <w:rFonts w:hint="eastAsia"/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CN" w:eastAsia="zh-CN"/>
        </w:rPr>
        <w:t>赵豪杰</w:t>
      </w:r>
    </w:p>
    <w:p w:rsidR="00B81928" w:rsidRDefault="00444C37" w:rsidP="00F24DED">
      <w:pPr>
        <w:pStyle w:val="affff6"/>
        <w:numPr>
          <w:ilvl w:val="0"/>
          <w:numId w:val="13"/>
        </w:numPr>
        <w:rPr>
          <w:rFonts w:asciiTheme="minorEastAsia" w:hAnsiTheme="minorEastAsia" w:cs="宋体"/>
          <w:sz w:val="21"/>
          <w:szCs w:val="22"/>
        </w:rPr>
      </w:pPr>
      <w:r>
        <w:rPr>
          <w:rFonts w:asciiTheme="minorEastAsia" w:hAnsiTheme="minorEastAsia" w:cs="宋体" w:hint="eastAsia"/>
          <w:sz w:val="21"/>
          <w:szCs w:val="22"/>
        </w:rPr>
        <w:t>帖子展现方式过于土，比例、搭配都土。惯用形式是顶部有一栏信息是不动的。</w:t>
      </w:r>
    </w:p>
    <w:p w:rsidR="00444C37" w:rsidRDefault="00444C37" w:rsidP="00F24DED">
      <w:pPr>
        <w:pStyle w:val="affff6"/>
        <w:numPr>
          <w:ilvl w:val="0"/>
          <w:numId w:val="13"/>
        </w:numPr>
        <w:rPr>
          <w:rFonts w:ascii="宋体" w:hAnsi="宋体" w:cs="宋体"/>
          <w:sz w:val="21"/>
          <w:szCs w:val="22"/>
        </w:rPr>
      </w:pPr>
      <w:r>
        <w:rPr>
          <w:rFonts w:ascii="宋体" w:hAnsi="宋体" w:cs="宋体" w:hint="eastAsia"/>
          <w:sz w:val="21"/>
          <w:szCs w:val="22"/>
        </w:rPr>
        <w:t>过于像B</w:t>
      </w:r>
      <w:r>
        <w:rPr>
          <w:rFonts w:ascii="宋体" w:hAnsi="宋体" w:cs="宋体"/>
          <w:sz w:val="21"/>
          <w:szCs w:val="22"/>
        </w:rPr>
        <w:t>BS</w:t>
      </w:r>
      <w:r>
        <w:rPr>
          <w:rFonts w:ascii="宋体" w:hAnsi="宋体" w:cs="宋体" w:hint="eastAsia"/>
          <w:sz w:val="21"/>
          <w:szCs w:val="22"/>
        </w:rPr>
        <w:t>，应以钓友熟悉的组织方式。</w:t>
      </w:r>
    </w:p>
    <w:p w:rsidR="00444C37" w:rsidRDefault="00444C37" w:rsidP="00F24DED">
      <w:pPr>
        <w:pStyle w:val="affff6"/>
        <w:numPr>
          <w:ilvl w:val="0"/>
          <w:numId w:val="13"/>
        </w:numPr>
        <w:rPr>
          <w:rFonts w:ascii="宋体" w:hAnsi="宋体" w:cs="宋体"/>
          <w:sz w:val="21"/>
          <w:szCs w:val="22"/>
        </w:rPr>
      </w:pPr>
      <w:r>
        <w:rPr>
          <w:rFonts w:ascii="宋体" w:hAnsi="宋体" w:cs="宋体" w:hint="eastAsia"/>
          <w:sz w:val="21"/>
          <w:szCs w:val="22"/>
        </w:rPr>
        <w:t>缺少某个钓点上的历史约钓活动信息。</w:t>
      </w:r>
    </w:p>
    <w:p w:rsidR="00F24DED" w:rsidRDefault="00444C37" w:rsidP="00444C37">
      <w:pPr>
        <w:pStyle w:val="affff6"/>
        <w:rPr>
          <w:rFonts w:ascii="宋体" w:hAnsi="宋体" w:cs="宋体"/>
          <w:sz w:val="21"/>
          <w:szCs w:val="22"/>
        </w:rPr>
      </w:pPr>
      <w:r w:rsidRPr="00E132C8">
        <w:rPr>
          <w:rFonts w:ascii="宋体" w:hAnsi="宋体" w:cs="宋体" w:hint="eastAsia"/>
          <w:b/>
          <w:sz w:val="21"/>
          <w:szCs w:val="22"/>
        </w:rPr>
        <w:t>杨枨：</w:t>
      </w:r>
      <w:r>
        <w:rPr>
          <w:rFonts w:ascii="宋体" w:hAnsi="宋体" w:cs="宋体" w:hint="eastAsia"/>
          <w:sz w:val="21"/>
          <w:szCs w:val="22"/>
        </w:rPr>
        <w:t>我已试用过钓点、约钓、渔获等app，发现钓点这个app基本能够满足我的需求，但仍存在不足之处：</w:t>
      </w:r>
    </w:p>
    <w:p w:rsidR="00F24DED" w:rsidRDefault="00444C37" w:rsidP="00F24DED">
      <w:pPr>
        <w:pStyle w:val="affff6"/>
        <w:numPr>
          <w:ilvl w:val="0"/>
          <w:numId w:val="14"/>
        </w:numPr>
        <w:rPr>
          <w:rFonts w:ascii="宋体" w:hAnsi="宋体" w:cs="宋体"/>
          <w:sz w:val="21"/>
          <w:szCs w:val="22"/>
        </w:rPr>
      </w:pPr>
      <w:r>
        <w:rPr>
          <w:rFonts w:ascii="宋体" w:hAnsi="宋体" w:cs="宋体" w:hint="eastAsia"/>
          <w:sz w:val="21"/>
          <w:szCs w:val="22"/>
        </w:rPr>
        <w:t>渔友社交方式中</w:t>
      </w:r>
      <w:r w:rsidR="00F24DED">
        <w:rPr>
          <w:rFonts w:ascii="宋体" w:hAnsi="宋体" w:cs="宋体" w:hint="eastAsia"/>
          <w:sz w:val="21"/>
          <w:szCs w:val="22"/>
        </w:rPr>
        <w:t>不能</w:t>
      </w:r>
      <w:r>
        <w:rPr>
          <w:rFonts w:ascii="宋体" w:hAnsi="宋体" w:cs="宋体" w:hint="eastAsia"/>
          <w:sz w:val="21"/>
          <w:szCs w:val="22"/>
        </w:rPr>
        <w:t>发语音、发小视频；</w:t>
      </w:r>
    </w:p>
    <w:p w:rsidR="00F24DED" w:rsidRDefault="00444C37" w:rsidP="00F24DED">
      <w:pPr>
        <w:pStyle w:val="affff6"/>
        <w:numPr>
          <w:ilvl w:val="0"/>
          <w:numId w:val="14"/>
        </w:numPr>
        <w:rPr>
          <w:rFonts w:ascii="宋体" w:hAnsi="宋体" w:cs="宋体"/>
          <w:sz w:val="21"/>
          <w:szCs w:val="22"/>
        </w:rPr>
      </w:pPr>
      <w:r>
        <w:rPr>
          <w:rFonts w:ascii="宋体" w:hAnsi="宋体" w:cs="宋体" w:hint="eastAsia"/>
          <w:sz w:val="21"/>
          <w:szCs w:val="22"/>
        </w:rPr>
        <w:t>没有直播功能；</w:t>
      </w:r>
    </w:p>
    <w:p w:rsidR="00F24DED" w:rsidRDefault="00444C37" w:rsidP="00F24DED">
      <w:pPr>
        <w:pStyle w:val="affff6"/>
        <w:numPr>
          <w:ilvl w:val="0"/>
          <w:numId w:val="14"/>
        </w:numPr>
        <w:rPr>
          <w:rFonts w:ascii="宋体" w:hAnsi="宋体" w:cs="宋体"/>
          <w:sz w:val="21"/>
          <w:szCs w:val="22"/>
        </w:rPr>
      </w:pPr>
      <w:r>
        <w:rPr>
          <w:rFonts w:ascii="宋体" w:hAnsi="宋体" w:cs="宋体" w:hint="eastAsia"/>
          <w:sz w:val="21"/>
          <w:szCs w:val="22"/>
        </w:rPr>
        <w:t>没有约钓功能（即不能发起活动）；</w:t>
      </w:r>
    </w:p>
    <w:p w:rsidR="00444C37" w:rsidRPr="00444C37" w:rsidRDefault="00444C37" w:rsidP="00F24DED">
      <w:pPr>
        <w:pStyle w:val="affff6"/>
        <w:numPr>
          <w:ilvl w:val="0"/>
          <w:numId w:val="14"/>
        </w:numPr>
        <w:rPr>
          <w:rFonts w:ascii="宋体" w:hAnsi="宋体" w:cs="宋体" w:hint="eastAsia"/>
          <w:sz w:val="21"/>
          <w:szCs w:val="22"/>
        </w:rPr>
      </w:pPr>
      <w:r>
        <w:rPr>
          <w:rFonts w:ascii="宋体" w:hAnsi="宋体" w:cs="宋体" w:hint="eastAsia"/>
          <w:sz w:val="21"/>
          <w:szCs w:val="22"/>
        </w:rPr>
        <w:t>太关注利益不关注钓友。</w:t>
      </w:r>
    </w:p>
    <w:p w:rsidR="008B0425" w:rsidRPr="00D219CD" w:rsidRDefault="008B0425" w:rsidP="008B0425">
      <w:pPr>
        <w:ind w:left="0"/>
        <w:rPr>
          <w:rFonts w:ascii="Century Gothic" w:eastAsiaTheme="majorEastAsia" w:hAnsi="Century Gothic" w:cstheme="majorBidi"/>
          <w:b/>
          <w:bCs/>
          <w:iCs/>
          <w:color w:val="000000"/>
          <w:spacing w:val="15"/>
          <w:szCs w:val="21"/>
          <w:lang w:val="zh-CN"/>
        </w:rPr>
      </w:pPr>
      <w:r w:rsidRPr="00E132C8">
        <w:rPr>
          <w:rFonts w:ascii="Century Gothic" w:eastAsiaTheme="majorEastAsia" w:hAnsi="Century Gothic" w:cstheme="majorBidi" w:hint="eastAsia"/>
          <w:b/>
          <w:bCs/>
          <w:i/>
          <w:iCs/>
          <w:spacing w:val="15"/>
          <w:szCs w:val="21"/>
          <w:lang w:val="zh-CN" w:eastAsia="ja-JP"/>
        </w:rPr>
        <w:t>总结</w:t>
      </w:r>
      <w:r w:rsidRPr="00D219CD">
        <w:rPr>
          <w:rFonts w:ascii="Century Gothic" w:eastAsiaTheme="majorEastAsia" w:hAnsi="Century Gothic" w:cstheme="majorBidi" w:hint="eastAsia"/>
          <w:b/>
          <w:bCs/>
          <w:i/>
          <w:iCs/>
          <w:color w:val="000000"/>
          <w:spacing w:val="15"/>
          <w:szCs w:val="21"/>
          <w:lang w:val="zh-CN" w:eastAsia="ja-JP"/>
        </w:rPr>
        <w:t xml:space="preserve"> </w:t>
      </w:r>
      <w:r w:rsidRPr="00D219CD">
        <w:rPr>
          <w:rFonts w:ascii="Century Gothic" w:eastAsiaTheme="majorEastAsia" w:hAnsi="Century Gothic" w:cstheme="majorBidi"/>
          <w:b/>
          <w:bCs/>
          <w:i/>
          <w:iCs/>
          <w:color w:val="000000"/>
          <w:spacing w:val="15"/>
          <w:szCs w:val="21"/>
          <w:lang w:val="zh-CN" w:eastAsia="ja-JP"/>
        </w:rPr>
        <w:t xml:space="preserve"> </w:t>
      </w:r>
      <w:r w:rsidRPr="00D219CD">
        <w:rPr>
          <w:rFonts w:ascii="Century Gothic" w:eastAsiaTheme="majorEastAsia" w:hAnsi="Century Gothic" w:cstheme="majorBidi"/>
          <w:b/>
          <w:bCs/>
          <w:i/>
          <w:iCs/>
          <w:color w:val="000000"/>
          <w:spacing w:val="15"/>
          <w:szCs w:val="21"/>
          <w:lang w:val="zh-CN" w:eastAsia="ja-JP"/>
        </w:rPr>
        <w:tab/>
      </w:r>
    </w:p>
    <w:p w:rsidR="006D5305" w:rsidRPr="006D5305" w:rsidRDefault="00E132C8" w:rsidP="00E132C8">
      <w:pPr>
        <w:pStyle w:val="affff6"/>
        <w:rPr>
          <w:rFonts w:ascii="宋体" w:eastAsia="宋体" w:hAnsi="宋体" w:cs="宋体"/>
          <w:sz w:val="21"/>
          <w:szCs w:val="22"/>
        </w:rPr>
      </w:pPr>
      <w:r w:rsidRPr="00E132C8">
        <w:rPr>
          <w:rFonts w:ascii="宋体" w:hAnsi="宋体" w:cs="宋体" w:hint="eastAsia"/>
          <w:b/>
          <w:sz w:val="21"/>
          <w:szCs w:val="22"/>
        </w:rPr>
        <w:t>杨枨：</w:t>
      </w:r>
      <w:r w:rsidR="00444C37">
        <w:rPr>
          <w:rFonts w:ascii="宋体" w:eastAsia="宋体" w:hAnsi="宋体" w:cs="宋体" w:hint="eastAsia"/>
          <w:sz w:val="21"/>
          <w:szCs w:val="22"/>
        </w:rPr>
        <w:t>界面不满意、地图背景图不满意（不够真实）、具体需向用户</w:t>
      </w:r>
      <w:r w:rsidR="00F24DED">
        <w:rPr>
          <w:rFonts w:ascii="宋体" w:eastAsia="宋体" w:hAnsi="宋体" w:cs="宋体" w:hint="eastAsia"/>
          <w:sz w:val="21"/>
          <w:szCs w:val="22"/>
        </w:rPr>
        <w:t>（此阶段杨枨尚未成为用户代表）</w:t>
      </w:r>
      <w:r w:rsidR="00444C37">
        <w:rPr>
          <w:rFonts w:ascii="宋体" w:eastAsia="宋体" w:hAnsi="宋体" w:cs="宋体" w:hint="eastAsia"/>
          <w:sz w:val="21"/>
          <w:szCs w:val="22"/>
        </w:rPr>
        <w:t>确认</w:t>
      </w:r>
      <w:r w:rsidR="00B81928">
        <w:rPr>
          <w:rFonts w:ascii="宋体" w:eastAsia="宋体" w:hAnsi="宋体" w:cs="宋体" w:hint="eastAsia"/>
          <w:sz w:val="21"/>
          <w:szCs w:val="22"/>
        </w:rPr>
        <w:t>。</w:t>
      </w:r>
    </w:p>
    <w:p w:rsidR="008B0425" w:rsidRPr="008B0425" w:rsidRDefault="008B0425" w:rsidP="008B0425">
      <w:pPr>
        <w:pStyle w:val="affff6"/>
        <w:rPr>
          <w:rFonts w:ascii="宋体" w:eastAsia="宋体" w:hAnsi="宋体" w:cs="宋体"/>
          <w:sz w:val="21"/>
          <w:szCs w:val="22"/>
        </w:rPr>
      </w:pPr>
    </w:p>
    <w:tbl>
      <w:tblPr>
        <w:tblW w:w="104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07F09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4"/>
        <w:gridCol w:w="1301"/>
        <w:gridCol w:w="3065"/>
      </w:tblGrid>
      <w:tr w:rsidR="006F5882" w:rsidTr="00E132C8">
        <w:trPr>
          <w:trHeight w:val="345"/>
          <w:tblHeader/>
        </w:trPr>
        <w:tc>
          <w:tcPr>
            <w:tcW w:w="6104" w:type="dxa"/>
            <w:tcBorders>
              <w:top w:val="nil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vAlign w:val="bottom"/>
            <w:hideMark/>
          </w:tcPr>
          <w:p w:rsidR="006F5882" w:rsidRDefault="006F5882">
            <w:r>
              <w:rPr>
                <w:rFonts w:ascii="宋体" w:eastAsia="宋体" w:hAnsi="宋体" w:cs="宋体" w:hint="eastAsia"/>
                <w:b/>
                <w:bCs/>
                <w:color w:val="B35E06"/>
                <w:lang w:val="zh-TW" w:eastAsia="zh-TW"/>
              </w:rPr>
              <w:lastRenderedPageBreak/>
              <w:t>拟办事项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vAlign w:val="bottom"/>
            <w:hideMark/>
          </w:tcPr>
          <w:p w:rsidR="006F5882" w:rsidRDefault="006F5882">
            <w:pPr>
              <w:keepNext/>
              <w:keepLines/>
              <w:spacing w:before="0" w:after="0"/>
            </w:pPr>
            <w:r>
              <w:rPr>
                <w:rFonts w:ascii="宋体" w:eastAsia="宋体" w:hAnsi="宋体" w:cs="宋体" w:hint="eastAsia"/>
                <w:b/>
                <w:bCs/>
                <w:color w:val="B35E06"/>
                <w:lang w:val="zh-TW" w:eastAsia="zh-TW"/>
              </w:rPr>
              <w:t>责任人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vAlign w:val="bottom"/>
            <w:hideMark/>
          </w:tcPr>
          <w:p w:rsidR="006F5882" w:rsidRDefault="006F5882">
            <w:pPr>
              <w:keepNext/>
              <w:keepLines/>
              <w:spacing w:before="0" w:after="0"/>
            </w:pPr>
            <w:r>
              <w:rPr>
                <w:rFonts w:ascii="宋体" w:eastAsia="宋体" w:hAnsi="宋体" w:cs="宋体" w:hint="eastAsia"/>
                <w:b/>
                <w:bCs/>
                <w:color w:val="B35E06"/>
                <w:lang w:val="zh-TW" w:eastAsia="zh-TW"/>
              </w:rPr>
              <w:t>截止日期</w:t>
            </w:r>
          </w:p>
        </w:tc>
      </w:tr>
      <w:tr w:rsidR="006F5882" w:rsidTr="00E132C8">
        <w:trPr>
          <w:trHeight w:val="335"/>
        </w:trPr>
        <w:tc>
          <w:tcPr>
            <w:tcW w:w="6104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hideMark/>
          </w:tcPr>
          <w:p w:rsidR="006F5882" w:rsidRDefault="00F24DE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《愿景与范围》补充属性表</w:t>
            </w:r>
          </w:p>
        </w:tc>
        <w:tc>
          <w:tcPr>
            <w:tcW w:w="1301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hideMark/>
          </w:tcPr>
          <w:p w:rsidR="006F5882" w:rsidRDefault="006F5882">
            <w:pPr>
              <w:rPr>
                <w:rFonts w:eastAsia="宋体"/>
              </w:rPr>
            </w:pPr>
          </w:p>
        </w:tc>
        <w:tc>
          <w:tcPr>
            <w:tcW w:w="3065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hideMark/>
          </w:tcPr>
          <w:p w:rsidR="006F5882" w:rsidRDefault="00F24DE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2018</w:t>
            </w:r>
            <w:r>
              <w:rPr>
                <w:rFonts w:eastAsia="宋体" w:hint="eastAsia"/>
              </w:rPr>
              <w:t>年</w:t>
            </w:r>
            <w:r>
              <w:rPr>
                <w:rFonts w:eastAsia="宋体" w:hint="eastAsia"/>
              </w:rPr>
              <w:t>11</w:t>
            </w:r>
            <w:r>
              <w:rPr>
                <w:rFonts w:eastAsia="宋体" w:hint="eastAsia"/>
              </w:rPr>
              <w:t>月</w:t>
            </w:r>
            <w:r>
              <w:rPr>
                <w:rFonts w:eastAsia="宋体" w:hint="eastAsia"/>
              </w:rPr>
              <w:t>18</w:t>
            </w:r>
            <w:r>
              <w:rPr>
                <w:rFonts w:eastAsia="宋体" w:hint="eastAsia"/>
              </w:rPr>
              <w:t>日</w:t>
            </w:r>
            <w:r>
              <w:rPr>
                <w:rFonts w:eastAsia="宋体" w:hint="eastAsia"/>
              </w:rPr>
              <w:t>19</w:t>
            </w:r>
            <w:r>
              <w:rPr>
                <w:rFonts w:eastAsia="宋体" w:hint="eastAsia"/>
              </w:rPr>
              <w:t>：</w:t>
            </w:r>
            <w:r>
              <w:rPr>
                <w:rFonts w:eastAsia="宋体" w:hint="eastAsia"/>
              </w:rPr>
              <w:t>00</w:t>
            </w:r>
          </w:p>
        </w:tc>
      </w:tr>
      <w:tr w:rsidR="00F24DED" w:rsidTr="00E132C8">
        <w:trPr>
          <w:trHeight w:val="335"/>
        </w:trPr>
        <w:tc>
          <w:tcPr>
            <w:tcW w:w="6104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F24DED" w:rsidRDefault="00F24DE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用户类文档以及邀请函</w:t>
            </w:r>
          </w:p>
        </w:tc>
        <w:tc>
          <w:tcPr>
            <w:tcW w:w="1301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F24DED" w:rsidRDefault="00F24DED">
            <w:pPr>
              <w:rPr>
                <w:rFonts w:eastAsia="宋体" w:hint="eastAsia"/>
              </w:rPr>
            </w:pPr>
          </w:p>
        </w:tc>
        <w:tc>
          <w:tcPr>
            <w:tcW w:w="3065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F24DED" w:rsidRDefault="00F24DE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2018</w:t>
            </w:r>
            <w:r>
              <w:rPr>
                <w:rFonts w:eastAsia="宋体" w:hint="eastAsia"/>
              </w:rPr>
              <w:t>年</w:t>
            </w:r>
            <w:r>
              <w:rPr>
                <w:rFonts w:eastAsia="宋体" w:hint="eastAsia"/>
              </w:rPr>
              <w:t>11</w:t>
            </w:r>
            <w:r>
              <w:rPr>
                <w:rFonts w:eastAsia="宋体" w:hint="eastAsia"/>
              </w:rPr>
              <w:t>月</w:t>
            </w:r>
            <w:r>
              <w:rPr>
                <w:rFonts w:eastAsia="宋体" w:hint="eastAsia"/>
              </w:rPr>
              <w:t>18</w:t>
            </w:r>
            <w:r>
              <w:rPr>
                <w:rFonts w:eastAsia="宋体" w:hint="eastAsia"/>
              </w:rPr>
              <w:t>日</w:t>
            </w:r>
            <w:r>
              <w:rPr>
                <w:rFonts w:eastAsia="宋体" w:hint="eastAsia"/>
              </w:rPr>
              <w:t>19</w:t>
            </w:r>
            <w:r>
              <w:rPr>
                <w:rFonts w:eastAsia="宋体" w:hint="eastAsia"/>
              </w:rPr>
              <w:t>：</w:t>
            </w:r>
            <w:r>
              <w:rPr>
                <w:rFonts w:eastAsia="宋体" w:hint="eastAsia"/>
              </w:rPr>
              <w:t>00</w:t>
            </w:r>
          </w:p>
        </w:tc>
      </w:tr>
      <w:tr w:rsidR="00F24DED" w:rsidTr="00E132C8">
        <w:trPr>
          <w:trHeight w:val="335"/>
        </w:trPr>
        <w:tc>
          <w:tcPr>
            <w:tcW w:w="6104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F24DED" w:rsidRDefault="00F24DE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仔细看书到第七章</w:t>
            </w:r>
          </w:p>
        </w:tc>
        <w:tc>
          <w:tcPr>
            <w:tcW w:w="1301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F24DED" w:rsidRDefault="00F24DED">
            <w:pPr>
              <w:rPr>
                <w:rFonts w:eastAsia="宋体" w:hint="eastAsia"/>
              </w:rPr>
            </w:pPr>
          </w:p>
        </w:tc>
        <w:tc>
          <w:tcPr>
            <w:tcW w:w="3065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F24DED" w:rsidRDefault="00F24DE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2018</w:t>
            </w:r>
            <w:r>
              <w:rPr>
                <w:rFonts w:eastAsia="宋体" w:hint="eastAsia"/>
              </w:rPr>
              <w:t>年</w:t>
            </w:r>
            <w:r>
              <w:rPr>
                <w:rFonts w:eastAsia="宋体" w:hint="eastAsia"/>
              </w:rPr>
              <w:t>11</w:t>
            </w:r>
            <w:r>
              <w:rPr>
                <w:rFonts w:eastAsia="宋体" w:hint="eastAsia"/>
              </w:rPr>
              <w:t>月</w:t>
            </w:r>
            <w:r>
              <w:rPr>
                <w:rFonts w:eastAsia="宋体" w:hint="eastAsia"/>
              </w:rPr>
              <w:t>18</w:t>
            </w:r>
            <w:r>
              <w:rPr>
                <w:rFonts w:eastAsia="宋体" w:hint="eastAsia"/>
              </w:rPr>
              <w:t>日</w:t>
            </w:r>
            <w:r>
              <w:rPr>
                <w:rFonts w:eastAsia="宋体" w:hint="eastAsia"/>
              </w:rPr>
              <w:t>19</w:t>
            </w:r>
            <w:r>
              <w:rPr>
                <w:rFonts w:eastAsia="宋体" w:hint="eastAsia"/>
              </w:rPr>
              <w:t>：</w:t>
            </w:r>
            <w:r>
              <w:rPr>
                <w:rFonts w:eastAsia="宋体" w:hint="eastAsia"/>
              </w:rPr>
              <w:t>00</w:t>
            </w:r>
          </w:p>
        </w:tc>
      </w:tr>
      <w:tr w:rsidR="007865FD" w:rsidTr="00E132C8">
        <w:trPr>
          <w:trHeight w:val="335"/>
        </w:trPr>
        <w:tc>
          <w:tcPr>
            <w:tcW w:w="6104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7865FD" w:rsidRDefault="007865F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改善界面原型</w:t>
            </w:r>
          </w:p>
        </w:tc>
        <w:tc>
          <w:tcPr>
            <w:tcW w:w="1301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7865FD" w:rsidRDefault="0010299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赵豪杰</w:t>
            </w:r>
          </w:p>
        </w:tc>
        <w:tc>
          <w:tcPr>
            <w:tcW w:w="3065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7865FD" w:rsidRDefault="007865F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。。。</w:t>
            </w:r>
          </w:p>
        </w:tc>
      </w:tr>
      <w:tr w:rsidR="00A25EB1" w:rsidTr="00E132C8">
        <w:trPr>
          <w:trHeight w:val="335"/>
        </w:trPr>
        <w:tc>
          <w:tcPr>
            <w:tcW w:w="6104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A25EB1" w:rsidRDefault="00A25EB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下一次预约</w:t>
            </w:r>
          </w:p>
        </w:tc>
        <w:tc>
          <w:tcPr>
            <w:tcW w:w="1301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A25EB1" w:rsidRDefault="00A25EB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赵豪杰</w:t>
            </w:r>
          </w:p>
        </w:tc>
        <w:tc>
          <w:tcPr>
            <w:tcW w:w="3065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A25EB1" w:rsidRDefault="00DD39C3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。。</w:t>
            </w:r>
          </w:p>
        </w:tc>
      </w:tr>
    </w:tbl>
    <w:p w:rsidR="0017681F" w:rsidRPr="006F5882" w:rsidRDefault="0017681F" w:rsidP="006F5882">
      <w:bookmarkStart w:id="0" w:name="_GoBack"/>
      <w:bookmarkEnd w:id="0"/>
    </w:p>
    <w:sectPr w:rsidR="0017681F" w:rsidRPr="006F5882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4DF" w:rsidRDefault="009244DF">
      <w:pPr>
        <w:spacing w:after="0"/>
      </w:pPr>
      <w:r>
        <w:separator/>
      </w:r>
    </w:p>
  </w:endnote>
  <w:endnote w:type="continuationSeparator" w:id="0">
    <w:p w:rsidR="009244DF" w:rsidRDefault="009244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757478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4DF" w:rsidRDefault="009244DF">
      <w:pPr>
        <w:spacing w:after="0"/>
      </w:pPr>
      <w:r>
        <w:separator/>
      </w:r>
    </w:p>
  </w:footnote>
  <w:footnote w:type="continuationSeparator" w:id="0">
    <w:p w:rsidR="009244DF" w:rsidRDefault="009244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C06D12"/>
    <w:multiLevelType w:val="hybridMultilevel"/>
    <w:tmpl w:val="2048CCF4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1" w15:restartNumberingAfterBreak="0">
    <w:nsid w:val="3B0D139E"/>
    <w:multiLevelType w:val="hybridMultilevel"/>
    <w:tmpl w:val="7736B47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2" w15:restartNumberingAfterBreak="0">
    <w:nsid w:val="51614022"/>
    <w:multiLevelType w:val="hybridMultilevel"/>
    <w:tmpl w:val="57A60C9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3" w15:restartNumberingAfterBreak="0">
    <w:nsid w:val="55D4697A"/>
    <w:multiLevelType w:val="hybridMultilevel"/>
    <w:tmpl w:val="C22C9218"/>
    <w:lvl w:ilvl="0" w:tplc="1748899A">
      <w:start w:val="1"/>
      <w:numFmt w:val="decimal"/>
      <w:lvlText w:val="%1."/>
      <w:lvlJc w:val="left"/>
      <w:pPr>
        <w:ind w:left="492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4" w15:restartNumberingAfterBreak="0">
    <w:nsid w:val="61246013"/>
    <w:multiLevelType w:val="hybridMultilevel"/>
    <w:tmpl w:val="E426127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3CFA"/>
    <w:rsid w:val="00006513"/>
    <w:rsid w:val="000413EA"/>
    <w:rsid w:val="00064C56"/>
    <w:rsid w:val="00070820"/>
    <w:rsid w:val="00077508"/>
    <w:rsid w:val="000D3B66"/>
    <w:rsid w:val="001005E5"/>
    <w:rsid w:val="00102990"/>
    <w:rsid w:val="00107A25"/>
    <w:rsid w:val="00110A3E"/>
    <w:rsid w:val="001118FD"/>
    <w:rsid w:val="001119DC"/>
    <w:rsid w:val="00152CC8"/>
    <w:rsid w:val="00154067"/>
    <w:rsid w:val="0017681F"/>
    <w:rsid w:val="00180E2B"/>
    <w:rsid w:val="001C4546"/>
    <w:rsid w:val="001E2960"/>
    <w:rsid w:val="001E5F0A"/>
    <w:rsid w:val="001F257E"/>
    <w:rsid w:val="00227579"/>
    <w:rsid w:val="00243CFD"/>
    <w:rsid w:val="00261EC1"/>
    <w:rsid w:val="00280EAB"/>
    <w:rsid w:val="002B6C94"/>
    <w:rsid w:val="002E7469"/>
    <w:rsid w:val="002F4ABE"/>
    <w:rsid w:val="00331CD4"/>
    <w:rsid w:val="00354427"/>
    <w:rsid w:val="00364FEB"/>
    <w:rsid w:val="00374DB4"/>
    <w:rsid w:val="003B1A6C"/>
    <w:rsid w:val="003B1BCE"/>
    <w:rsid w:val="003B7C08"/>
    <w:rsid w:val="003C1B81"/>
    <w:rsid w:val="003C436B"/>
    <w:rsid w:val="003C6B6C"/>
    <w:rsid w:val="003E1238"/>
    <w:rsid w:val="003F1F02"/>
    <w:rsid w:val="0041439B"/>
    <w:rsid w:val="00415B08"/>
    <w:rsid w:val="00444C37"/>
    <w:rsid w:val="00444D8F"/>
    <w:rsid w:val="004A6666"/>
    <w:rsid w:val="004C3B0C"/>
    <w:rsid w:val="004D0BE8"/>
    <w:rsid w:val="004D4ECE"/>
    <w:rsid w:val="00504081"/>
    <w:rsid w:val="0052417A"/>
    <w:rsid w:val="0052642B"/>
    <w:rsid w:val="00535D26"/>
    <w:rsid w:val="00557792"/>
    <w:rsid w:val="00583C68"/>
    <w:rsid w:val="00586FD6"/>
    <w:rsid w:val="005919E5"/>
    <w:rsid w:val="0059760D"/>
    <w:rsid w:val="005E7D19"/>
    <w:rsid w:val="0062030C"/>
    <w:rsid w:val="0066086F"/>
    <w:rsid w:val="006642B5"/>
    <w:rsid w:val="00672A6F"/>
    <w:rsid w:val="006928B4"/>
    <w:rsid w:val="006A2E2E"/>
    <w:rsid w:val="006A5A9B"/>
    <w:rsid w:val="006D5305"/>
    <w:rsid w:val="006D571F"/>
    <w:rsid w:val="006D6F17"/>
    <w:rsid w:val="006E0502"/>
    <w:rsid w:val="006E3569"/>
    <w:rsid w:val="006F5882"/>
    <w:rsid w:val="006F5A3F"/>
    <w:rsid w:val="00705B17"/>
    <w:rsid w:val="00714174"/>
    <w:rsid w:val="007253CC"/>
    <w:rsid w:val="007313CB"/>
    <w:rsid w:val="00745BB6"/>
    <w:rsid w:val="00757478"/>
    <w:rsid w:val="007865FD"/>
    <w:rsid w:val="00793D4A"/>
    <w:rsid w:val="007D0C48"/>
    <w:rsid w:val="008431CB"/>
    <w:rsid w:val="008B0425"/>
    <w:rsid w:val="008E2FAF"/>
    <w:rsid w:val="008F2A40"/>
    <w:rsid w:val="009244DF"/>
    <w:rsid w:val="0093449B"/>
    <w:rsid w:val="009527FA"/>
    <w:rsid w:val="009916AE"/>
    <w:rsid w:val="009F4B22"/>
    <w:rsid w:val="00A128AA"/>
    <w:rsid w:val="00A25EB1"/>
    <w:rsid w:val="00A70872"/>
    <w:rsid w:val="00A749AA"/>
    <w:rsid w:val="00A979E1"/>
    <w:rsid w:val="00AA246A"/>
    <w:rsid w:val="00AA2E0D"/>
    <w:rsid w:val="00AD7F5B"/>
    <w:rsid w:val="00B10ECD"/>
    <w:rsid w:val="00B11E53"/>
    <w:rsid w:val="00B34C94"/>
    <w:rsid w:val="00B41C56"/>
    <w:rsid w:val="00B45E12"/>
    <w:rsid w:val="00B54885"/>
    <w:rsid w:val="00B81928"/>
    <w:rsid w:val="00BA7844"/>
    <w:rsid w:val="00BD30AE"/>
    <w:rsid w:val="00C339C5"/>
    <w:rsid w:val="00C636BB"/>
    <w:rsid w:val="00C9013A"/>
    <w:rsid w:val="00CA3AEB"/>
    <w:rsid w:val="00CB50F2"/>
    <w:rsid w:val="00CF5C61"/>
    <w:rsid w:val="00D16AB2"/>
    <w:rsid w:val="00D217A2"/>
    <w:rsid w:val="00D219CD"/>
    <w:rsid w:val="00D41837"/>
    <w:rsid w:val="00D60FF6"/>
    <w:rsid w:val="00D6466C"/>
    <w:rsid w:val="00D75676"/>
    <w:rsid w:val="00D83214"/>
    <w:rsid w:val="00D90A37"/>
    <w:rsid w:val="00DC2307"/>
    <w:rsid w:val="00DC5B1F"/>
    <w:rsid w:val="00DD39C3"/>
    <w:rsid w:val="00E132C8"/>
    <w:rsid w:val="00E43018"/>
    <w:rsid w:val="00E438EE"/>
    <w:rsid w:val="00E45284"/>
    <w:rsid w:val="00E52810"/>
    <w:rsid w:val="00E70F21"/>
    <w:rsid w:val="00E91705"/>
    <w:rsid w:val="00EA2D73"/>
    <w:rsid w:val="00EB43FE"/>
    <w:rsid w:val="00EC7B97"/>
    <w:rsid w:val="00F078F3"/>
    <w:rsid w:val="00F220B0"/>
    <w:rsid w:val="00F24DED"/>
    <w:rsid w:val="00F45ED3"/>
    <w:rsid w:val="00F560A1"/>
    <w:rsid w:val="00F87033"/>
    <w:rsid w:val="00F96E3A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4A630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customStyle="1" w:styleId="afffff9">
    <w:name w:val="默认"/>
    <w:qFormat/>
    <w:rsid w:val="006F5882"/>
    <w:pPr>
      <w:framePr w:wrap="around" w:hAnchor="text"/>
      <w:spacing w:before="0" w:after="0"/>
      <w:ind w:left="0"/>
    </w:pPr>
    <w:rPr>
      <w:rFonts w:ascii="Arial Unicode MS" w:eastAsia="Arial Unicode MS" w:hAnsi="Arial Unicode MS" w:cs="Arial Unicode MS"/>
      <w:color w:val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4689699F9042A1B08F1C43A85D3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CEDC6D-5C23-40AA-BCB6-C2914203610E}"/>
      </w:docPartPr>
      <w:docPartBody>
        <w:p w:rsidR="007049BB" w:rsidRDefault="004664CB" w:rsidP="004664CB">
          <w:pPr>
            <w:pStyle w:val="E84689699F9042A1B08F1C43A85D38FC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42B123AC0E7A4959BBA29292756D92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FF13D-DF80-41D5-98C9-55AEBFD40D1B}"/>
      </w:docPartPr>
      <w:docPartBody>
        <w:p w:rsidR="007049BB" w:rsidRDefault="004664CB" w:rsidP="004664CB">
          <w:pPr>
            <w:pStyle w:val="42B123AC0E7A4959BBA29292756D92BD"/>
          </w:pPr>
          <w:r>
            <w:rPr>
              <w:rFonts w:hint="eastAsia"/>
              <w:lang w:val="zh-CN" w:bidi="zh-CN"/>
            </w:rPr>
            <w:t>会议类型</w:t>
          </w:r>
        </w:p>
      </w:docPartBody>
    </w:docPart>
    <w:docPart>
      <w:docPartPr>
        <w:name w:val="E8CDDE4B6CAE406A9C2F4478AB4E6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1C238-68E5-4BE4-BB2B-420C51FDB825}"/>
      </w:docPartPr>
      <w:docPartBody>
        <w:p w:rsidR="007049BB" w:rsidRDefault="004664CB" w:rsidP="004664CB">
          <w:pPr>
            <w:pStyle w:val="E8CDDE4B6CAE406A9C2F4478AB4E6629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2F91F9AF11D64B2ABD8707BC923C97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E12B85-11FA-4A57-9BD7-66EF24B1E63E}"/>
      </w:docPartPr>
      <w:docPartBody>
        <w:p w:rsidR="007049BB" w:rsidRDefault="004664CB" w:rsidP="004664CB">
          <w:pPr>
            <w:pStyle w:val="2F91F9AF11D64B2ABD8707BC923C974B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E723BFF445BF41C584921B028F6334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42E75-56D9-4E7A-A23F-965D54CF3B3A}"/>
      </w:docPartPr>
      <w:docPartBody>
        <w:p w:rsidR="007049BB" w:rsidRDefault="004664CB" w:rsidP="004664CB">
          <w:pPr>
            <w:pStyle w:val="E723BFF445BF41C584921B028F633488"/>
          </w:pPr>
          <w:r>
            <w:rPr>
              <w:rFonts w:hint="eastAsia"/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25FA0"/>
    <w:rsid w:val="000B3DA7"/>
    <w:rsid w:val="00157D2B"/>
    <w:rsid w:val="001F4B81"/>
    <w:rsid w:val="00214BD6"/>
    <w:rsid w:val="00460D1D"/>
    <w:rsid w:val="004664CB"/>
    <w:rsid w:val="00546E89"/>
    <w:rsid w:val="006B3EB9"/>
    <w:rsid w:val="007049BB"/>
    <w:rsid w:val="00764E56"/>
    <w:rsid w:val="00783494"/>
    <w:rsid w:val="008C7C4F"/>
    <w:rsid w:val="00995EFE"/>
    <w:rsid w:val="00A43137"/>
    <w:rsid w:val="00A64A2F"/>
    <w:rsid w:val="00AC7DB2"/>
    <w:rsid w:val="00BB4642"/>
    <w:rsid w:val="00DC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E84689699F9042A1B08F1C43A85D38FC">
    <w:name w:val="E84689699F9042A1B08F1C43A85D38FC"/>
    <w:rsid w:val="004664CB"/>
    <w:pPr>
      <w:widowControl w:val="0"/>
      <w:jc w:val="both"/>
    </w:pPr>
  </w:style>
  <w:style w:type="paragraph" w:customStyle="1" w:styleId="42B123AC0E7A4959BBA29292756D92BD">
    <w:name w:val="42B123AC0E7A4959BBA29292756D92BD"/>
    <w:rsid w:val="004664CB"/>
    <w:pPr>
      <w:widowControl w:val="0"/>
      <w:jc w:val="both"/>
    </w:pPr>
  </w:style>
  <w:style w:type="paragraph" w:customStyle="1" w:styleId="E8CDDE4B6CAE406A9C2F4478AB4E6629">
    <w:name w:val="E8CDDE4B6CAE406A9C2F4478AB4E6629"/>
    <w:rsid w:val="004664CB"/>
    <w:pPr>
      <w:widowControl w:val="0"/>
      <w:jc w:val="both"/>
    </w:pPr>
  </w:style>
  <w:style w:type="paragraph" w:customStyle="1" w:styleId="2F91F9AF11D64B2ABD8707BC923C974B">
    <w:name w:val="2F91F9AF11D64B2ABD8707BC923C974B"/>
    <w:rsid w:val="004664CB"/>
    <w:pPr>
      <w:widowControl w:val="0"/>
      <w:jc w:val="both"/>
    </w:pPr>
  </w:style>
  <w:style w:type="paragraph" w:customStyle="1" w:styleId="E723BFF445BF41C584921B028F633488">
    <w:name w:val="E723BFF445BF41C584921B028F633488"/>
    <w:rsid w:val="004664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344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60</cp:revision>
  <cp:lastPrinted>2017-07-31T08:20:00Z</cp:lastPrinted>
  <dcterms:created xsi:type="dcterms:W3CDTF">2018-09-27T11:12:00Z</dcterms:created>
  <dcterms:modified xsi:type="dcterms:W3CDTF">2018-11-15T12:09:00Z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