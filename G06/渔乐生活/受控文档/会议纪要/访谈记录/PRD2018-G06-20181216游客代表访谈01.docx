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882" w:rsidRDefault="00F548D4" w:rsidP="006F5882">
      <w:pPr>
        <w:pStyle w:val="afffff6"/>
      </w:pPr>
      <w:r>
        <w:rPr>
          <w:rFonts w:hint="eastAsia"/>
          <w:lang w:val="zh-CN" w:eastAsia="zh-CN"/>
        </w:rPr>
        <w:t>游客</w:t>
      </w:r>
      <w:r w:rsidR="008B0C2B">
        <w:rPr>
          <w:rFonts w:hint="eastAsia"/>
          <w:lang w:val="zh-CN" w:eastAsia="zh-CN"/>
        </w:rPr>
        <w:t>代表</w:t>
      </w:r>
      <w:r w:rsidR="006F5882">
        <w:rPr>
          <w:rFonts w:hint="eastAsia"/>
          <w:lang w:val="zh-CN"/>
        </w:rPr>
        <w:t>访谈</w:t>
      </w:r>
      <w:r w:rsidR="006F5882">
        <w:rPr>
          <w:rFonts w:ascii="Century Gothic" w:hAnsi="Century Gothic"/>
          <w:lang w:val="zh-TW" w:eastAsia="zh-TW"/>
        </w:rPr>
        <w:t xml:space="preserve"> |</w:t>
      </w:r>
      <w:r w:rsidR="006F5882">
        <w:rPr>
          <w:rFonts w:ascii="Century Gothic" w:hAnsi="Century Gothic"/>
        </w:rPr>
        <w:t xml:space="preserve"> </w:t>
      </w:r>
      <w:r w:rsidR="00D229CC">
        <w:rPr>
          <w:rFonts w:ascii="Century Gothic" w:hAnsi="Century Gothic" w:hint="eastAsia"/>
          <w:lang w:eastAsia="zh-CN"/>
        </w:rPr>
        <w:t>0</w:t>
      </w:r>
      <w:r w:rsidR="006F5882">
        <w:rPr>
          <w:rFonts w:ascii="Century Gothic" w:hAnsi="Century Gothic"/>
        </w:rPr>
        <w:t>:</w:t>
      </w:r>
      <w:r w:rsidR="0091575D">
        <w:rPr>
          <w:rFonts w:ascii="Century Gothic" w:hAnsi="Century Gothic" w:hint="eastAsia"/>
          <w:lang w:eastAsia="zh-CN"/>
        </w:rPr>
        <w:t>01</w:t>
      </w:r>
      <w:r w:rsidR="006F5882">
        <w:rPr>
          <w:rFonts w:ascii="Century Gothic" w:hAnsi="Century Gothic"/>
          <w:caps/>
        </w:rPr>
        <w:t>:</w:t>
      </w:r>
      <w:r w:rsidR="0091575D">
        <w:rPr>
          <w:rFonts w:ascii="Century Gothic" w:hAnsi="Century Gothic" w:hint="eastAsia"/>
          <w:caps/>
          <w:lang w:eastAsia="zh-CN"/>
        </w:rPr>
        <w:t>40</w:t>
      </w:r>
    </w:p>
    <w:p w:rsidR="006F5882" w:rsidRDefault="006F5882" w:rsidP="006F5882">
      <w:pPr>
        <w:pStyle w:val="21"/>
      </w:pPr>
      <w:r>
        <w:rPr>
          <w:rFonts w:hint="eastAsia"/>
          <w:lang w:val="zh-TW" w:eastAsia="zh-TW"/>
        </w:rPr>
        <w:t>会议日期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时间</w:t>
      </w:r>
      <w:r>
        <w:rPr>
          <w:rFonts w:ascii="Century Gothic" w:hAnsi="Century Gothic"/>
          <w:lang w:val="zh-TW" w:eastAsia="zh-TW"/>
        </w:rPr>
        <w:t xml:space="preserve">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2018.</w:t>
      </w:r>
      <w:r w:rsidR="001E5F0A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.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16</w:t>
      </w:r>
      <w:r>
        <w:rPr>
          <w:rFonts w:ascii="Palatino Linotype" w:eastAsia="Palatino Linotype" w:hAnsi="Palatino Linotype" w:cs="Palatino Linotype"/>
          <w:i/>
          <w:iCs/>
          <w:color w:val="000000"/>
          <w:lang w:val="zh-TW" w:eastAsia="zh-TW"/>
        </w:rPr>
        <w:t xml:space="preserve"> | </w:t>
      </w:r>
      <w:r w:rsidRPr="00110920">
        <w:rPr>
          <w:rFonts w:asciiTheme="minorEastAsia" w:eastAsiaTheme="minorEastAsia" w:hAnsiTheme="minorEastAsia" w:cs="Palatino Linotype"/>
          <w:i/>
          <w:iCs/>
          <w:color w:val="000000"/>
          <w:lang w:eastAsia="zh-CN"/>
        </w:rPr>
        <w:t>1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6</w:t>
      </w:r>
      <w:r>
        <w:rPr>
          <w:rFonts w:ascii="Palatino Linotype" w:eastAsia="Palatino Linotype" w:hAnsi="Palatino Linotype" w:cs="Palatino Linotype"/>
          <w:i/>
          <w:iCs/>
          <w:color w:val="000000"/>
        </w:rPr>
        <w:t>:</w:t>
      </w:r>
      <w:r w:rsidR="008B0C2B">
        <w:rPr>
          <w:rFonts w:asciiTheme="minorEastAsia" w:eastAsiaTheme="minorEastAsia" w:hAnsiTheme="minorEastAsia" w:cs="Palatino Linotype" w:hint="eastAsia"/>
          <w:i/>
          <w:iCs/>
          <w:color w:val="000000"/>
          <w:lang w:eastAsia="zh-CN"/>
        </w:rPr>
        <w:t>23</w:t>
      </w:r>
      <w:r>
        <w:rPr>
          <w:rFonts w:ascii="Century Gothic" w:hAnsi="Century Gothic"/>
          <w:lang w:val="zh-TW" w:eastAsia="zh-TW"/>
        </w:rPr>
        <w:t xml:space="preserve"> | </w:t>
      </w:r>
      <w:r>
        <w:rPr>
          <w:rFonts w:hint="eastAsia"/>
          <w:lang w:val="zh-TW" w:eastAsia="zh-TW"/>
        </w:rPr>
        <w:t>会议地点</w:t>
      </w:r>
      <w:r>
        <w:rPr>
          <w:rFonts w:ascii="Century Gothic" w:hAnsi="Century Gothic"/>
          <w:lang w:val="zh-TW" w:eastAsia="zh-TW"/>
        </w:rPr>
        <w:t xml:space="preserve"> </w:t>
      </w:r>
      <w:r>
        <w:rPr>
          <w:rFonts w:hint="eastAsia"/>
          <w:color w:val="000000"/>
          <w:lang w:val="zh-TW" w:eastAsia="zh-TW"/>
        </w:rPr>
        <w:t>理四</w:t>
      </w:r>
      <w:r w:rsidR="00F548D4">
        <w:rPr>
          <w:rFonts w:hint="eastAsia"/>
          <w:color w:val="000000"/>
          <w:lang w:val="zh-TW" w:eastAsia="zh-TW"/>
        </w:rPr>
        <w:t>409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6F5882" w:rsidTr="006F5882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B6AC5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E84689699F9042A1B08F1C43A85D38FC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5882" w:rsidRDefault="00DB6AC5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42B123AC0E7A4959BBA29292756D92BD"/>
                      </w:placeholder>
                      <w:temporary/>
                      <w:showingPlcHdr/>
                    </w:sdtPr>
                    <w:sdtEndPr/>
                    <w:sdtContent>
                      <w:r w:rsidR="006F5882">
                        <w:rPr>
                          <w:rFonts w:hint="eastAsia"/>
                          <w:lang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F548D4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游客代表访谈</w:t>
                  </w:r>
                </w:p>
              </w:tc>
            </w:tr>
            <w:tr w:rsidR="006F5882">
              <w:sdt>
                <w:sdtPr>
                  <w:alias w:val="主持人:"/>
                  <w:tag w:val="主持人:"/>
                  <w:id w:val="-1618515975"/>
                  <w:placeholder>
                    <w:docPart w:val="E8CDDE4B6CAE406A9C2F4478AB4E6629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赵豪杰</w:t>
                  </w:r>
                </w:p>
              </w:tc>
            </w:tr>
            <w:tr w:rsidR="006F5882">
              <w:sdt>
                <w:sdtPr>
                  <w:alias w:val="记录员:"/>
                  <w:tag w:val="记录员:"/>
                  <w:id w:val="-1961940283"/>
                  <w:placeholder>
                    <w:docPart w:val="2F91F9AF11D64B2ABD8707BC923C974B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6F5882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  <w:tr w:rsidR="006F5882">
              <w:sdt>
                <w:sdtPr>
                  <w:alias w:val="计时员:"/>
                  <w:tag w:val="计时员:"/>
                  <w:id w:val="2113625791"/>
                  <w:placeholder>
                    <w:docPart w:val="E723BFF445BF41C584921B028F633488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2311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hideMark/>
                    </w:tcPr>
                    <w:p w:rsidR="006F5882" w:rsidRDefault="006F5882">
                      <w:pPr>
                        <w:pStyle w:val="31"/>
                      </w:pPr>
                      <w:r>
                        <w:rPr>
                          <w:rFonts w:hint="eastAsia"/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F07F09" w:themeColor="accent1"/>
                  </w:tcBorders>
                  <w:hideMark/>
                </w:tcPr>
                <w:p w:rsidR="006F5882" w:rsidRDefault="008F2A40">
                  <w:pPr>
                    <w:spacing w:after="0"/>
                  </w:pPr>
                  <w:r>
                    <w:rPr>
                      <w:rFonts w:ascii="宋体" w:eastAsia="宋体" w:hAnsi="宋体" w:cs="宋体" w:hint="eastAsia"/>
                    </w:rPr>
                    <w:t>苏碧青</w:t>
                  </w:r>
                </w:p>
              </w:tc>
            </w:tr>
          </w:tbl>
          <w:p w:rsidR="006F5882" w:rsidRDefault="006F5882">
            <w:pPr>
              <w:spacing w:after="0"/>
              <w:rPr>
                <w:rFonts w:ascii="Palatino Linotype" w:eastAsia="Palatino Linotype" w:hAnsi="Palatino Linotype" w:cs="Palatino Linotype"/>
                <w:color w:val="000000"/>
                <w:spacing w:val="3"/>
                <w:u w:color="000000"/>
              </w:rPr>
            </w:pPr>
          </w:p>
        </w:tc>
        <w:tc>
          <w:tcPr>
            <w:tcW w:w="5400" w:type="dxa"/>
            <w:hideMark/>
          </w:tcPr>
          <w:p w:rsidR="00D229CC" w:rsidRDefault="00F548D4">
            <w:pPr>
              <w:spacing w:after="0"/>
            </w:pPr>
            <w:r>
              <w:rPr>
                <w:rFonts w:hint="eastAsia"/>
              </w:rPr>
              <w:t>林翼力</w:t>
            </w:r>
          </w:p>
        </w:tc>
      </w:tr>
    </w:tbl>
    <w:p w:rsidR="006F5882" w:rsidRPr="006F5882" w:rsidRDefault="006F5882" w:rsidP="006F5882">
      <w:pPr>
        <w:ind w:left="0"/>
        <w:rPr>
          <w:rFonts w:ascii="Palatino Linotype" w:hAnsi="Palatino Linotype" w:cs="Palatino Linotype"/>
          <w:color w:val="000000"/>
          <w:spacing w:val="3"/>
          <w:u w:color="000000"/>
        </w:rPr>
      </w:pPr>
    </w:p>
    <w:p w:rsidR="006F5882" w:rsidRDefault="00F548D4" w:rsidP="006F5882">
      <w:pPr>
        <w:pStyle w:val="1"/>
        <w:rPr>
          <w:lang w:val="zh-TW" w:eastAsia="zh-TW"/>
        </w:rPr>
      </w:pPr>
      <w:r>
        <w:rPr>
          <w:rFonts w:hint="eastAsia"/>
          <w:b w:val="0"/>
          <w:bCs w:val="0"/>
          <w:lang w:eastAsia="zh-CN"/>
        </w:rPr>
        <w:t>游客</w:t>
      </w:r>
      <w:r w:rsidR="00D229CC">
        <w:rPr>
          <w:rFonts w:hint="eastAsia"/>
          <w:b w:val="0"/>
          <w:bCs w:val="0"/>
          <w:lang w:eastAsia="zh-CN"/>
        </w:rPr>
        <w:t>用户代表初步</w:t>
      </w:r>
      <w:r w:rsidR="003F1F02">
        <w:rPr>
          <w:rFonts w:hint="eastAsia"/>
          <w:b w:val="0"/>
          <w:bCs w:val="0"/>
          <w:lang w:eastAsia="zh-CN"/>
        </w:rPr>
        <w:t>访谈</w:t>
      </w:r>
    </w:p>
    <w:p w:rsidR="006F5882" w:rsidRPr="001E5F0A" w:rsidRDefault="006F5882" w:rsidP="006F5882">
      <w:pPr>
        <w:pStyle w:val="21"/>
        <w:rPr>
          <w:rFonts w:eastAsia="MS Gothic"/>
          <w:lang w:val="zh-TW" w:eastAsia="zh-TW"/>
        </w:rPr>
      </w:pPr>
      <w:r>
        <w:rPr>
          <w:rFonts w:hint="eastAsia"/>
          <w:lang w:val="zh-TW" w:eastAsia="zh-TW"/>
        </w:rPr>
        <w:t>分配的时间</w:t>
      </w:r>
      <w:r>
        <w:rPr>
          <w:rFonts w:ascii="Century Gothic" w:hAnsi="Century Gothic"/>
          <w:lang w:val="zh-TW" w:eastAsia="zh-TW"/>
        </w:rPr>
        <w:t xml:space="preserve"> | </w:t>
      </w:r>
      <w:r w:rsidR="00760566" w:rsidRPr="00760566">
        <w:rPr>
          <w:rFonts w:ascii="Century Gothic" w:hAnsi="Century Gothic" w:hint="eastAsia"/>
          <w:i/>
          <w:iCs/>
          <w:color w:val="000000"/>
          <w:lang w:val="zh-CN"/>
        </w:rPr>
        <w:t>0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91575D">
        <w:rPr>
          <w:rFonts w:ascii="Century Gothic" w:hAnsi="Century Gothic" w:hint="eastAsia"/>
          <w:i/>
          <w:iCs/>
          <w:color w:val="000000"/>
          <w:lang w:val="zh-CN"/>
        </w:rPr>
        <w:t>01</w:t>
      </w:r>
      <w:r>
        <w:rPr>
          <w:rFonts w:ascii="Century Gothic" w:hAnsi="Century Gothic"/>
          <w:i/>
          <w:iCs/>
          <w:color w:val="000000"/>
          <w:lang w:val="zh-CN"/>
        </w:rPr>
        <w:t>:</w:t>
      </w:r>
      <w:r w:rsidR="0091575D">
        <w:rPr>
          <w:rFonts w:ascii="Century Gothic" w:hAnsi="Century Gothic" w:hint="eastAsia"/>
          <w:i/>
          <w:iCs/>
          <w:color w:val="000000"/>
          <w:lang w:val="zh-CN"/>
        </w:rPr>
        <w:t>40</w:t>
      </w:r>
      <w:r>
        <w:rPr>
          <w:rFonts w:ascii="Century Gothic" w:hAnsi="Century Gothic"/>
          <w:i/>
          <w:iCs/>
          <w:color w:val="000000"/>
          <w:lang w:val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议程主题</w:t>
      </w:r>
      <w:r>
        <w:rPr>
          <w:rFonts w:ascii="Century Gothic" w:hAnsi="Century Gothic"/>
          <w:lang w:val="zh-TW" w:eastAsia="zh-TW"/>
        </w:rPr>
        <w:t xml:space="preserve">  </w:t>
      </w:r>
      <w:r w:rsidR="00760566" w:rsidRPr="00760566">
        <w:rPr>
          <w:rFonts w:ascii="Century Gothic" w:hAnsi="Century Gothic" w:hint="eastAsia"/>
          <w:color w:val="auto"/>
          <w:lang w:val="zh-TW" w:eastAsia="zh-TW"/>
        </w:rPr>
        <w:t>根据现有界面原型提出</w:t>
      </w:r>
      <w:r w:rsidR="00F548D4">
        <w:rPr>
          <w:rFonts w:ascii="Century Gothic" w:hAnsi="Century Gothic" w:hint="eastAsia"/>
          <w:color w:val="auto"/>
          <w:lang w:val="zh-TW" w:eastAsia="zh-TW"/>
        </w:rPr>
        <w:t>建议</w:t>
      </w:r>
      <w:r w:rsidR="00203328">
        <w:rPr>
          <w:color w:val="000000"/>
          <w:lang w:val="zh-CN" w:eastAsia="zh-CN"/>
        </w:rPr>
        <w:t xml:space="preserve"> </w:t>
      </w:r>
      <w:r>
        <w:rPr>
          <w:rFonts w:ascii="Century Gothic" w:hAnsi="Century Gothic"/>
          <w:lang w:val="zh-TW" w:eastAsia="zh-TW"/>
        </w:rPr>
        <w:t xml:space="preserve">| </w:t>
      </w:r>
      <w:r>
        <w:rPr>
          <w:rFonts w:hint="eastAsia"/>
          <w:lang w:val="zh-TW" w:eastAsia="zh-TW"/>
        </w:rPr>
        <w:t>发言者</w:t>
      </w:r>
      <w:r>
        <w:rPr>
          <w:rFonts w:ascii="Century Gothic" w:hAnsi="Century Gothic"/>
          <w:lang w:val="zh-TW" w:eastAsia="zh-TW"/>
        </w:rPr>
        <w:t xml:space="preserve"> </w:t>
      </w:r>
      <w:r w:rsidR="00F548D4" w:rsidRPr="00F548D4">
        <w:rPr>
          <w:rFonts w:hint="eastAsia"/>
          <w:color w:val="000000"/>
          <w:lang w:val="zh-CN" w:eastAsia="zh-CN"/>
        </w:rPr>
        <w:t>林翼力</w:t>
      </w:r>
      <w:r w:rsidR="004A6666">
        <w:rPr>
          <w:rFonts w:hint="eastAsia"/>
          <w:color w:val="000000"/>
          <w:lang w:val="zh-CN" w:eastAsia="zh-CN"/>
        </w:rPr>
        <w:t xml:space="preserve"> </w:t>
      </w:r>
      <w:r w:rsidR="004A6666">
        <w:rPr>
          <w:rFonts w:hint="eastAsia"/>
          <w:color w:val="000000"/>
          <w:lang w:val="zh-CN" w:eastAsia="zh-CN"/>
        </w:rPr>
        <w:t>赵豪杰</w:t>
      </w:r>
    </w:p>
    <w:p w:rsidR="00F548D4" w:rsidRDefault="00F548D4" w:rsidP="00F548D4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林翼力为本项目组游客代表，在向其展示界面原型后，游客代表表示基本满意，</w:t>
      </w:r>
    </w:p>
    <w:p w:rsidR="00F548D4" w:rsidRDefault="00F548D4" w:rsidP="00F548D4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建议游客功能的范围可以是一些查看性质的操作，</w:t>
      </w:r>
    </w:p>
    <w:p w:rsidR="0091575D" w:rsidRDefault="00F548D4" w:rsidP="00F548D4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例如主界面显示隐藏钓点，查看钓点简略信息</w:t>
      </w:r>
      <w:r w:rsidR="0091575D">
        <w:rPr>
          <w:rFonts w:ascii="宋体" w:eastAsia="宋体" w:hAnsi="宋体" w:cs="宋体" w:hint="eastAsia"/>
          <w:sz w:val="21"/>
          <w:szCs w:val="22"/>
        </w:rPr>
        <w:t>，显示隐藏渔具店，查看渔具店简略信息，</w:t>
      </w:r>
    </w:p>
    <w:p w:rsidR="00F548D4" w:rsidRPr="00D64471" w:rsidRDefault="0091575D" w:rsidP="00F548D4">
      <w:pPr>
        <w:pStyle w:val="affff6"/>
        <w:rPr>
          <w:rFonts w:ascii="宋体" w:eastAsia="宋体" w:hAnsi="宋体" w:cs="宋体"/>
          <w:sz w:val="21"/>
          <w:szCs w:val="22"/>
        </w:rPr>
      </w:pPr>
      <w:r>
        <w:rPr>
          <w:rFonts w:ascii="宋体" w:eastAsia="宋体" w:hAnsi="宋体" w:cs="宋体" w:hint="eastAsia"/>
          <w:sz w:val="21"/>
          <w:szCs w:val="22"/>
        </w:rPr>
        <w:t>查看附近渔友圈</w:t>
      </w:r>
      <w:bookmarkStart w:id="0" w:name="_GoBack"/>
      <w:bookmarkEnd w:id="0"/>
      <w:r w:rsidR="00F548D4">
        <w:rPr>
          <w:rFonts w:ascii="宋体" w:eastAsia="宋体" w:hAnsi="宋体" w:cs="宋体" w:hint="eastAsia"/>
          <w:sz w:val="21"/>
          <w:szCs w:val="22"/>
        </w:rPr>
        <w:t>等，不需要改变数据库。</w:t>
      </w:r>
    </w:p>
    <w:p w:rsidR="00D64471" w:rsidRPr="00D64471" w:rsidRDefault="00D64471" w:rsidP="007C494B">
      <w:pPr>
        <w:pStyle w:val="affff6"/>
        <w:rPr>
          <w:rFonts w:ascii="宋体" w:eastAsia="宋体" w:hAnsi="宋体" w:cs="宋体"/>
          <w:sz w:val="21"/>
          <w:szCs w:val="22"/>
        </w:rPr>
      </w:pPr>
    </w:p>
    <w:sectPr w:rsidR="00D64471" w:rsidRPr="00D64471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AC5" w:rsidRDefault="00DB6AC5">
      <w:pPr>
        <w:spacing w:after="0"/>
      </w:pPr>
      <w:r>
        <w:separator/>
      </w:r>
    </w:p>
  </w:endnote>
  <w:endnote w:type="continuationSeparator" w:id="0">
    <w:p w:rsidR="00DB6AC5" w:rsidRDefault="00DB6A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757478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AC5" w:rsidRDefault="00DB6AC5">
      <w:pPr>
        <w:spacing w:after="0"/>
      </w:pPr>
      <w:r>
        <w:separator/>
      </w:r>
    </w:p>
  </w:footnote>
  <w:footnote w:type="continuationSeparator" w:id="0">
    <w:p w:rsidR="00DB6AC5" w:rsidRDefault="00DB6A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C06D12"/>
    <w:multiLevelType w:val="hybridMultilevel"/>
    <w:tmpl w:val="2048CCF4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1" w15:restartNumberingAfterBreak="0">
    <w:nsid w:val="3B0D139E"/>
    <w:multiLevelType w:val="hybridMultilevel"/>
    <w:tmpl w:val="7736B47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2" w15:restartNumberingAfterBreak="0">
    <w:nsid w:val="51614022"/>
    <w:multiLevelType w:val="hybridMultilevel"/>
    <w:tmpl w:val="57A60C96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3" w15:restartNumberingAfterBreak="0">
    <w:nsid w:val="55D4697A"/>
    <w:multiLevelType w:val="hybridMultilevel"/>
    <w:tmpl w:val="C22C9218"/>
    <w:lvl w:ilvl="0" w:tplc="1748899A">
      <w:start w:val="1"/>
      <w:numFmt w:val="decimal"/>
      <w:lvlText w:val="%1."/>
      <w:lvlJc w:val="left"/>
      <w:pPr>
        <w:ind w:left="492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14" w15:restartNumberingAfterBreak="0">
    <w:nsid w:val="61246013"/>
    <w:multiLevelType w:val="hybridMultilevel"/>
    <w:tmpl w:val="E426127C"/>
    <w:lvl w:ilvl="0" w:tplc="0409000F">
      <w:start w:val="1"/>
      <w:numFmt w:val="decimal"/>
      <w:lvlText w:val="%1."/>
      <w:lvlJc w:val="left"/>
      <w:pPr>
        <w:ind w:left="492" w:hanging="420"/>
      </w:pPr>
    </w:lvl>
    <w:lvl w:ilvl="1" w:tplc="04090019" w:tentative="1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3CFA"/>
    <w:rsid w:val="00006513"/>
    <w:rsid w:val="000413EA"/>
    <w:rsid w:val="00064C56"/>
    <w:rsid w:val="00070820"/>
    <w:rsid w:val="00077508"/>
    <w:rsid w:val="00091EA3"/>
    <w:rsid w:val="000D3B66"/>
    <w:rsid w:val="001005E5"/>
    <w:rsid w:val="00102990"/>
    <w:rsid w:val="00107A25"/>
    <w:rsid w:val="00110920"/>
    <w:rsid w:val="00110A3E"/>
    <w:rsid w:val="001118FD"/>
    <w:rsid w:val="001119DC"/>
    <w:rsid w:val="001379B0"/>
    <w:rsid w:val="00152CC8"/>
    <w:rsid w:val="00154067"/>
    <w:rsid w:val="0017681F"/>
    <w:rsid w:val="00180E2B"/>
    <w:rsid w:val="001C4546"/>
    <w:rsid w:val="001E2960"/>
    <w:rsid w:val="001E5F0A"/>
    <w:rsid w:val="001F257E"/>
    <w:rsid w:val="00203328"/>
    <w:rsid w:val="00227579"/>
    <w:rsid w:val="00243CFD"/>
    <w:rsid w:val="00261EC1"/>
    <w:rsid w:val="00280EAB"/>
    <w:rsid w:val="002B6C94"/>
    <w:rsid w:val="002E7469"/>
    <w:rsid w:val="002F4ABE"/>
    <w:rsid w:val="00331CD4"/>
    <w:rsid w:val="00354427"/>
    <w:rsid w:val="00364FEB"/>
    <w:rsid w:val="00374DB4"/>
    <w:rsid w:val="003B1A6C"/>
    <w:rsid w:val="003B1BCE"/>
    <w:rsid w:val="003B7C08"/>
    <w:rsid w:val="003C1B81"/>
    <w:rsid w:val="003C436B"/>
    <w:rsid w:val="003C6B6C"/>
    <w:rsid w:val="003E1238"/>
    <w:rsid w:val="003F1F02"/>
    <w:rsid w:val="0041439B"/>
    <w:rsid w:val="00415B08"/>
    <w:rsid w:val="00444C37"/>
    <w:rsid w:val="00444D8F"/>
    <w:rsid w:val="004A6666"/>
    <w:rsid w:val="004C3B0C"/>
    <w:rsid w:val="004D0BE8"/>
    <w:rsid w:val="004D4ECE"/>
    <w:rsid w:val="00504081"/>
    <w:rsid w:val="0052417A"/>
    <w:rsid w:val="0052642B"/>
    <w:rsid w:val="00535D26"/>
    <w:rsid w:val="00557792"/>
    <w:rsid w:val="00583C68"/>
    <w:rsid w:val="00586FD6"/>
    <w:rsid w:val="005919E5"/>
    <w:rsid w:val="0059760D"/>
    <w:rsid w:val="005E7D19"/>
    <w:rsid w:val="0062030C"/>
    <w:rsid w:val="0066086F"/>
    <w:rsid w:val="006642B5"/>
    <w:rsid w:val="00672A6F"/>
    <w:rsid w:val="006928B4"/>
    <w:rsid w:val="006A2E2E"/>
    <w:rsid w:val="006A5A9B"/>
    <w:rsid w:val="006D5305"/>
    <w:rsid w:val="006D571F"/>
    <w:rsid w:val="006D6F17"/>
    <w:rsid w:val="006E0502"/>
    <w:rsid w:val="006E3569"/>
    <w:rsid w:val="006F5882"/>
    <w:rsid w:val="006F5A3F"/>
    <w:rsid w:val="00705B17"/>
    <w:rsid w:val="00714174"/>
    <w:rsid w:val="007253CC"/>
    <w:rsid w:val="007313CB"/>
    <w:rsid w:val="00745BB6"/>
    <w:rsid w:val="00757478"/>
    <w:rsid w:val="00760566"/>
    <w:rsid w:val="007865FD"/>
    <w:rsid w:val="00793D4A"/>
    <w:rsid w:val="007C494B"/>
    <w:rsid w:val="007D0C48"/>
    <w:rsid w:val="008431CB"/>
    <w:rsid w:val="00853F4D"/>
    <w:rsid w:val="008B0425"/>
    <w:rsid w:val="008B0C2B"/>
    <w:rsid w:val="008E2FAF"/>
    <w:rsid w:val="008F2A40"/>
    <w:rsid w:val="0091575D"/>
    <w:rsid w:val="009244DF"/>
    <w:rsid w:val="0093449B"/>
    <w:rsid w:val="009527FA"/>
    <w:rsid w:val="009916AE"/>
    <w:rsid w:val="009F4B22"/>
    <w:rsid w:val="00A128AA"/>
    <w:rsid w:val="00A25EB1"/>
    <w:rsid w:val="00A70872"/>
    <w:rsid w:val="00A749AA"/>
    <w:rsid w:val="00A979E1"/>
    <w:rsid w:val="00AA246A"/>
    <w:rsid w:val="00AA2E0D"/>
    <w:rsid w:val="00AD7F5B"/>
    <w:rsid w:val="00B10ECD"/>
    <w:rsid w:val="00B11E53"/>
    <w:rsid w:val="00B34C94"/>
    <w:rsid w:val="00B41C56"/>
    <w:rsid w:val="00B45E12"/>
    <w:rsid w:val="00B54885"/>
    <w:rsid w:val="00B81928"/>
    <w:rsid w:val="00BA7844"/>
    <w:rsid w:val="00BD30AE"/>
    <w:rsid w:val="00C339C5"/>
    <w:rsid w:val="00C636BB"/>
    <w:rsid w:val="00C9013A"/>
    <w:rsid w:val="00CA3AEB"/>
    <w:rsid w:val="00CB50F2"/>
    <w:rsid w:val="00CF5C61"/>
    <w:rsid w:val="00D16AB2"/>
    <w:rsid w:val="00D217A2"/>
    <w:rsid w:val="00D219CD"/>
    <w:rsid w:val="00D229CC"/>
    <w:rsid w:val="00D41837"/>
    <w:rsid w:val="00D60FF6"/>
    <w:rsid w:val="00D64471"/>
    <w:rsid w:val="00D6466C"/>
    <w:rsid w:val="00D75676"/>
    <w:rsid w:val="00D83214"/>
    <w:rsid w:val="00D90A37"/>
    <w:rsid w:val="00DB6AC5"/>
    <w:rsid w:val="00DC2307"/>
    <w:rsid w:val="00DC5B1F"/>
    <w:rsid w:val="00DD39C3"/>
    <w:rsid w:val="00E132C8"/>
    <w:rsid w:val="00E43018"/>
    <w:rsid w:val="00E438EE"/>
    <w:rsid w:val="00E45284"/>
    <w:rsid w:val="00E52810"/>
    <w:rsid w:val="00E70F21"/>
    <w:rsid w:val="00E91705"/>
    <w:rsid w:val="00EA2D73"/>
    <w:rsid w:val="00EB43FE"/>
    <w:rsid w:val="00EC7B97"/>
    <w:rsid w:val="00F078F3"/>
    <w:rsid w:val="00F220B0"/>
    <w:rsid w:val="00F24999"/>
    <w:rsid w:val="00F24DED"/>
    <w:rsid w:val="00F45ED3"/>
    <w:rsid w:val="00F548D4"/>
    <w:rsid w:val="00F560A1"/>
    <w:rsid w:val="00F87033"/>
    <w:rsid w:val="00F96E3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16BA8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  <w:style w:type="paragraph" w:customStyle="1" w:styleId="afffff9">
    <w:name w:val="默认"/>
    <w:qFormat/>
    <w:rsid w:val="006F5882"/>
    <w:pPr>
      <w:framePr w:wrap="around" w:hAnchor="text"/>
      <w:spacing w:before="0" w:after="0"/>
      <w:ind w:left="0"/>
    </w:pPr>
    <w:rPr>
      <w:rFonts w:ascii="Arial Unicode MS" w:eastAsia="Arial Unicode MS" w:hAnsi="Arial Unicode MS" w:cs="Arial Unicode MS"/>
      <w:color w:val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4689699F9042A1B08F1C43A85D3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CEDC6D-5C23-40AA-BCB6-C2914203610E}"/>
      </w:docPartPr>
      <w:docPartBody>
        <w:p w:rsidR="007049BB" w:rsidRDefault="004664CB" w:rsidP="004664CB">
          <w:pPr>
            <w:pStyle w:val="E84689699F9042A1B08F1C43A85D38FC"/>
          </w:pPr>
          <w:r>
            <w:rPr>
              <w:rFonts w:hint="eastAsia"/>
              <w:lang w:val="zh-CN" w:bidi="zh-CN"/>
            </w:rPr>
            <w:t>会议组织者</w:t>
          </w:r>
        </w:p>
      </w:docPartBody>
    </w:docPart>
    <w:docPart>
      <w:docPartPr>
        <w:name w:val="42B123AC0E7A4959BBA29292756D92B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CFF13D-DF80-41D5-98C9-55AEBFD40D1B}"/>
      </w:docPartPr>
      <w:docPartBody>
        <w:p w:rsidR="007049BB" w:rsidRDefault="004664CB" w:rsidP="004664CB">
          <w:pPr>
            <w:pStyle w:val="42B123AC0E7A4959BBA29292756D92BD"/>
          </w:pPr>
          <w:r>
            <w:rPr>
              <w:rFonts w:hint="eastAsia"/>
              <w:lang w:val="zh-CN" w:bidi="zh-CN"/>
            </w:rPr>
            <w:t>会议类型</w:t>
          </w:r>
        </w:p>
      </w:docPartBody>
    </w:docPart>
    <w:docPart>
      <w:docPartPr>
        <w:name w:val="E8CDDE4B6CAE406A9C2F4478AB4E6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41C238-68E5-4BE4-BB2B-420C51FDB825}"/>
      </w:docPartPr>
      <w:docPartBody>
        <w:p w:rsidR="007049BB" w:rsidRDefault="004664CB" w:rsidP="004664CB">
          <w:pPr>
            <w:pStyle w:val="E8CDDE4B6CAE406A9C2F4478AB4E6629"/>
          </w:pPr>
          <w:r>
            <w:rPr>
              <w:rFonts w:hint="eastAsia"/>
              <w:lang w:val="zh-CN" w:bidi="zh-CN"/>
            </w:rPr>
            <w:t>主持人</w:t>
          </w:r>
        </w:p>
      </w:docPartBody>
    </w:docPart>
    <w:docPart>
      <w:docPartPr>
        <w:name w:val="2F91F9AF11D64B2ABD8707BC923C974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12B85-11FA-4A57-9BD7-66EF24B1E63E}"/>
      </w:docPartPr>
      <w:docPartBody>
        <w:p w:rsidR="007049BB" w:rsidRDefault="004664CB" w:rsidP="004664CB">
          <w:pPr>
            <w:pStyle w:val="2F91F9AF11D64B2ABD8707BC923C974B"/>
          </w:pPr>
          <w:r>
            <w:rPr>
              <w:rFonts w:hint="eastAsia"/>
              <w:lang w:val="zh-CN" w:bidi="zh-CN"/>
            </w:rPr>
            <w:t>记录员</w:t>
          </w:r>
        </w:p>
      </w:docPartBody>
    </w:docPart>
    <w:docPart>
      <w:docPartPr>
        <w:name w:val="E723BFF445BF41C584921B028F6334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042E75-56D9-4E7A-A23F-965D54CF3B3A}"/>
      </w:docPartPr>
      <w:docPartBody>
        <w:p w:rsidR="007049BB" w:rsidRDefault="004664CB" w:rsidP="004664CB">
          <w:pPr>
            <w:pStyle w:val="E723BFF445BF41C584921B028F633488"/>
          </w:pPr>
          <w:r>
            <w:rPr>
              <w:rFonts w:hint="eastAsia"/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25FA0"/>
    <w:rsid w:val="000B3DA7"/>
    <w:rsid w:val="00157D2B"/>
    <w:rsid w:val="001F4B81"/>
    <w:rsid w:val="00214BD6"/>
    <w:rsid w:val="002617D7"/>
    <w:rsid w:val="00460D1D"/>
    <w:rsid w:val="004664CB"/>
    <w:rsid w:val="00546E89"/>
    <w:rsid w:val="006B3EB9"/>
    <w:rsid w:val="007049BB"/>
    <w:rsid w:val="00764E56"/>
    <w:rsid w:val="00783494"/>
    <w:rsid w:val="007C2AE4"/>
    <w:rsid w:val="008C7C4F"/>
    <w:rsid w:val="00983233"/>
    <w:rsid w:val="00995EFE"/>
    <w:rsid w:val="00A43137"/>
    <w:rsid w:val="00A64A2F"/>
    <w:rsid w:val="00A73377"/>
    <w:rsid w:val="00AC7DB2"/>
    <w:rsid w:val="00BB4642"/>
    <w:rsid w:val="00D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E84689699F9042A1B08F1C43A85D38FC">
    <w:name w:val="E84689699F9042A1B08F1C43A85D38FC"/>
    <w:rsid w:val="004664CB"/>
    <w:pPr>
      <w:widowControl w:val="0"/>
      <w:jc w:val="both"/>
    </w:pPr>
  </w:style>
  <w:style w:type="paragraph" w:customStyle="1" w:styleId="42B123AC0E7A4959BBA29292756D92BD">
    <w:name w:val="42B123AC0E7A4959BBA29292756D92BD"/>
    <w:rsid w:val="004664CB"/>
    <w:pPr>
      <w:widowControl w:val="0"/>
      <w:jc w:val="both"/>
    </w:pPr>
  </w:style>
  <w:style w:type="paragraph" w:customStyle="1" w:styleId="E8CDDE4B6CAE406A9C2F4478AB4E6629">
    <w:name w:val="E8CDDE4B6CAE406A9C2F4478AB4E6629"/>
    <w:rsid w:val="004664CB"/>
    <w:pPr>
      <w:widowControl w:val="0"/>
      <w:jc w:val="both"/>
    </w:pPr>
  </w:style>
  <w:style w:type="paragraph" w:customStyle="1" w:styleId="2F91F9AF11D64B2ABD8707BC923C974B">
    <w:name w:val="2F91F9AF11D64B2ABD8707BC923C974B"/>
    <w:rsid w:val="004664CB"/>
    <w:pPr>
      <w:widowControl w:val="0"/>
      <w:jc w:val="both"/>
    </w:pPr>
  </w:style>
  <w:style w:type="paragraph" w:customStyle="1" w:styleId="E723BFF445BF41C584921B028F633488">
    <w:name w:val="E723BFF445BF41C584921B028F633488"/>
    <w:rsid w:val="004664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371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69</cp:revision>
  <cp:lastPrinted>2017-07-31T08:20:00Z</cp:lastPrinted>
  <dcterms:created xsi:type="dcterms:W3CDTF">2018-09-27T11:12:00Z</dcterms:created>
  <dcterms:modified xsi:type="dcterms:W3CDTF">2019-01-15T13:03:00Z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