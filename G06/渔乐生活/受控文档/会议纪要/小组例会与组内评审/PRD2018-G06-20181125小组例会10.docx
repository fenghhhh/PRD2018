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F03A94">
        <w:rPr>
          <w:rFonts w:hint="eastAsia"/>
          <w:lang w:eastAsia="zh-CN"/>
        </w:rPr>
        <w:t>十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703B37">
        <w:rPr>
          <w:rStyle w:val="a6"/>
          <w:rFonts w:hint="eastAsia"/>
          <w:lang w:eastAsia="zh-CN"/>
        </w:rPr>
        <w:t>22</w:t>
      </w:r>
      <w:bookmarkStart w:id="0" w:name="_GoBack"/>
      <w:bookmarkEnd w:id="0"/>
      <w:r w:rsidR="00C415ED">
        <w:rPr>
          <w:rStyle w:val="a6"/>
          <w:rFonts w:hint="eastAsia"/>
          <w:lang w:eastAsia="zh-CN"/>
        </w:rPr>
        <w:t>:</w:t>
      </w:r>
      <w:r w:rsidR="00703B37">
        <w:rPr>
          <w:rStyle w:val="a6"/>
          <w:rFonts w:hint="eastAsia"/>
          <w:lang w:eastAsia="zh-CN"/>
        </w:rPr>
        <w:t>01</w:t>
      </w:r>
    </w:p>
    <w:p w:rsidR="00A979E1" w:rsidRDefault="00431186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11.</w:t>
      </w:r>
      <w:r w:rsidR="005F266A">
        <w:rPr>
          <w:rStyle w:val="affffd"/>
          <w:rFonts w:hint="eastAsia"/>
          <w:lang w:eastAsia="zh-CN"/>
        </w:rPr>
        <w:t>2</w:t>
      </w:r>
      <w:r w:rsidR="00F03A94">
        <w:rPr>
          <w:rStyle w:val="affffd"/>
          <w:rFonts w:hint="eastAsia"/>
          <w:lang w:eastAsia="zh-CN"/>
        </w:rPr>
        <w:t>5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F03A94">
        <w:rPr>
          <w:rStyle w:val="affffd"/>
          <w:rFonts w:hint="eastAsia"/>
          <w:lang w:val="zh-CN" w:eastAsia="zh-CN" w:bidi="zh-CN"/>
        </w:rPr>
        <w:t>17</w:t>
      </w:r>
      <w:r w:rsidR="008D24ED">
        <w:rPr>
          <w:rStyle w:val="affffd"/>
          <w:lang w:eastAsia="zh-CN"/>
        </w:rPr>
        <w:t>:</w:t>
      </w:r>
      <w:r w:rsidR="00D61442">
        <w:rPr>
          <w:rStyle w:val="affffd"/>
          <w:rFonts w:hint="eastAsia"/>
          <w:lang w:eastAsia="zh-CN"/>
        </w:rPr>
        <w:t>1</w:t>
      </w:r>
      <w:r w:rsidR="005F266A">
        <w:rPr>
          <w:rStyle w:val="affffd"/>
          <w:rFonts w:hint="eastAsia"/>
          <w:lang w:eastAsia="zh-CN"/>
        </w:rPr>
        <w:t>6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31186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31186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F03A94">
                    <w:rPr>
                      <w:rFonts w:hint="eastAsia"/>
                    </w:rPr>
                    <w:t>十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F03A94" w:rsidP="00A979E1">
      <w:pPr>
        <w:pStyle w:val="1"/>
      </w:pPr>
      <w:r>
        <w:rPr>
          <w:rFonts w:hint="eastAsia"/>
          <w:lang w:eastAsia="zh-CN"/>
        </w:rPr>
        <w:t>访谈</w:t>
      </w:r>
      <w:r w:rsidR="0062212D">
        <w:rPr>
          <w:rFonts w:hint="eastAsia"/>
          <w:lang w:eastAsia="zh-CN"/>
        </w:rPr>
        <w:t>总结</w:t>
      </w:r>
      <w:r w:rsidR="00196EB6">
        <w:rPr>
          <w:rFonts w:hint="eastAsia"/>
          <w:lang w:eastAsia="zh-CN"/>
        </w:rPr>
        <w:t xml:space="preserve"> </w:t>
      </w:r>
      <w:r w:rsidR="0062212D"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A55D5F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访谈总结</w:t>
      </w:r>
    </w:p>
    <w:p w:rsidR="001D7C9B" w:rsidRDefault="00A55D5F" w:rsidP="00397A3F">
      <w:pPr>
        <w:ind w:left="0"/>
      </w:pPr>
      <w:r>
        <w:rPr>
          <w:rFonts w:hint="eastAsia"/>
        </w:rPr>
        <w:t>组内总结访谈内容，主要总结了以下几点：</w:t>
      </w:r>
    </w:p>
    <w:p w:rsidR="00A55D5F" w:rsidRDefault="00A55D5F" w:rsidP="00703B37">
      <w:pPr>
        <w:pStyle w:val="afffb"/>
        <w:numPr>
          <w:ilvl w:val="0"/>
          <w:numId w:val="15"/>
        </w:numPr>
      </w:pPr>
      <w:r>
        <w:rPr>
          <w:rFonts w:hint="eastAsia"/>
        </w:rPr>
        <w:t>上下文图可以用用例图来代替；</w:t>
      </w:r>
    </w:p>
    <w:p w:rsidR="00703B37" w:rsidRDefault="00703B37" w:rsidP="00703B37">
      <w:pPr>
        <w:pStyle w:val="afffb"/>
        <w:numPr>
          <w:ilvl w:val="0"/>
          <w:numId w:val="15"/>
        </w:numPr>
      </w:pPr>
      <w:r>
        <w:rPr>
          <w:rFonts w:hint="eastAsia"/>
        </w:rPr>
        <w:t>范围与愿景需要修改成功指标；</w:t>
      </w:r>
    </w:p>
    <w:p w:rsidR="00703B37" w:rsidRDefault="00703B37" w:rsidP="00703B37">
      <w:pPr>
        <w:pStyle w:val="afffb"/>
        <w:numPr>
          <w:ilvl w:val="0"/>
          <w:numId w:val="15"/>
        </w:numPr>
      </w:pPr>
      <w:r>
        <w:rPr>
          <w:rFonts w:hint="eastAsia"/>
        </w:rPr>
        <w:t>负责条款可以加入到原型中；</w:t>
      </w:r>
    </w:p>
    <w:p w:rsidR="00703B37" w:rsidRDefault="00703B37" w:rsidP="00703B37">
      <w:pPr>
        <w:pStyle w:val="afffb"/>
        <w:numPr>
          <w:ilvl w:val="0"/>
          <w:numId w:val="15"/>
        </w:numPr>
      </w:pPr>
      <w:r>
        <w:rPr>
          <w:rFonts w:hint="eastAsia"/>
        </w:rPr>
        <w:t>用户类文档需要添加显式隐式；</w:t>
      </w:r>
    </w:p>
    <w:p w:rsidR="00703B37" w:rsidRPr="00521A71" w:rsidRDefault="00703B37" w:rsidP="00703B37">
      <w:pPr>
        <w:pStyle w:val="afffb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界面原型部分细节需要补充。</w:t>
      </w: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0059F9" w:rsidTr="00BC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0059F9" w:rsidRDefault="000059F9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 w:rsidR="001D7C9B">
              <w:rPr>
                <w:rFonts w:hint="eastAsia"/>
              </w:rPr>
              <w:t xml:space="preserve"> </w:t>
            </w:r>
            <w:r w:rsidR="001D7C9B">
              <w:rPr>
                <w:rFonts w:hint="eastAsia"/>
              </w:rPr>
              <w:t>会议记录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1D7C9B">
              <w:rPr>
                <w:rFonts w:hint="eastAsia"/>
              </w:rPr>
              <w:t>2</w:t>
            </w:r>
            <w:r w:rsidR="00A55D5F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 w:rsidR="00A55D5F">
              <w:rPr>
                <w:rFonts w:hint="eastAsia"/>
              </w:rPr>
              <w:t>7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72740D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1D7C9B">
              <w:rPr>
                <w:rFonts w:hint="eastAsia"/>
              </w:rPr>
              <w:t>2</w:t>
            </w:r>
            <w:r w:rsidR="00A55D5F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 w:rsidR="001D7C9B">
              <w:rPr>
                <w:rFonts w:hint="eastAsia"/>
              </w:rPr>
              <w:t>16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郑丞钧</w:t>
            </w:r>
          </w:p>
        </w:tc>
        <w:tc>
          <w:tcPr>
            <w:tcW w:w="2598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分类文档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2789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16:0</w:t>
            </w:r>
            <w:r>
              <w:t>0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2789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16:0</w:t>
            </w:r>
            <w:r>
              <w:t>0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2598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V</w:t>
            </w:r>
            <w:r>
              <w:t>&amp;S</w:t>
            </w:r>
          </w:p>
        </w:tc>
        <w:tc>
          <w:tcPr>
            <w:tcW w:w="2789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16:0</w:t>
            </w:r>
            <w:r>
              <w:t>0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186" w:rsidRDefault="00431186">
      <w:pPr>
        <w:spacing w:after="0"/>
      </w:pPr>
      <w:r>
        <w:separator/>
      </w:r>
    </w:p>
  </w:endnote>
  <w:endnote w:type="continuationSeparator" w:id="0">
    <w:p w:rsidR="00431186" w:rsidRDefault="00431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186" w:rsidRDefault="00431186">
      <w:pPr>
        <w:spacing w:after="0"/>
      </w:pPr>
      <w:r>
        <w:separator/>
      </w:r>
    </w:p>
  </w:footnote>
  <w:footnote w:type="continuationSeparator" w:id="0">
    <w:p w:rsidR="00431186" w:rsidRDefault="004311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5B21534F"/>
    <w:multiLevelType w:val="hybridMultilevel"/>
    <w:tmpl w:val="737AA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4480F"/>
    <w:rsid w:val="00397A3F"/>
    <w:rsid w:val="003B1BCE"/>
    <w:rsid w:val="003C1B81"/>
    <w:rsid w:val="003C6B6C"/>
    <w:rsid w:val="003D30CD"/>
    <w:rsid w:val="0041439B"/>
    <w:rsid w:val="00422B6D"/>
    <w:rsid w:val="00431186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72A6F"/>
    <w:rsid w:val="006928B4"/>
    <w:rsid w:val="006A3F09"/>
    <w:rsid w:val="006C0A4B"/>
    <w:rsid w:val="006D571F"/>
    <w:rsid w:val="006F5A3F"/>
    <w:rsid w:val="00703B37"/>
    <w:rsid w:val="00714174"/>
    <w:rsid w:val="007253CC"/>
    <w:rsid w:val="0072740D"/>
    <w:rsid w:val="007363A5"/>
    <w:rsid w:val="00757478"/>
    <w:rsid w:val="00764C13"/>
    <w:rsid w:val="00791DE1"/>
    <w:rsid w:val="007943F1"/>
    <w:rsid w:val="007A3934"/>
    <w:rsid w:val="007C74F8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E1634"/>
    <w:rsid w:val="009F660E"/>
    <w:rsid w:val="00A157FB"/>
    <w:rsid w:val="00A21DD0"/>
    <w:rsid w:val="00A4008E"/>
    <w:rsid w:val="00A45D01"/>
    <w:rsid w:val="00A55D5F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03A94"/>
    <w:rsid w:val="00F1498E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CB526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4D460F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82E73"/>
    <w:rsid w:val="00A43137"/>
    <w:rsid w:val="00A64A2F"/>
    <w:rsid w:val="00AB493F"/>
    <w:rsid w:val="00B24634"/>
    <w:rsid w:val="00C23BA1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594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115</cp:revision>
  <cp:lastPrinted>2017-07-31T08:20:00Z</cp:lastPrinted>
  <dcterms:created xsi:type="dcterms:W3CDTF">2018-09-27T11:12:00Z</dcterms:created>
  <dcterms:modified xsi:type="dcterms:W3CDTF">2018-11-27T11:20:00Z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