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D61442"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D61442">
        <w:rPr>
          <w:rStyle w:val="a6"/>
          <w:rFonts w:hint="eastAsia"/>
          <w:lang w:eastAsia="zh-CN"/>
        </w:rPr>
        <w:t>33</w:t>
      </w:r>
      <w:r w:rsidR="00C415ED">
        <w:rPr>
          <w:rStyle w:val="a6"/>
          <w:rFonts w:hint="eastAsia"/>
          <w:lang w:eastAsia="zh-CN"/>
        </w:rPr>
        <w:t>:</w:t>
      </w:r>
      <w:r w:rsidR="00D61442">
        <w:rPr>
          <w:rStyle w:val="a6"/>
          <w:rFonts w:hint="eastAsia"/>
          <w:lang w:eastAsia="zh-CN"/>
        </w:rPr>
        <w:t>13</w:t>
      </w:r>
    </w:p>
    <w:p w:rsidR="00A979E1" w:rsidRDefault="00E56474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11.</w:t>
      </w:r>
      <w:r w:rsidR="00D61442">
        <w:rPr>
          <w:rStyle w:val="affffd"/>
          <w:rFonts w:hint="eastAsia"/>
          <w:lang w:eastAsia="zh-CN"/>
        </w:rPr>
        <w:t>15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61442">
        <w:rPr>
          <w:rStyle w:val="affffd"/>
          <w:rFonts w:hint="eastAsia"/>
          <w:lang w:val="zh-CN" w:eastAsia="zh-CN" w:bidi="zh-CN"/>
        </w:rPr>
        <w:t>21</w:t>
      </w:r>
      <w:r w:rsidR="008D24ED">
        <w:rPr>
          <w:rStyle w:val="affffd"/>
          <w:lang w:eastAsia="zh-CN"/>
        </w:rPr>
        <w:t>:</w:t>
      </w:r>
      <w:r w:rsidR="00D61442">
        <w:rPr>
          <w:rStyle w:val="affffd"/>
          <w:rFonts w:hint="eastAsia"/>
          <w:lang w:eastAsia="zh-CN"/>
        </w:rPr>
        <w:t>10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E56474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E56474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D61442">
                    <w:rPr>
                      <w:rFonts w:hint="eastAsia"/>
                    </w:rPr>
                    <w:t>八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  <w:rPr>
                <w:rFonts w:hint="eastAsia"/>
              </w:rPr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  <w:r w:rsidR="00D61442">
              <w:rPr>
                <w:rFonts w:hint="eastAsia"/>
              </w:rPr>
              <w:t>（因故缺席）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62212D" w:rsidP="00A979E1">
      <w:pPr>
        <w:pStyle w:val="1"/>
      </w:pPr>
      <w:r>
        <w:rPr>
          <w:rFonts w:hint="eastAsia"/>
          <w:lang w:eastAsia="zh-CN"/>
        </w:rPr>
        <w:t>上周总结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>
        <w:rPr>
          <w:rFonts w:hint="eastAsia"/>
          <w:lang w:eastAsia="zh-CN"/>
        </w:rPr>
        <w:t>本周情况</w:t>
      </w:r>
      <w:r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62212D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CB7C73" w:rsidTr="00CB7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ANTT</w:t>
            </w:r>
            <w:r w:rsidR="000059F9">
              <w:t xml:space="preserve"> 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还行吧</w:t>
            </w:r>
          </w:p>
        </w:tc>
        <w:tc>
          <w:tcPr>
            <w:tcW w:w="2693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缺少用户类这一项，有待细化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看书更新甘特图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需求工程修订；</w:t>
            </w:r>
            <w:r>
              <w:rPr>
                <w:rFonts w:hint="eastAsia"/>
              </w:rPr>
              <w:t>O</w:t>
            </w:r>
            <w:r>
              <w:t>BS</w:t>
            </w:r>
            <w:r w:rsidR="000059F9">
              <w:rPr>
                <w:rFonts w:hint="eastAsia"/>
              </w:rPr>
              <w:t>；</w:t>
            </w:r>
            <w:r w:rsidR="000059F9">
              <w:rPr>
                <w:rFonts w:hint="eastAsia"/>
              </w:rPr>
              <w:t>W</w:t>
            </w:r>
            <w:r w:rsidR="000059F9">
              <w:t>BS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可以达到杨枨的要求</w:t>
            </w:r>
          </w:p>
        </w:tc>
        <w:tc>
          <w:tcPr>
            <w:tcW w:w="2693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需求工程</w:t>
            </w:r>
            <w:r>
              <w:rPr>
                <w:rFonts w:hint="eastAsia"/>
              </w:rPr>
              <w:t>P</w:t>
            </w:r>
            <w:r>
              <w:t>PT</w:t>
            </w:r>
            <w:r w:rsidR="000059F9">
              <w:rPr>
                <w:rFonts w:hint="eastAsia"/>
              </w:rPr>
              <w:t>答辩；上下文图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还可以</w:t>
            </w:r>
          </w:p>
        </w:tc>
        <w:tc>
          <w:tcPr>
            <w:tcW w:w="2693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还缺一个鱼骨图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本周看书补图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CB7C73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界面原型；</w:t>
            </w:r>
            <w:r w:rsidR="000059F9">
              <w:rPr>
                <w:rFonts w:hint="eastAsia"/>
              </w:rPr>
              <w:t>组内条例</w:t>
            </w:r>
          </w:p>
        </w:tc>
        <w:tc>
          <w:tcPr>
            <w:tcW w:w="2268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693" w:type="dxa"/>
          </w:tcPr>
          <w:p w:rsidR="00CB7C73" w:rsidRDefault="000059F9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组内条例补充</w:t>
            </w:r>
          </w:p>
        </w:tc>
        <w:tc>
          <w:tcPr>
            <w:tcW w:w="2268" w:type="dxa"/>
          </w:tcPr>
          <w:p w:rsidR="00CB7C73" w:rsidRDefault="000059F9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界面原型交付给苏碧青优化</w:t>
            </w:r>
          </w:p>
        </w:tc>
      </w:tr>
    </w:tbl>
    <w:p w:rsidR="00074D88" w:rsidRPr="00D76DC3" w:rsidRDefault="00074D88" w:rsidP="00074D88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本周情况</w:t>
      </w:r>
    </w:p>
    <w:p w:rsidR="00397A3F" w:rsidRPr="00521A71" w:rsidRDefault="00397A3F" w:rsidP="00397A3F">
      <w:pPr>
        <w:ind w:left="0"/>
      </w:pPr>
      <w:r>
        <w:rPr>
          <w:rFonts w:hint="eastAsia"/>
        </w:rPr>
        <w:t>当前阶段，</w:t>
      </w:r>
      <w:r w:rsidR="000059F9">
        <w:rPr>
          <w:rFonts w:hint="eastAsia"/>
        </w:rPr>
        <w:t>P</w:t>
      </w:r>
      <w:r w:rsidR="000059F9">
        <w:t>M</w:t>
      </w:r>
      <w:r w:rsidR="000059F9">
        <w:rPr>
          <w:rFonts w:hint="eastAsia"/>
        </w:rPr>
        <w:t>认为当前局势不容乐观。</w:t>
      </w: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0059F9" w:rsidTr="00BC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0059F9" w:rsidRDefault="000059F9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0059F9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0059F9" w:rsidRDefault="000059F9" w:rsidP="00BC5EF7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0059F9" w:rsidRDefault="006C0A4B" w:rsidP="00BC5E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鱼骨图</w:t>
            </w:r>
          </w:p>
        </w:tc>
        <w:tc>
          <w:tcPr>
            <w:tcW w:w="2789" w:type="dxa"/>
          </w:tcPr>
          <w:p w:rsidR="000059F9" w:rsidRDefault="000059F9" w:rsidP="00BC5E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72740D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 w:rsidR="0072740D">
              <w:rPr>
                <w:rFonts w:hint="eastAsia"/>
              </w:rPr>
              <w:t>19</w:t>
            </w:r>
            <w:r>
              <w:rPr>
                <w:rFonts w:hint="eastAsia"/>
              </w:rPr>
              <w:t>:</w:t>
            </w:r>
            <w:r w:rsidR="0072740D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535" w:type="dxa"/>
          </w:tcPr>
          <w:p w:rsidR="000059F9" w:rsidRDefault="000059F9" w:rsidP="00BC5E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、用户分类文档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愿景与范围修订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bookmarkStart w:id="0" w:name="_GoBack" w:colFirst="2" w:colLast="2"/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组内条例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bookmarkEnd w:id="0"/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474" w:rsidRDefault="00E56474">
      <w:pPr>
        <w:spacing w:after="0"/>
      </w:pPr>
      <w:r>
        <w:separator/>
      </w:r>
    </w:p>
  </w:endnote>
  <w:endnote w:type="continuationSeparator" w:id="0">
    <w:p w:rsidR="00E56474" w:rsidRDefault="00E56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474" w:rsidRDefault="00E56474">
      <w:pPr>
        <w:spacing w:after="0"/>
      </w:pPr>
      <w:r>
        <w:separator/>
      </w:r>
    </w:p>
  </w:footnote>
  <w:footnote w:type="continuationSeparator" w:id="0">
    <w:p w:rsidR="00E56474" w:rsidRDefault="00E564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4480F"/>
    <w:rsid w:val="00397A3F"/>
    <w:rsid w:val="003B1BCE"/>
    <w:rsid w:val="003C1B81"/>
    <w:rsid w:val="003C6B6C"/>
    <w:rsid w:val="003D30CD"/>
    <w:rsid w:val="0041439B"/>
    <w:rsid w:val="00422B6D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7CCA"/>
    <w:rsid w:val="005B3A61"/>
    <w:rsid w:val="005C25D2"/>
    <w:rsid w:val="005D7CBC"/>
    <w:rsid w:val="005E7D19"/>
    <w:rsid w:val="0062212D"/>
    <w:rsid w:val="00622FE9"/>
    <w:rsid w:val="00644721"/>
    <w:rsid w:val="0066086F"/>
    <w:rsid w:val="00661BC0"/>
    <w:rsid w:val="00672A6F"/>
    <w:rsid w:val="006928B4"/>
    <w:rsid w:val="006A3F09"/>
    <w:rsid w:val="006C0A4B"/>
    <w:rsid w:val="006D571F"/>
    <w:rsid w:val="006F5A3F"/>
    <w:rsid w:val="00714174"/>
    <w:rsid w:val="007253CC"/>
    <w:rsid w:val="0072740D"/>
    <w:rsid w:val="00757478"/>
    <w:rsid w:val="00764C13"/>
    <w:rsid w:val="00791DE1"/>
    <w:rsid w:val="007943F1"/>
    <w:rsid w:val="007A3934"/>
    <w:rsid w:val="007C74F8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F660E"/>
    <w:rsid w:val="00A157FB"/>
    <w:rsid w:val="00A21DD0"/>
    <w:rsid w:val="00A4008E"/>
    <w:rsid w:val="00A45D01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1498E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C4277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51083F"/>
    <w:rsid w:val="005A5D1B"/>
    <w:rsid w:val="006B173D"/>
    <w:rsid w:val="006D7B85"/>
    <w:rsid w:val="00724361"/>
    <w:rsid w:val="00857A4E"/>
    <w:rsid w:val="00880664"/>
    <w:rsid w:val="009059BF"/>
    <w:rsid w:val="00982E73"/>
    <w:rsid w:val="00A43137"/>
    <w:rsid w:val="00A64A2F"/>
    <w:rsid w:val="00AB493F"/>
    <w:rsid w:val="00B24634"/>
    <w:rsid w:val="00C23BA1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558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111</cp:revision>
  <cp:lastPrinted>2017-07-31T08:20:00Z</cp:lastPrinted>
  <dcterms:created xsi:type="dcterms:W3CDTF">2018-09-27T11:12:00Z</dcterms:created>
  <dcterms:modified xsi:type="dcterms:W3CDTF">2018-11-16T13:02:00Z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