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8D24ED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8D24ED">
        <w:rPr>
          <w:rStyle w:val="a6"/>
          <w:rFonts w:hint="eastAsia"/>
          <w:lang w:eastAsia="zh-CN"/>
        </w:rPr>
        <w:t>1</w:t>
      </w:r>
      <w:r>
        <w:rPr>
          <w:rStyle w:val="a6"/>
          <w:rFonts w:hint="eastAsia"/>
          <w:lang w:eastAsia="zh-CN"/>
        </w:rPr>
        <w:t>:</w:t>
      </w:r>
      <w:r w:rsidR="008D24ED">
        <w:rPr>
          <w:rStyle w:val="a6"/>
          <w:rFonts w:hint="eastAsia"/>
          <w:lang w:eastAsia="zh-CN"/>
        </w:rPr>
        <w:t>42</w:t>
      </w:r>
      <w:r w:rsidR="00C415ED">
        <w:rPr>
          <w:rStyle w:val="a6"/>
          <w:rFonts w:hint="eastAsia"/>
          <w:lang w:eastAsia="zh-CN"/>
        </w:rPr>
        <w:t>:</w:t>
      </w:r>
      <w:r w:rsidR="008D24ED">
        <w:rPr>
          <w:rStyle w:val="a6"/>
          <w:rFonts w:hint="eastAsia"/>
          <w:lang w:eastAsia="zh-CN"/>
        </w:rPr>
        <w:t>34</w:t>
      </w:r>
    </w:p>
    <w:p w:rsidR="00A979E1" w:rsidRDefault="00D014C6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4E02FE">
        <w:rPr>
          <w:rStyle w:val="affffd"/>
          <w:rFonts w:hint="eastAsia"/>
          <w:lang w:eastAsia="zh-CN"/>
        </w:rPr>
        <w:t>10</w:t>
      </w:r>
      <w:r w:rsidR="00D217A2">
        <w:rPr>
          <w:rStyle w:val="affffd"/>
          <w:rFonts w:hint="eastAsia"/>
          <w:lang w:eastAsia="zh-CN"/>
        </w:rPr>
        <w:t>.</w:t>
      </w:r>
      <w:r w:rsidR="008D24ED">
        <w:rPr>
          <w:rStyle w:val="affffd"/>
          <w:rFonts w:hint="eastAsia"/>
          <w:lang w:eastAsia="zh-CN"/>
        </w:rPr>
        <w:t>25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8D24ED">
        <w:rPr>
          <w:rStyle w:val="affffd"/>
          <w:rFonts w:hint="eastAsia"/>
          <w:lang w:val="zh-CN" w:eastAsia="zh-CN" w:bidi="zh-CN"/>
        </w:rPr>
        <w:t>19</w:t>
      </w:r>
      <w:r w:rsidR="008D24ED">
        <w:rPr>
          <w:rStyle w:val="affffd"/>
          <w:lang w:eastAsia="zh-CN"/>
        </w:rPr>
        <w:t>:</w:t>
      </w:r>
      <w:r w:rsidR="008D24ED">
        <w:rPr>
          <w:rStyle w:val="affffd"/>
          <w:rFonts w:hint="eastAsia"/>
          <w:lang w:eastAsia="zh-CN"/>
        </w:rPr>
        <w:t>43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014C6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014C6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196EB6">
                    <w:rPr>
                      <w:rFonts w:hint="eastAsia"/>
                    </w:rPr>
                    <w:t>五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196EB6" w:rsidP="00A979E1">
      <w:pPr>
        <w:pStyle w:val="1"/>
      </w:pPr>
      <w:r>
        <w:rPr>
          <w:rFonts w:hint="eastAsia"/>
          <w:lang w:eastAsia="zh-CN"/>
        </w:rPr>
        <w:t>工具培训</w:t>
      </w:r>
      <w:r>
        <w:rPr>
          <w:rFonts w:hint="eastAsia"/>
          <w:lang w:eastAsia="zh-CN"/>
        </w:rPr>
        <w:t xml:space="preserve"> &amp;</w:t>
      </w:r>
      <w:r>
        <w:rPr>
          <w:lang w:eastAsia="zh-CN"/>
        </w:rPr>
        <w:t xml:space="preserve"> </w:t>
      </w:r>
      <w:r w:rsidR="008C4887">
        <w:rPr>
          <w:rFonts w:hint="eastAsia"/>
          <w:lang w:eastAsia="zh-CN"/>
        </w:rPr>
        <w:t>任务分配</w:t>
      </w:r>
    </w:p>
    <w:p w:rsidR="00A979E1" w:rsidRPr="00196EB6" w:rsidRDefault="00D014C6" w:rsidP="00196EB6">
      <w:pPr>
        <w:pStyle w:val="21"/>
        <w:rPr>
          <w:i/>
          <w:iCs/>
          <w:color w:val="auto"/>
        </w:rPr>
      </w:pPr>
      <w:sdt>
        <w:sdtPr>
          <w:alias w:val="议程 1，分配的时间:"/>
          <w:tag w:val="议程 1，分配的时间:"/>
          <w:id w:val="-548305236"/>
          <w:placeholder>
            <w:docPart w:val="EE10DE4446644B9C979F95BD5719670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252406536"/>
          <w:placeholder>
            <w:docPart w:val="50F045D4F46F4DF2A5A95F39941D272F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C31D34">
            <w:rPr>
              <w:rStyle w:val="affffd"/>
            </w:rPr>
            <w:t>0</w:t>
          </w:r>
          <w:r w:rsidR="00E7601E">
            <w:rPr>
              <w:rStyle w:val="affffd"/>
              <w:rFonts w:hint="eastAsia"/>
              <w:lang w:eastAsia="zh-CN"/>
            </w:rPr>
            <w:t>:</w:t>
          </w:r>
          <w:r w:rsidR="0034480F">
            <w:rPr>
              <w:rStyle w:val="affffd"/>
              <w:rFonts w:hint="eastAsia"/>
              <w:lang w:eastAsia="zh-CN"/>
            </w:rPr>
            <w:t>1</w:t>
          </w:r>
          <w:r w:rsidR="00196EB6">
            <w:rPr>
              <w:rStyle w:val="affffd"/>
              <w:rFonts w:hint="eastAsia"/>
              <w:lang w:eastAsia="zh-CN"/>
            </w:rPr>
            <w:t>2</w:t>
          </w:r>
          <w:r w:rsidR="00E7601E">
            <w:rPr>
              <w:rStyle w:val="affffd"/>
              <w:lang w:eastAsia="zh-CN"/>
            </w:rPr>
            <w:t>:</w:t>
          </w:r>
          <w:r w:rsidR="00196EB6">
            <w:rPr>
              <w:rStyle w:val="affffd"/>
              <w:rFonts w:hint="eastAsia"/>
              <w:lang w:eastAsia="zh-CN"/>
            </w:rPr>
            <w:t>3</w:t>
          </w:r>
          <w:r w:rsidR="0034480F">
            <w:rPr>
              <w:rStyle w:val="affffd"/>
              <w:rFonts w:hint="eastAsia"/>
              <w:lang w:eastAsia="zh-CN"/>
            </w:rPr>
            <w:t>4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96EB6">
        <w:rPr>
          <w:rStyle w:val="affffd"/>
          <w:rFonts w:hint="eastAsia"/>
          <w:lang w:eastAsia="zh-CN"/>
        </w:rPr>
        <w:t>project</w:t>
      </w:r>
      <w:r w:rsidR="00196EB6" w:rsidRPr="00196EB6">
        <w:rPr>
          <w:rStyle w:val="affffd"/>
        </w:rPr>
        <w:t>培训</w:t>
      </w:r>
      <w:r w:rsidR="00520990">
        <w:rPr>
          <w:rFonts w:hint="eastAsia"/>
          <w:lang w:val="zh-CN" w:eastAsia="zh-CN" w:bidi="zh-CN"/>
        </w:rPr>
        <w:t xml:space="preserve"> 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196EB6">
        <w:rPr>
          <w:rStyle w:val="affffd"/>
          <w:rFonts w:hint="eastAsia"/>
          <w:lang w:eastAsia="zh-CN"/>
        </w:rPr>
        <w:t>郑丞钧</w:t>
      </w:r>
    </w:p>
    <w:p w:rsidR="00196EB6" w:rsidRPr="001E4658" w:rsidRDefault="00196EB6" w:rsidP="00196EB6">
      <w:r w:rsidRPr="001E4658">
        <w:rPr>
          <w:rFonts w:hint="eastAsia"/>
        </w:rPr>
        <w:t>郑丞钧主讲</w:t>
      </w:r>
      <w:r w:rsidR="00764C13">
        <w:rPr>
          <w:rFonts w:hint="eastAsia"/>
        </w:rPr>
        <w:t>项目管理工具</w:t>
      </w:r>
      <w:r w:rsidRPr="001E4658">
        <w:rPr>
          <w:rFonts w:hint="eastAsia"/>
        </w:rPr>
        <w:t>project</w:t>
      </w:r>
      <w:r w:rsidRPr="001E4658">
        <w:t xml:space="preserve"> </w:t>
      </w:r>
      <w:r w:rsidRPr="001E4658">
        <w:rPr>
          <w:rFonts w:hint="eastAsia"/>
        </w:rPr>
        <w:t>2016</w:t>
      </w:r>
      <w:r w:rsidRPr="001E4658">
        <w:rPr>
          <w:rFonts w:hint="eastAsia"/>
        </w:rPr>
        <w:t>的基本使用，内容涵盖：新建项目、新建任务、修改属性、常见报红解决等。</w:t>
      </w:r>
    </w:p>
    <w:p w:rsidR="00196EB6" w:rsidRPr="00C74EA0" w:rsidRDefault="00196EB6" w:rsidP="00196EB6">
      <w:r w:rsidRPr="001E4658">
        <w:rPr>
          <w:rFonts w:hint="eastAsia"/>
          <w:b/>
        </w:rPr>
        <w:t>衍</w:t>
      </w:r>
      <w:r w:rsidRPr="00C74EA0">
        <w:rPr>
          <w:rFonts w:hint="eastAsia"/>
          <w:b/>
        </w:rPr>
        <w:t>生任务：修订项目甘特图</w:t>
      </w:r>
      <w:r w:rsidR="009F660E" w:rsidRPr="00C74EA0">
        <w:rPr>
          <w:rFonts w:hint="eastAsia"/>
          <w:b/>
        </w:rPr>
        <w:t>，</w:t>
      </w:r>
      <w:r w:rsidRPr="00C74EA0">
        <w:rPr>
          <w:rFonts w:hint="eastAsia"/>
          <w:b/>
        </w:rPr>
        <w:t>主要是修改工时</w:t>
      </w:r>
      <w:r w:rsidR="009F660E" w:rsidRPr="00C74EA0">
        <w:rPr>
          <w:rFonts w:hint="eastAsia"/>
          <w:b/>
        </w:rPr>
        <w:t>、新增</w:t>
      </w:r>
      <w:r w:rsidR="009F660E" w:rsidRPr="00C74EA0">
        <w:rPr>
          <w:rFonts w:hint="eastAsia"/>
          <w:b/>
        </w:rPr>
        <w:t>teambuilding</w:t>
      </w:r>
      <w:r w:rsidRPr="00C74EA0">
        <w:rPr>
          <w:rFonts w:hint="eastAsia"/>
          <w:b/>
        </w:rPr>
        <w:t>与更新进度。</w:t>
      </w:r>
    </w:p>
    <w:p w:rsidR="00CB5311" w:rsidRPr="000538BA" w:rsidRDefault="00D014C6" w:rsidP="000538BA">
      <w:pPr>
        <w:pStyle w:val="21"/>
        <w:rPr>
          <w:lang w:eastAsia="zh-CN"/>
        </w:rPr>
      </w:pPr>
      <w:sdt>
        <w:sdtPr>
          <w:alias w:val="议程 1，分配的时间:"/>
          <w:tag w:val="议程 1，分配的时间:"/>
          <w:id w:val="-54236942"/>
          <w:placeholder>
            <w:docPart w:val="BDD6B9CCA02B4B3DA499E3377B46425F"/>
          </w:placeholder>
          <w:temporary/>
          <w:showingPlcHdr/>
          <w15:appearance w15:val="hidden"/>
        </w:sdtPr>
        <w:sdtEndPr/>
        <w:sdtContent>
          <w:r w:rsidR="0034480F">
            <w:rPr>
              <w:lang w:val="zh-CN" w:eastAsia="zh-CN" w:bidi="zh-CN"/>
            </w:rPr>
            <w:t>分配的时间</w:t>
          </w:r>
        </w:sdtContent>
      </w:sdt>
      <w:r w:rsidR="0034480F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1387998021"/>
          <w:placeholder>
            <w:docPart w:val="56AC9E352C6549F8950763ED4FFEA62D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34480F">
            <w:rPr>
              <w:rStyle w:val="affffd"/>
            </w:rPr>
            <w:t>0</w:t>
          </w:r>
          <w:r w:rsidR="0034480F">
            <w:rPr>
              <w:rStyle w:val="affffd"/>
              <w:rFonts w:hint="eastAsia"/>
              <w:lang w:eastAsia="zh-CN"/>
            </w:rPr>
            <w:t>:</w:t>
          </w:r>
          <w:r w:rsidR="009F660E">
            <w:rPr>
              <w:rStyle w:val="affffd"/>
              <w:rFonts w:hint="eastAsia"/>
              <w:lang w:eastAsia="zh-CN"/>
            </w:rPr>
            <w:t>26</w:t>
          </w:r>
          <w:r w:rsidR="0034480F">
            <w:rPr>
              <w:rStyle w:val="affffd"/>
              <w:lang w:eastAsia="zh-CN"/>
            </w:rPr>
            <w:t>:</w:t>
          </w:r>
          <w:r w:rsidR="009F660E">
            <w:rPr>
              <w:rStyle w:val="affffd"/>
              <w:rFonts w:hint="eastAsia"/>
              <w:lang w:eastAsia="zh-CN"/>
            </w:rPr>
            <w:t>22</w:t>
          </w:r>
        </w:sdtContent>
      </w:sdt>
      <w:r w:rsidR="0034480F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1395234427"/>
          <w:placeholder>
            <w:docPart w:val="3AD32C30810542E4B27C24344712FEE7"/>
          </w:placeholder>
          <w:temporary/>
          <w:showingPlcHdr/>
          <w15:appearance w15:val="hidden"/>
        </w:sdtPr>
        <w:sdtEndPr/>
        <w:sdtContent>
          <w:r w:rsidR="0034480F">
            <w:rPr>
              <w:lang w:val="zh-CN" w:eastAsia="zh-CN" w:bidi="zh-CN"/>
            </w:rPr>
            <w:t>议程主题</w:t>
          </w:r>
        </w:sdtContent>
      </w:sdt>
      <w:r w:rsidR="0034480F">
        <w:rPr>
          <w:lang w:val="zh-CN" w:eastAsia="zh-CN" w:bidi="zh-CN"/>
        </w:rPr>
        <w:t xml:space="preserve"> </w:t>
      </w:r>
      <w:r w:rsidR="001E4658">
        <w:rPr>
          <w:rStyle w:val="affffd"/>
          <w:rFonts w:hint="eastAsia"/>
          <w:lang w:eastAsia="zh-CN"/>
        </w:rPr>
        <w:t>Git</w:t>
      </w:r>
      <w:r w:rsidR="001E4658">
        <w:rPr>
          <w:rStyle w:val="affffd"/>
          <w:rFonts w:hint="eastAsia"/>
          <w:lang w:eastAsia="zh-CN"/>
        </w:rPr>
        <w:t>培训</w:t>
      </w:r>
      <w:r w:rsidR="0034480F">
        <w:rPr>
          <w:rFonts w:hint="eastAsia"/>
          <w:lang w:val="zh-CN" w:eastAsia="zh-CN" w:bidi="zh-CN"/>
        </w:rPr>
        <w:t xml:space="preserve"> </w:t>
      </w:r>
      <w:r w:rsidR="0034480F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1174921570"/>
          <w:placeholder>
            <w:docPart w:val="EB26871A5285471A8C50ACEF29509F43"/>
          </w:placeholder>
          <w:temporary/>
          <w:showingPlcHdr/>
          <w15:appearance w15:val="hidden"/>
        </w:sdtPr>
        <w:sdtEndPr/>
        <w:sdtContent>
          <w:r w:rsidR="0034480F">
            <w:rPr>
              <w:lang w:val="zh-CN" w:eastAsia="zh-CN" w:bidi="zh-CN"/>
            </w:rPr>
            <w:t>发言者</w:t>
          </w:r>
        </w:sdtContent>
      </w:sdt>
      <w:r w:rsidR="0034480F">
        <w:rPr>
          <w:lang w:val="zh-CN" w:eastAsia="zh-CN" w:bidi="zh-CN"/>
        </w:rPr>
        <w:t xml:space="preserve"> </w:t>
      </w:r>
      <w:r w:rsidR="001E4658" w:rsidRPr="001E4658">
        <w:rPr>
          <w:rStyle w:val="affffd"/>
        </w:rPr>
        <w:t>罗培铖</w:t>
      </w:r>
    </w:p>
    <w:p w:rsidR="00A979E1" w:rsidRDefault="001E4658" w:rsidP="00A979E1">
      <w:r>
        <w:rPr>
          <w:rFonts w:hint="eastAsia"/>
        </w:rPr>
        <w:t>罗培铖主</w:t>
      </w:r>
      <w:r w:rsidR="00764C13">
        <w:rPr>
          <w:rFonts w:hint="eastAsia"/>
        </w:rPr>
        <w:t>讲版本管理工具</w:t>
      </w:r>
      <w:r>
        <w:rPr>
          <w:rFonts w:hint="eastAsia"/>
        </w:rPr>
        <w:t>Git</w:t>
      </w:r>
      <w:r>
        <w:rPr>
          <w:rFonts w:hint="eastAsia"/>
        </w:rPr>
        <w:t>及</w:t>
      </w:r>
      <w:r>
        <w:rPr>
          <w:rFonts w:hint="eastAsia"/>
        </w:rPr>
        <w:t>Sourcetree</w:t>
      </w:r>
      <w:r>
        <w:rPr>
          <w:rFonts w:hint="eastAsia"/>
        </w:rPr>
        <w:t>的基本使用，内容涵盖：</w:t>
      </w:r>
      <w:r w:rsidR="00055868">
        <w:rPr>
          <w:rFonts w:hint="eastAsia"/>
        </w:rPr>
        <w:t>上周</w:t>
      </w:r>
      <w:r w:rsidR="00055868">
        <w:rPr>
          <w:rFonts w:hint="eastAsia"/>
        </w:rPr>
        <w:t>ppt</w:t>
      </w:r>
      <w:r w:rsidR="00055868">
        <w:rPr>
          <w:rFonts w:hint="eastAsia"/>
        </w:rPr>
        <w:t>合并遗留问题解决、协同合并原理解释、组员疑问解答等。</w:t>
      </w:r>
    </w:p>
    <w:p w:rsidR="00055868" w:rsidRPr="00C74EA0" w:rsidRDefault="00055868" w:rsidP="00A979E1">
      <w:pPr>
        <w:rPr>
          <w:lang w:bidi="zh-CN"/>
        </w:rPr>
      </w:pPr>
      <w:r w:rsidRPr="00055868">
        <w:rPr>
          <w:rFonts w:hint="eastAsia"/>
          <w:b/>
          <w:lang w:bidi="zh-CN"/>
        </w:rPr>
        <w:t>扩展</w:t>
      </w:r>
      <w:r w:rsidR="009F660E">
        <w:rPr>
          <w:rFonts w:hint="eastAsia"/>
          <w:b/>
          <w:lang w:bidi="zh-CN"/>
        </w:rPr>
        <w:t>讨论</w:t>
      </w:r>
      <w:r w:rsidRPr="00BD7A0B">
        <w:rPr>
          <w:rFonts w:hint="eastAsia"/>
          <w:b/>
          <w:lang w:bidi="zh-CN"/>
        </w:rPr>
        <w:t>：确定代码仓库需要另设。</w:t>
      </w:r>
    </w:p>
    <w:p w:rsidR="009F660E" w:rsidRPr="000538BA" w:rsidRDefault="00D014C6" w:rsidP="009F660E">
      <w:pPr>
        <w:pStyle w:val="21"/>
        <w:rPr>
          <w:lang w:eastAsia="zh-CN"/>
        </w:rPr>
      </w:pPr>
      <w:sdt>
        <w:sdtPr>
          <w:alias w:val="议程 1，分配的时间:"/>
          <w:tag w:val="议程 1，分配的时间:"/>
          <w:id w:val="851681773"/>
          <w:placeholder>
            <w:docPart w:val="E09AB8FAB2604AAFB3054123CC13A3E0"/>
          </w:placeholder>
          <w:temporary/>
          <w:showingPlcHdr/>
          <w15:appearance w15:val="hidden"/>
        </w:sdtPr>
        <w:sdtEndPr/>
        <w:sdtContent>
          <w:r w:rsidR="009F660E">
            <w:rPr>
              <w:lang w:val="zh-CN" w:eastAsia="zh-CN" w:bidi="zh-CN"/>
            </w:rPr>
            <w:t>分配的时间</w:t>
          </w:r>
        </w:sdtContent>
      </w:sdt>
      <w:r w:rsidR="009F660E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1768965969"/>
          <w:placeholder>
            <w:docPart w:val="5B8B9C3DBACC4FE796528F867301C39E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9F660E">
            <w:rPr>
              <w:rStyle w:val="affffd"/>
            </w:rPr>
            <w:t>0</w:t>
          </w:r>
          <w:r w:rsidR="009F660E">
            <w:rPr>
              <w:rStyle w:val="affffd"/>
              <w:rFonts w:hint="eastAsia"/>
              <w:lang w:eastAsia="zh-CN"/>
            </w:rPr>
            <w:t>:</w:t>
          </w:r>
          <w:r w:rsidR="001976F4">
            <w:rPr>
              <w:rStyle w:val="affffd"/>
              <w:rFonts w:hint="eastAsia"/>
              <w:lang w:eastAsia="zh-CN"/>
            </w:rPr>
            <w:t>04</w:t>
          </w:r>
          <w:r w:rsidR="009F660E">
            <w:rPr>
              <w:rStyle w:val="affffd"/>
              <w:lang w:eastAsia="zh-CN"/>
            </w:rPr>
            <w:t>:</w:t>
          </w:r>
          <w:r w:rsidR="009F660E">
            <w:rPr>
              <w:rStyle w:val="affffd"/>
              <w:rFonts w:hint="eastAsia"/>
              <w:lang w:eastAsia="zh-CN"/>
            </w:rPr>
            <w:t>34</w:t>
          </w:r>
        </w:sdtContent>
      </w:sdt>
      <w:r w:rsidR="009F660E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1000000669"/>
          <w:placeholder>
            <w:docPart w:val="823EFA1405C443A5A4CDE6895A0B2620"/>
          </w:placeholder>
          <w:temporary/>
          <w:showingPlcHdr/>
          <w15:appearance w15:val="hidden"/>
        </w:sdtPr>
        <w:sdtEndPr/>
        <w:sdtContent>
          <w:r w:rsidR="009F660E">
            <w:rPr>
              <w:lang w:val="zh-CN" w:eastAsia="zh-CN" w:bidi="zh-CN"/>
            </w:rPr>
            <w:t>议程主题</w:t>
          </w:r>
        </w:sdtContent>
      </w:sdt>
      <w:r w:rsidR="009F660E">
        <w:rPr>
          <w:lang w:val="zh-CN" w:eastAsia="zh-CN" w:bidi="zh-CN"/>
        </w:rPr>
        <w:t xml:space="preserve"> </w:t>
      </w:r>
      <w:r w:rsidR="009F660E">
        <w:rPr>
          <w:rStyle w:val="affffd"/>
          <w:lang w:eastAsia="zh-CN"/>
        </w:rPr>
        <w:t>M</w:t>
      </w:r>
      <w:r w:rsidR="009F660E">
        <w:rPr>
          <w:rStyle w:val="affffd"/>
          <w:rFonts w:hint="eastAsia"/>
          <w:lang w:eastAsia="zh-CN"/>
        </w:rPr>
        <w:t>ockplus</w:t>
      </w:r>
      <w:r w:rsidR="009F660E">
        <w:rPr>
          <w:rStyle w:val="affffd"/>
          <w:rFonts w:hint="eastAsia"/>
          <w:lang w:eastAsia="zh-CN"/>
        </w:rPr>
        <w:t>培训</w:t>
      </w:r>
      <w:r w:rsidR="009F660E">
        <w:rPr>
          <w:rFonts w:hint="eastAsia"/>
          <w:lang w:val="zh-CN" w:eastAsia="zh-CN" w:bidi="zh-CN"/>
        </w:rPr>
        <w:t xml:space="preserve"> </w:t>
      </w:r>
      <w:r w:rsidR="009F660E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243226294"/>
          <w:placeholder>
            <w:docPart w:val="0BDC5E8123FD4DE6ACCA498637D41E45"/>
          </w:placeholder>
          <w:temporary/>
          <w:showingPlcHdr/>
          <w15:appearance w15:val="hidden"/>
        </w:sdtPr>
        <w:sdtEndPr/>
        <w:sdtContent>
          <w:r w:rsidR="009F660E">
            <w:rPr>
              <w:lang w:val="zh-CN" w:eastAsia="zh-CN" w:bidi="zh-CN"/>
            </w:rPr>
            <w:t>发言者</w:t>
          </w:r>
        </w:sdtContent>
      </w:sdt>
      <w:r w:rsidR="009F660E">
        <w:rPr>
          <w:lang w:val="zh-CN" w:eastAsia="zh-CN" w:bidi="zh-CN"/>
        </w:rPr>
        <w:t xml:space="preserve"> </w:t>
      </w:r>
      <w:r w:rsidR="009F660E" w:rsidRPr="009F660E">
        <w:rPr>
          <w:rStyle w:val="affffd"/>
        </w:rPr>
        <w:t>赵豪杰</w:t>
      </w:r>
    </w:p>
    <w:p w:rsidR="005C25D2" w:rsidRDefault="00992DF1" w:rsidP="00A979E1">
      <w:pPr>
        <w:rPr>
          <w:lang w:bidi="zh-CN"/>
        </w:rPr>
      </w:pPr>
      <w:r>
        <w:rPr>
          <w:rFonts w:hint="eastAsia"/>
          <w:lang w:bidi="zh-CN"/>
        </w:rPr>
        <w:t>赵豪杰主讲</w:t>
      </w:r>
      <w:r w:rsidR="00764C13">
        <w:rPr>
          <w:rFonts w:hint="eastAsia"/>
          <w:lang w:bidi="zh-CN"/>
        </w:rPr>
        <w:t>原型设计工具</w:t>
      </w:r>
      <w:r>
        <w:rPr>
          <w:rFonts w:hint="eastAsia"/>
          <w:lang w:bidi="zh-CN"/>
        </w:rPr>
        <w:t>Mockplus</w:t>
      </w:r>
      <w:r>
        <w:rPr>
          <w:rFonts w:hint="eastAsia"/>
          <w:lang w:bidi="zh-CN"/>
        </w:rPr>
        <w:t>的基本使用，内容涵盖基本组件介绍、基本操作展示、滴滴模板展示等。</w:t>
      </w:r>
    </w:p>
    <w:p w:rsidR="00BD7A0B" w:rsidRPr="00BD7A0B" w:rsidRDefault="00BD7A0B" w:rsidP="00A979E1">
      <w:pPr>
        <w:rPr>
          <w:b/>
          <w:lang w:bidi="zh-CN"/>
        </w:rPr>
      </w:pPr>
      <w:r w:rsidRPr="00BD7A0B">
        <w:rPr>
          <w:rFonts w:hint="eastAsia"/>
          <w:b/>
          <w:lang w:bidi="zh-CN"/>
        </w:rPr>
        <w:t>重要决定：组内一致决定将原型设计工具由原定的</w:t>
      </w:r>
      <w:r w:rsidRPr="00BD7A0B">
        <w:rPr>
          <w:rFonts w:hint="eastAsia"/>
          <w:b/>
          <w:lang w:bidi="zh-CN"/>
        </w:rPr>
        <w:t>R</w:t>
      </w:r>
      <w:r w:rsidRPr="00BD7A0B">
        <w:rPr>
          <w:b/>
          <w:lang w:bidi="zh-CN"/>
        </w:rPr>
        <w:t>P</w:t>
      </w:r>
      <w:r w:rsidRPr="00BD7A0B">
        <w:rPr>
          <w:rFonts w:hint="eastAsia"/>
          <w:b/>
          <w:lang w:bidi="zh-CN"/>
        </w:rPr>
        <w:t>替换为</w:t>
      </w:r>
      <w:r w:rsidRPr="00BD7A0B">
        <w:rPr>
          <w:rFonts w:hint="eastAsia"/>
          <w:b/>
          <w:lang w:bidi="zh-CN"/>
        </w:rPr>
        <w:t>Mockplus</w:t>
      </w:r>
      <w:r w:rsidRPr="00BD7A0B">
        <w:rPr>
          <w:rFonts w:hint="eastAsia"/>
          <w:b/>
          <w:lang w:bidi="zh-CN"/>
        </w:rPr>
        <w:t>。</w:t>
      </w:r>
    </w:p>
    <w:p w:rsidR="00764C13" w:rsidRPr="001976F4" w:rsidRDefault="00D014C6" w:rsidP="00764C13">
      <w:pPr>
        <w:pStyle w:val="21"/>
        <w:rPr>
          <w:rFonts w:eastAsia="MS Gothic"/>
          <w:lang w:eastAsia="zh-CN"/>
        </w:rPr>
      </w:pPr>
      <w:sdt>
        <w:sdtPr>
          <w:alias w:val="议程 1，分配的时间:"/>
          <w:tag w:val="议程 1，分配的时间:"/>
          <w:id w:val="1476951721"/>
          <w:placeholder>
            <w:docPart w:val="7D70C3BAD6A94A47B034FBD104D56442"/>
          </w:placeholder>
          <w:temporary/>
          <w:showingPlcHdr/>
          <w15:appearance w15:val="hidden"/>
        </w:sdtPr>
        <w:sdtEndPr/>
        <w:sdtContent>
          <w:r w:rsidR="00764C13">
            <w:rPr>
              <w:lang w:val="zh-CN" w:eastAsia="zh-CN" w:bidi="zh-CN"/>
            </w:rPr>
            <w:t>分配的时间</w:t>
          </w:r>
        </w:sdtContent>
      </w:sdt>
      <w:r w:rsidR="00764C13" w:rsidRPr="002C04BC">
        <w:rPr>
          <w:lang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1879274824"/>
          <w:placeholder>
            <w:docPart w:val="033EC2562BCF434CBE90B84F5FB05E6F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764C13">
            <w:rPr>
              <w:rStyle w:val="affffd"/>
            </w:rPr>
            <w:t>0</w:t>
          </w:r>
          <w:r w:rsidR="00764C13">
            <w:rPr>
              <w:rStyle w:val="affffd"/>
              <w:rFonts w:hint="eastAsia"/>
              <w:lang w:eastAsia="zh-CN"/>
            </w:rPr>
            <w:t>:</w:t>
          </w:r>
          <w:r w:rsidR="0006363A">
            <w:rPr>
              <w:rStyle w:val="affffd"/>
              <w:rFonts w:hint="eastAsia"/>
              <w:lang w:eastAsia="zh-CN"/>
            </w:rPr>
            <w:t>06</w:t>
          </w:r>
          <w:r w:rsidR="00764C13">
            <w:rPr>
              <w:rStyle w:val="affffd"/>
              <w:lang w:eastAsia="zh-CN"/>
            </w:rPr>
            <w:t>:</w:t>
          </w:r>
          <w:r w:rsidR="00764C13">
            <w:rPr>
              <w:rStyle w:val="affffd"/>
              <w:rFonts w:hint="eastAsia"/>
              <w:lang w:eastAsia="zh-CN"/>
            </w:rPr>
            <w:t>3</w:t>
          </w:r>
          <w:r w:rsidR="0006363A">
            <w:rPr>
              <w:rStyle w:val="affffd"/>
              <w:rFonts w:hint="eastAsia"/>
              <w:lang w:eastAsia="zh-CN"/>
            </w:rPr>
            <w:t>0</w:t>
          </w:r>
        </w:sdtContent>
      </w:sdt>
      <w:r w:rsidR="00764C13" w:rsidRPr="002C04BC">
        <w:rPr>
          <w:lang w:eastAsia="zh-CN" w:bidi="zh-CN"/>
        </w:rPr>
        <w:t xml:space="preserve"> | </w:t>
      </w:r>
      <w:sdt>
        <w:sdtPr>
          <w:alias w:val="议程 1，议程主题:"/>
          <w:tag w:val="议程 1，议程主题:"/>
          <w:id w:val="-1465570630"/>
          <w:placeholder>
            <w:docPart w:val="0D87B01CBC3242538E40F5D96DBA607A"/>
          </w:placeholder>
          <w:temporary/>
          <w:showingPlcHdr/>
          <w15:appearance w15:val="hidden"/>
        </w:sdtPr>
        <w:sdtEndPr/>
        <w:sdtContent>
          <w:r w:rsidR="00764C13">
            <w:rPr>
              <w:lang w:val="zh-CN" w:eastAsia="zh-CN" w:bidi="zh-CN"/>
            </w:rPr>
            <w:t>议程主题</w:t>
          </w:r>
        </w:sdtContent>
      </w:sdt>
      <w:r w:rsidR="00764C13" w:rsidRPr="002C04BC">
        <w:rPr>
          <w:lang w:eastAsia="zh-CN" w:bidi="zh-CN"/>
        </w:rPr>
        <w:t xml:space="preserve"> </w:t>
      </w:r>
      <w:r w:rsidR="007C74F8" w:rsidRPr="007C74F8">
        <w:rPr>
          <w:rStyle w:val="affffd"/>
          <w:lang w:eastAsia="zh-CN"/>
        </w:rPr>
        <w:t>Rational Software Architect</w:t>
      </w:r>
      <w:r w:rsidR="00764C13">
        <w:rPr>
          <w:rStyle w:val="affffd"/>
          <w:rFonts w:hint="eastAsia"/>
          <w:lang w:eastAsia="zh-CN"/>
        </w:rPr>
        <w:t>培训</w:t>
      </w:r>
      <w:r w:rsidR="00764C13" w:rsidRPr="002C04BC">
        <w:rPr>
          <w:rFonts w:hint="eastAsia"/>
          <w:lang w:eastAsia="zh-CN" w:bidi="zh-CN"/>
        </w:rPr>
        <w:t xml:space="preserve"> </w:t>
      </w:r>
      <w:r w:rsidR="00764C13" w:rsidRPr="002C04BC">
        <w:rPr>
          <w:lang w:eastAsia="zh-CN" w:bidi="zh-CN"/>
        </w:rPr>
        <w:t xml:space="preserve"> | </w:t>
      </w:r>
      <w:sdt>
        <w:sdtPr>
          <w:alias w:val="议程 1，发言者:"/>
          <w:tag w:val="议程 1，发言者:"/>
          <w:id w:val="1782831477"/>
          <w:placeholder>
            <w:docPart w:val="5DCBE784E9534BC196A7CC1295D20CFF"/>
          </w:placeholder>
          <w:temporary/>
          <w:showingPlcHdr/>
          <w15:appearance w15:val="hidden"/>
        </w:sdtPr>
        <w:sdtEndPr/>
        <w:sdtContent>
          <w:r w:rsidR="00764C13">
            <w:rPr>
              <w:lang w:val="zh-CN" w:eastAsia="zh-CN" w:bidi="zh-CN"/>
            </w:rPr>
            <w:t>发言者</w:t>
          </w:r>
        </w:sdtContent>
      </w:sdt>
      <w:r w:rsidR="00764C13" w:rsidRPr="002C04BC">
        <w:rPr>
          <w:lang w:eastAsia="zh-CN" w:bidi="zh-CN"/>
        </w:rPr>
        <w:t xml:space="preserve"> </w:t>
      </w:r>
      <w:r w:rsidR="001976F4">
        <w:rPr>
          <w:rStyle w:val="affffd"/>
          <w:rFonts w:hint="eastAsia"/>
          <w:lang w:eastAsia="zh-CN"/>
        </w:rPr>
        <w:t>张嘉诚</w:t>
      </w:r>
    </w:p>
    <w:p w:rsidR="00764C13" w:rsidRDefault="001976F4" w:rsidP="00764C13">
      <w:pPr>
        <w:rPr>
          <w:lang w:bidi="zh-CN"/>
        </w:rPr>
      </w:pPr>
      <w:r>
        <w:rPr>
          <w:rFonts w:hint="eastAsia"/>
          <w:lang w:bidi="zh-CN"/>
        </w:rPr>
        <w:t>张嘉诚</w:t>
      </w:r>
      <w:r w:rsidR="00764C13">
        <w:rPr>
          <w:rFonts w:hint="eastAsia"/>
          <w:lang w:bidi="zh-CN"/>
        </w:rPr>
        <w:t>主讲</w:t>
      </w:r>
      <w:r>
        <w:rPr>
          <w:rFonts w:hint="eastAsia"/>
          <w:lang w:bidi="zh-CN"/>
        </w:rPr>
        <w:t>需求建模</w:t>
      </w:r>
      <w:r w:rsidR="00764C13">
        <w:rPr>
          <w:rFonts w:hint="eastAsia"/>
          <w:lang w:bidi="zh-CN"/>
        </w:rPr>
        <w:t>工具</w:t>
      </w:r>
      <w:r>
        <w:rPr>
          <w:lang w:bidi="zh-CN"/>
        </w:rPr>
        <w:t xml:space="preserve"> </w:t>
      </w:r>
      <w:r w:rsidR="00764C13">
        <w:rPr>
          <w:rFonts w:hint="eastAsia"/>
          <w:lang w:bidi="zh-CN"/>
        </w:rPr>
        <w:t>的基本使用，内容涵盖</w:t>
      </w:r>
      <w:r w:rsidR="00C74EA0">
        <w:rPr>
          <w:rFonts w:hint="eastAsia"/>
          <w:lang w:bidi="zh-CN"/>
        </w:rPr>
        <w:t>面板</w:t>
      </w:r>
      <w:r w:rsidR="00764C13">
        <w:rPr>
          <w:rFonts w:hint="eastAsia"/>
          <w:lang w:bidi="zh-CN"/>
        </w:rPr>
        <w:t>介绍、基本操作展示等。</w:t>
      </w:r>
    </w:p>
    <w:p w:rsidR="00C74EA0" w:rsidRPr="00C74EA0" w:rsidRDefault="00C74EA0" w:rsidP="00764C13">
      <w:pPr>
        <w:rPr>
          <w:b/>
          <w:lang w:bidi="zh-CN"/>
        </w:rPr>
      </w:pPr>
      <w:r w:rsidRPr="00C74EA0">
        <w:rPr>
          <w:rFonts w:hint="eastAsia"/>
          <w:b/>
          <w:lang w:bidi="zh-CN"/>
        </w:rPr>
        <w:t>重要决定：由于</w:t>
      </w:r>
      <w:r w:rsidRPr="00C74EA0">
        <w:rPr>
          <w:rFonts w:hint="eastAsia"/>
          <w:b/>
          <w:lang w:bidi="zh-CN"/>
        </w:rPr>
        <w:t>R</w:t>
      </w:r>
      <w:r w:rsidRPr="00C74EA0">
        <w:rPr>
          <w:b/>
          <w:lang w:bidi="zh-CN"/>
        </w:rPr>
        <w:t>ational R</w:t>
      </w:r>
      <w:r w:rsidRPr="00C74EA0">
        <w:rPr>
          <w:rFonts w:hint="eastAsia"/>
          <w:b/>
          <w:lang w:bidi="zh-CN"/>
        </w:rPr>
        <w:t>ose</w:t>
      </w:r>
      <w:r w:rsidRPr="00C74EA0">
        <w:rPr>
          <w:rFonts w:hint="eastAsia"/>
          <w:b/>
          <w:lang w:bidi="zh-CN"/>
        </w:rPr>
        <w:t>版本老旧操作僵硬，组内一致决定换一个工具，现决定替代工具为</w:t>
      </w:r>
      <w:r w:rsidR="007C74F8" w:rsidRPr="007C74F8">
        <w:rPr>
          <w:b/>
          <w:lang w:bidi="zh-CN"/>
        </w:rPr>
        <w:t>Rational Software Architect</w:t>
      </w:r>
      <w:r w:rsidR="007C74F8">
        <w:rPr>
          <w:rFonts w:hint="eastAsia"/>
          <w:b/>
          <w:lang w:bidi="zh-CN"/>
        </w:rPr>
        <w:t>。</w:t>
      </w:r>
    </w:p>
    <w:p w:rsidR="00764C13" w:rsidRPr="001976F4" w:rsidRDefault="00D014C6" w:rsidP="00764C13">
      <w:pPr>
        <w:pStyle w:val="21"/>
        <w:rPr>
          <w:rFonts w:eastAsia="MS Gothic"/>
          <w:lang w:eastAsia="zh-CN"/>
        </w:rPr>
      </w:pPr>
      <w:sdt>
        <w:sdtPr>
          <w:alias w:val="议程 1，分配的时间:"/>
          <w:tag w:val="议程 1，分配的时间:"/>
          <w:id w:val="1878743663"/>
          <w:placeholder>
            <w:docPart w:val="B4A43380FA334DAA8E79170D1EB9C0F0"/>
          </w:placeholder>
          <w:temporary/>
          <w:showingPlcHdr/>
          <w15:appearance w15:val="hidden"/>
        </w:sdtPr>
        <w:sdtEndPr/>
        <w:sdtContent>
          <w:r w:rsidR="00764C13">
            <w:rPr>
              <w:lang w:val="zh-CN" w:eastAsia="zh-CN" w:bidi="zh-CN"/>
            </w:rPr>
            <w:t>分配的时间</w:t>
          </w:r>
        </w:sdtContent>
      </w:sdt>
      <w:r w:rsidR="00764C13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-1310479724"/>
          <w:placeholder>
            <w:docPart w:val="325F0FD2F38D4953A0D5645D19A55A5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764C13">
            <w:rPr>
              <w:rStyle w:val="affffd"/>
            </w:rPr>
            <w:t>0</w:t>
          </w:r>
          <w:r w:rsidR="00764C13">
            <w:rPr>
              <w:rStyle w:val="affffd"/>
              <w:rFonts w:hint="eastAsia"/>
              <w:lang w:eastAsia="zh-CN"/>
            </w:rPr>
            <w:t>:1</w:t>
          </w:r>
          <w:r w:rsidR="0006363A">
            <w:rPr>
              <w:rStyle w:val="affffd"/>
              <w:rFonts w:hint="eastAsia"/>
              <w:lang w:eastAsia="zh-CN"/>
            </w:rPr>
            <w:t>0</w:t>
          </w:r>
          <w:r w:rsidR="00764C13">
            <w:rPr>
              <w:rStyle w:val="affffd"/>
              <w:lang w:eastAsia="zh-CN"/>
            </w:rPr>
            <w:t>:</w:t>
          </w:r>
          <w:r w:rsidR="0006363A">
            <w:rPr>
              <w:rStyle w:val="affffd"/>
              <w:rFonts w:hint="eastAsia"/>
              <w:lang w:eastAsia="zh-CN"/>
            </w:rPr>
            <w:t>02</w:t>
          </w:r>
        </w:sdtContent>
      </w:sdt>
      <w:r w:rsidR="00764C13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1533605512"/>
          <w:placeholder>
            <w:docPart w:val="8AA1C1800AA04C1AA4C71876BA2B15F4"/>
          </w:placeholder>
          <w:temporary/>
          <w:showingPlcHdr/>
          <w15:appearance w15:val="hidden"/>
        </w:sdtPr>
        <w:sdtEndPr/>
        <w:sdtContent>
          <w:r w:rsidR="00764C13">
            <w:rPr>
              <w:lang w:val="zh-CN" w:eastAsia="zh-CN" w:bidi="zh-CN"/>
            </w:rPr>
            <w:t>议程主题</w:t>
          </w:r>
        </w:sdtContent>
      </w:sdt>
      <w:r w:rsidR="00C06E8D">
        <w:rPr>
          <w:lang w:val="zh-CN" w:eastAsia="zh-CN" w:bidi="zh-CN"/>
        </w:rPr>
        <w:t xml:space="preserve"> </w:t>
      </w:r>
      <w:r w:rsidR="001976F4" w:rsidRPr="001976F4">
        <w:rPr>
          <w:rStyle w:val="affffd"/>
        </w:rPr>
        <w:t>R</w:t>
      </w:r>
      <w:r w:rsidR="00C06E8D" w:rsidRPr="001976F4">
        <w:rPr>
          <w:rStyle w:val="affffd"/>
        </w:rPr>
        <w:t>uisite</w:t>
      </w:r>
      <w:r w:rsidR="001976F4" w:rsidRPr="001976F4">
        <w:rPr>
          <w:rStyle w:val="affffd"/>
        </w:rPr>
        <w:t>Pro</w:t>
      </w:r>
      <w:r w:rsidR="00764C13">
        <w:rPr>
          <w:rStyle w:val="affffd"/>
          <w:rFonts w:hint="eastAsia"/>
          <w:lang w:eastAsia="zh-CN"/>
        </w:rPr>
        <w:t>培训</w:t>
      </w:r>
      <w:r w:rsidR="00764C13">
        <w:rPr>
          <w:rFonts w:hint="eastAsia"/>
          <w:lang w:val="zh-CN" w:eastAsia="zh-CN" w:bidi="zh-CN"/>
        </w:rPr>
        <w:t xml:space="preserve"> </w:t>
      </w:r>
      <w:r w:rsidR="00764C13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943663684"/>
          <w:placeholder>
            <w:docPart w:val="4BB7DB3F23E9416798C17245C8E4F413"/>
          </w:placeholder>
          <w:temporary/>
          <w:showingPlcHdr/>
          <w15:appearance w15:val="hidden"/>
        </w:sdtPr>
        <w:sdtEndPr/>
        <w:sdtContent>
          <w:r w:rsidR="00764C13">
            <w:rPr>
              <w:lang w:val="zh-CN" w:eastAsia="zh-CN" w:bidi="zh-CN"/>
            </w:rPr>
            <w:t>发言者</w:t>
          </w:r>
        </w:sdtContent>
      </w:sdt>
      <w:r w:rsidR="00764C13">
        <w:rPr>
          <w:lang w:val="zh-CN" w:eastAsia="zh-CN" w:bidi="zh-CN"/>
        </w:rPr>
        <w:t xml:space="preserve"> </w:t>
      </w:r>
      <w:r w:rsidR="001976F4">
        <w:rPr>
          <w:rStyle w:val="affffd"/>
          <w:rFonts w:hint="eastAsia"/>
          <w:lang w:eastAsia="zh-CN"/>
        </w:rPr>
        <w:t>苏碧青</w:t>
      </w:r>
    </w:p>
    <w:p w:rsidR="00764C13" w:rsidRDefault="00C74EA0" w:rsidP="00764C13">
      <w:pPr>
        <w:rPr>
          <w:lang w:bidi="zh-CN"/>
        </w:rPr>
      </w:pPr>
      <w:r>
        <w:rPr>
          <w:rFonts w:hint="eastAsia"/>
          <w:lang w:bidi="zh-CN"/>
        </w:rPr>
        <w:t>苏碧青</w:t>
      </w:r>
      <w:r w:rsidR="00764C13">
        <w:rPr>
          <w:rFonts w:hint="eastAsia"/>
          <w:lang w:bidi="zh-CN"/>
        </w:rPr>
        <w:t>主讲</w:t>
      </w:r>
      <w:r>
        <w:rPr>
          <w:rFonts w:hint="eastAsia"/>
          <w:lang w:bidi="zh-CN"/>
        </w:rPr>
        <w:t>需求管理工具</w:t>
      </w:r>
      <w:r>
        <w:rPr>
          <w:rFonts w:hint="eastAsia"/>
          <w:lang w:bidi="zh-CN"/>
        </w:rPr>
        <w:t>Ruisite</w:t>
      </w:r>
      <w:r>
        <w:rPr>
          <w:lang w:bidi="zh-CN"/>
        </w:rPr>
        <w:t>P</w:t>
      </w:r>
      <w:r>
        <w:rPr>
          <w:rFonts w:hint="eastAsia"/>
          <w:lang w:bidi="zh-CN"/>
        </w:rPr>
        <w:t>ro</w:t>
      </w:r>
      <w:r w:rsidR="00764C13">
        <w:rPr>
          <w:rFonts w:hint="eastAsia"/>
          <w:lang w:bidi="zh-CN"/>
        </w:rPr>
        <w:t>的基本使用，内容涵盖基本组件介绍、基本操作展示等。</w:t>
      </w:r>
    </w:p>
    <w:p w:rsidR="00992DF1" w:rsidRPr="00C74EA0" w:rsidRDefault="00C74EA0" w:rsidP="00A979E1">
      <w:pPr>
        <w:rPr>
          <w:b/>
          <w:lang w:bidi="zh-CN"/>
        </w:rPr>
      </w:pPr>
      <w:r w:rsidRPr="00C74EA0">
        <w:rPr>
          <w:rFonts w:hint="eastAsia"/>
          <w:b/>
          <w:lang w:bidi="zh-CN"/>
        </w:rPr>
        <w:t>重要决定：由于</w:t>
      </w:r>
      <w:r w:rsidR="00BD7A0B">
        <w:rPr>
          <w:rFonts w:hint="eastAsia"/>
          <w:b/>
          <w:lang w:bidi="zh-CN"/>
        </w:rPr>
        <w:t>Rational</w:t>
      </w:r>
      <w:r w:rsidR="00BD7A0B">
        <w:rPr>
          <w:b/>
          <w:lang w:bidi="zh-CN"/>
        </w:rPr>
        <w:t xml:space="preserve"> </w:t>
      </w:r>
      <w:r w:rsidR="00BD7A0B" w:rsidRPr="00BD7A0B">
        <w:rPr>
          <w:b/>
          <w:lang w:bidi="zh-CN"/>
        </w:rPr>
        <w:t>RuisitePro</w:t>
      </w:r>
      <w:r w:rsidRPr="00C74EA0">
        <w:rPr>
          <w:rFonts w:hint="eastAsia"/>
          <w:b/>
          <w:lang w:bidi="zh-CN"/>
        </w:rPr>
        <w:t>过于难用，组内一致决定换一个工具，现决定替代工具为</w:t>
      </w:r>
      <w:r w:rsidRPr="00C74EA0">
        <w:rPr>
          <w:rFonts w:hint="eastAsia"/>
          <w:b/>
          <w:lang w:bidi="zh-CN"/>
        </w:rPr>
        <w:t>O</w:t>
      </w:r>
      <w:r w:rsidRPr="00C74EA0">
        <w:rPr>
          <w:b/>
          <w:lang w:bidi="zh-CN"/>
        </w:rPr>
        <w:t xml:space="preserve">NES </w:t>
      </w:r>
      <w:r w:rsidRPr="00C74EA0">
        <w:rPr>
          <w:rFonts w:hint="eastAsia"/>
          <w:b/>
          <w:lang w:bidi="zh-CN"/>
        </w:rPr>
        <w:t>project</w:t>
      </w:r>
      <w:r w:rsidRPr="00C74EA0">
        <w:rPr>
          <w:rFonts w:hint="eastAsia"/>
          <w:b/>
          <w:lang w:bidi="zh-CN"/>
        </w:rPr>
        <w:t>。</w:t>
      </w:r>
    </w:p>
    <w:p w:rsidR="002A5118" w:rsidRPr="001976F4" w:rsidRDefault="00D014C6" w:rsidP="002A5118">
      <w:pPr>
        <w:pStyle w:val="21"/>
        <w:rPr>
          <w:rFonts w:eastAsia="MS Gothic"/>
          <w:lang w:eastAsia="zh-CN"/>
        </w:rPr>
      </w:pPr>
      <w:sdt>
        <w:sdtPr>
          <w:alias w:val="议程 1，分配的时间:"/>
          <w:tag w:val="议程 1，分配的时间:"/>
          <w:id w:val="968950543"/>
          <w:placeholder>
            <w:docPart w:val="4C0C66E1A1CD438DA0546E97B356565C"/>
          </w:placeholder>
          <w:temporary/>
          <w:showingPlcHdr/>
          <w15:appearance w15:val="hidden"/>
        </w:sdtPr>
        <w:sdtEndPr/>
        <w:sdtContent>
          <w:r w:rsidR="002A5118">
            <w:rPr>
              <w:lang w:val="zh-CN" w:eastAsia="zh-CN" w:bidi="zh-CN"/>
            </w:rPr>
            <w:t>分配的时间</w:t>
          </w:r>
        </w:sdtContent>
      </w:sdt>
      <w:r w:rsidR="002A5118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-1467728997"/>
          <w:placeholder>
            <w:docPart w:val="1A3132D94870421F86617F0883649162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2A5118">
            <w:rPr>
              <w:rStyle w:val="affffd"/>
            </w:rPr>
            <w:t>0</w:t>
          </w:r>
          <w:r w:rsidR="002A5118">
            <w:rPr>
              <w:rStyle w:val="affffd"/>
              <w:rFonts w:hint="eastAsia"/>
              <w:lang w:eastAsia="zh-CN"/>
            </w:rPr>
            <w:t>:</w:t>
          </w:r>
          <w:r w:rsidR="00F42FED">
            <w:rPr>
              <w:rStyle w:val="affffd"/>
              <w:rFonts w:hint="eastAsia"/>
              <w:lang w:eastAsia="zh-CN"/>
            </w:rPr>
            <w:t>01</w:t>
          </w:r>
          <w:r w:rsidR="002A5118">
            <w:rPr>
              <w:rStyle w:val="affffd"/>
              <w:lang w:eastAsia="zh-CN"/>
            </w:rPr>
            <w:t>:</w:t>
          </w:r>
          <w:r w:rsidR="00F42FED">
            <w:rPr>
              <w:rStyle w:val="affffd"/>
              <w:rFonts w:hint="eastAsia"/>
              <w:lang w:eastAsia="zh-CN"/>
            </w:rPr>
            <w:t>25</w:t>
          </w:r>
        </w:sdtContent>
      </w:sdt>
      <w:r w:rsidR="002A5118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18225675"/>
          <w:placeholder>
            <w:docPart w:val="D68EA5412FA3437F98959675A193F4B0"/>
          </w:placeholder>
          <w:temporary/>
          <w:showingPlcHdr/>
          <w15:appearance w15:val="hidden"/>
        </w:sdtPr>
        <w:sdtEndPr/>
        <w:sdtContent>
          <w:r w:rsidR="002A5118">
            <w:rPr>
              <w:lang w:val="zh-CN" w:eastAsia="zh-CN" w:bidi="zh-CN"/>
            </w:rPr>
            <w:t>议程主题</w:t>
          </w:r>
        </w:sdtContent>
      </w:sdt>
      <w:r w:rsidR="002A5118">
        <w:rPr>
          <w:lang w:val="zh-CN" w:eastAsia="zh-CN" w:bidi="zh-CN"/>
        </w:rPr>
        <w:t xml:space="preserve"> </w:t>
      </w:r>
      <w:r w:rsidR="00F42FED">
        <w:rPr>
          <w:rStyle w:val="affffd"/>
          <w:rFonts w:hint="eastAsia"/>
          <w:lang w:eastAsia="zh-CN"/>
        </w:rPr>
        <w:t>上周任务总结</w:t>
      </w:r>
      <w:r w:rsidR="002A5118">
        <w:rPr>
          <w:rFonts w:hint="eastAsia"/>
          <w:lang w:val="zh-CN" w:eastAsia="zh-CN" w:bidi="zh-CN"/>
        </w:rPr>
        <w:t xml:space="preserve"> </w:t>
      </w:r>
      <w:r w:rsidR="002A5118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2094433873"/>
          <w:placeholder>
            <w:docPart w:val="18C96A2F29CA443E949071D7B862E467"/>
          </w:placeholder>
          <w:temporary/>
          <w:showingPlcHdr/>
          <w15:appearance w15:val="hidden"/>
        </w:sdtPr>
        <w:sdtEndPr/>
        <w:sdtContent>
          <w:r w:rsidR="002A5118">
            <w:rPr>
              <w:lang w:val="zh-CN" w:eastAsia="zh-CN" w:bidi="zh-CN"/>
            </w:rPr>
            <w:t>发言者</w:t>
          </w:r>
        </w:sdtContent>
      </w:sdt>
      <w:r w:rsidR="002A5118">
        <w:rPr>
          <w:lang w:val="zh-CN" w:eastAsia="zh-CN" w:bidi="zh-CN"/>
        </w:rPr>
        <w:t xml:space="preserve"> </w:t>
      </w:r>
      <w:r w:rsidR="00F42FED">
        <w:rPr>
          <w:rStyle w:val="affffd"/>
          <w:rFonts w:hint="eastAsia"/>
          <w:lang w:eastAsia="zh-CN"/>
        </w:rPr>
        <w:t>赵豪杰</w:t>
      </w:r>
    </w:p>
    <w:p w:rsidR="00F42FED" w:rsidRDefault="00F42FED" w:rsidP="002A5118">
      <w:pPr>
        <w:rPr>
          <w:lang w:bidi="zh-CN"/>
        </w:rPr>
      </w:pPr>
      <w:r w:rsidRPr="00F42FED">
        <w:rPr>
          <w:rFonts w:hint="eastAsia"/>
          <w:lang w:bidi="zh-CN"/>
        </w:rPr>
        <w:t>任务提交需要更加及时高效。</w:t>
      </w:r>
    </w:p>
    <w:p w:rsidR="00F42FED" w:rsidRDefault="00F42FED" w:rsidP="002A5118">
      <w:pPr>
        <w:rPr>
          <w:lang w:bidi="zh-CN"/>
        </w:rPr>
      </w:pPr>
      <w:r>
        <w:rPr>
          <w:rFonts w:hint="eastAsia"/>
          <w:lang w:bidi="zh-CN"/>
        </w:rPr>
        <w:t>Git</w:t>
      </w:r>
      <w:r>
        <w:rPr>
          <w:rFonts w:hint="eastAsia"/>
          <w:lang w:bidi="zh-CN"/>
        </w:rPr>
        <w:t>提交的注释需要严格按照配置管理说明。</w:t>
      </w:r>
    </w:p>
    <w:p w:rsidR="002A5118" w:rsidRPr="00C74EA0" w:rsidRDefault="00F42FED" w:rsidP="002A5118">
      <w:pPr>
        <w:rPr>
          <w:b/>
          <w:lang w:bidi="zh-CN"/>
        </w:rPr>
      </w:pPr>
      <w:r>
        <w:rPr>
          <w:rFonts w:hint="eastAsia"/>
          <w:lang w:bidi="zh-CN"/>
        </w:rPr>
        <w:lastRenderedPageBreak/>
        <w:t>确定本周任务截止时间为本周六晚八点前。</w:t>
      </w:r>
    </w:p>
    <w:p w:rsidR="00C74EA0" w:rsidRPr="00F42FED" w:rsidRDefault="00D014C6" w:rsidP="00F42FED">
      <w:pPr>
        <w:pStyle w:val="21"/>
        <w:rPr>
          <w:rFonts w:eastAsia="MS Gothic"/>
          <w:lang w:eastAsia="zh-CN"/>
        </w:rPr>
      </w:pPr>
      <w:sdt>
        <w:sdtPr>
          <w:alias w:val="议程 1，分配的时间:"/>
          <w:tag w:val="议程 1，分配的时间:"/>
          <w:id w:val="41111097"/>
          <w:placeholder>
            <w:docPart w:val="D48FF277188848CBBD8A2ECAD57CEFF4"/>
          </w:placeholder>
          <w:temporary/>
          <w:showingPlcHdr/>
          <w15:appearance w15:val="hidden"/>
        </w:sdtPr>
        <w:sdtEndPr/>
        <w:sdtContent>
          <w:r w:rsidR="00F42FED">
            <w:rPr>
              <w:lang w:val="zh-CN" w:eastAsia="zh-CN" w:bidi="zh-CN"/>
            </w:rPr>
            <w:t>分配的时间</w:t>
          </w:r>
        </w:sdtContent>
      </w:sdt>
      <w:r w:rsidR="00F42FED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1027138049"/>
          <w:placeholder>
            <w:docPart w:val="42C52A0C7E774CE19E544BC2815A1AA0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F42FED">
            <w:rPr>
              <w:rStyle w:val="affffd"/>
            </w:rPr>
            <w:t>0</w:t>
          </w:r>
          <w:r w:rsidR="00F42FED">
            <w:rPr>
              <w:rStyle w:val="affffd"/>
              <w:rFonts w:hint="eastAsia"/>
              <w:lang w:eastAsia="zh-CN"/>
            </w:rPr>
            <w:t>:39</w:t>
          </w:r>
          <w:r w:rsidR="00F42FED">
            <w:rPr>
              <w:rStyle w:val="affffd"/>
              <w:lang w:eastAsia="zh-CN"/>
            </w:rPr>
            <w:t>:</w:t>
          </w:r>
          <w:r w:rsidR="00F42FED">
            <w:rPr>
              <w:rStyle w:val="affffd"/>
              <w:rFonts w:hint="eastAsia"/>
              <w:lang w:eastAsia="zh-CN"/>
            </w:rPr>
            <w:t>09</w:t>
          </w:r>
        </w:sdtContent>
      </w:sdt>
      <w:r w:rsidR="00F42FED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194924449"/>
          <w:placeholder>
            <w:docPart w:val="1BFCD9EE6808425DADD93FA3DF14B15B"/>
          </w:placeholder>
          <w:temporary/>
          <w:showingPlcHdr/>
          <w15:appearance w15:val="hidden"/>
        </w:sdtPr>
        <w:sdtEndPr/>
        <w:sdtContent>
          <w:r w:rsidR="00F42FED">
            <w:rPr>
              <w:lang w:val="zh-CN" w:eastAsia="zh-CN" w:bidi="zh-CN"/>
            </w:rPr>
            <w:t>议程主题</w:t>
          </w:r>
        </w:sdtContent>
      </w:sdt>
      <w:r w:rsidR="00F42FED">
        <w:rPr>
          <w:lang w:val="zh-CN" w:eastAsia="zh-CN" w:bidi="zh-CN"/>
        </w:rPr>
        <w:t xml:space="preserve"> </w:t>
      </w:r>
      <w:r w:rsidR="00F42FED" w:rsidRPr="00F42FED">
        <w:rPr>
          <w:rStyle w:val="affffd"/>
        </w:rPr>
        <w:t>本周任务</w:t>
      </w:r>
      <w:r w:rsidR="00F42FED" w:rsidRPr="00F42FED">
        <w:rPr>
          <w:rStyle w:val="affffd"/>
          <w:rFonts w:hint="eastAsia"/>
        </w:rPr>
        <w:t>分配</w:t>
      </w:r>
      <w:r w:rsidR="00F42FED">
        <w:rPr>
          <w:rFonts w:hint="eastAsia"/>
          <w:lang w:val="zh-CN" w:eastAsia="zh-CN" w:bidi="zh-CN"/>
        </w:rPr>
        <w:t xml:space="preserve"> </w:t>
      </w:r>
      <w:r w:rsidR="00F42FED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1031073758"/>
          <w:placeholder>
            <w:docPart w:val="1A8F8095150343438C9FB5C89F3A51E9"/>
          </w:placeholder>
          <w:temporary/>
          <w:showingPlcHdr/>
          <w15:appearance w15:val="hidden"/>
        </w:sdtPr>
        <w:sdtEndPr/>
        <w:sdtContent>
          <w:r w:rsidR="00F42FED">
            <w:rPr>
              <w:lang w:val="zh-CN" w:eastAsia="zh-CN" w:bidi="zh-CN"/>
            </w:rPr>
            <w:t>发言者</w:t>
          </w:r>
        </w:sdtContent>
      </w:sdt>
      <w:r w:rsidR="00F42FED">
        <w:rPr>
          <w:lang w:val="zh-CN" w:eastAsia="zh-CN" w:bidi="zh-CN"/>
        </w:rPr>
        <w:t xml:space="preserve"> </w:t>
      </w:r>
      <w:r w:rsidR="00F42FED">
        <w:rPr>
          <w:rStyle w:val="affffd"/>
          <w:rFonts w:hint="eastAsia"/>
          <w:lang w:eastAsia="zh-CN"/>
        </w:rPr>
        <w:t>赵豪杰</w:t>
      </w:r>
    </w:p>
    <w:p w:rsidR="000538BA" w:rsidRDefault="000538BA" w:rsidP="00A979E1">
      <w:r>
        <w:rPr>
          <w:rFonts w:hint="eastAsia"/>
        </w:rPr>
        <w:t>具体任务分配如下图：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A1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CB50F2" w:rsidRPr="00E52810" w:rsidRDefault="00D014C6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0538BA" w:rsidRPr="00E52810" w:rsidTr="00A157FB">
        <w:tc>
          <w:tcPr>
            <w:tcW w:w="6102" w:type="dxa"/>
          </w:tcPr>
          <w:p w:rsidR="000538BA" w:rsidRPr="006A3F09" w:rsidRDefault="00955456" w:rsidP="00E52810">
            <w:r w:rsidRPr="006A3F09">
              <w:rPr>
                <w:rFonts w:hint="eastAsia"/>
              </w:rPr>
              <w:t>及时更新各文档中的工具（例</w:t>
            </w:r>
            <w:r w:rsidRPr="006A3F09">
              <w:t>RuisitePro</w:t>
            </w:r>
            <w:r w:rsidRPr="006A3F09">
              <w:rPr>
                <w:rFonts w:hint="eastAsia"/>
              </w:rPr>
              <w:t>替代工具为</w:t>
            </w:r>
            <w:r w:rsidRPr="006A3F09">
              <w:rPr>
                <w:rFonts w:hint="eastAsia"/>
              </w:rPr>
              <w:t>ONES project</w:t>
            </w:r>
            <w:r w:rsidRPr="006A3F09">
              <w:rPr>
                <w:rFonts w:hint="eastAsia"/>
              </w:rPr>
              <w:t>）</w:t>
            </w:r>
          </w:p>
        </w:tc>
        <w:tc>
          <w:tcPr>
            <w:tcW w:w="2182" w:type="dxa"/>
          </w:tcPr>
          <w:p w:rsidR="000538BA" w:rsidRPr="006A3F09" w:rsidRDefault="00422B6D" w:rsidP="00422B6D">
            <w:pPr>
              <w:ind w:left="0"/>
            </w:pPr>
            <w:r w:rsidRPr="006A3F09">
              <w:rPr>
                <w:rFonts w:hint="eastAsia"/>
              </w:rPr>
              <w:t xml:space="preserve"> </w:t>
            </w:r>
            <w:r w:rsidR="009A15D3" w:rsidRPr="006A3F09">
              <w:rPr>
                <w:rFonts w:hint="eastAsia"/>
              </w:rPr>
              <w:t>任务涉及文档与</w:t>
            </w:r>
            <w:r w:rsidR="009A15D3" w:rsidRPr="006A3F09">
              <w:rPr>
                <w:rFonts w:hint="eastAsia"/>
              </w:rPr>
              <w:t>P</w:t>
            </w:r>
            <w:r w:rsidR="009A15D3" w:rsidRPr="006A3F09">
              <w:t>PT</w:t>
            </w:r>
            <w:r w:rsidR="009A15D3" w:rsidRPr="006A3F09">
              <w:rPr>
                <w:rFonts w:hint="eastAsia"/>
              </w:rPr>
              <w:t>的所有组员</w:t>
            </w:r>
          </w:p>
        </w:tc>
        <w:tc>
          <w:tcPr>
            <w:tcW w:w="2182" w:type="dxa"/>
          </w:tcPr>
          <w:p w:rsidR="000538BA" w:rsidRDefault="00622FE9" w:rsidP="00E52810">
            <w:r>
              <w:rPr>
                <w:rFonts w:hint="eastAsia"/>
                <w:lang w:val="zh-CN" w:bidi="zh-CN"/>
              </w:rPr>
              <w:t>2018.10.2</w:t>
            </w:r>
            <w:r w:rsidR="00F42FED">
              <w:rPr>
                <w:rFonts w:hint="eastAsia"/>
                <w:lang w:val="zh-CN" w:bidi="zh-CN"/>
              </w:rPr>
              <w:t>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F62E6A" w:rsidP="00F42FED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更新</w:t>
            </w:r>
          </w:p>
        </w:tc>
        <w:tc>
          <w:tcPr>
            <w:tcW w:w="2182" w:type="dxa"/>
          </w:tcPr>
          <w:p w:rsidR="00F42FED" w:rsidRDefault="00F62E6A" w:rsidP="00F42FED">
            <w:r>
              <w:rPr>
                <w:rFonts w:hint="eastAsia"/>
              </w:rPr>
              <w:t>张嘉诚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F62E6A" w:rsidP="00F42FED">
            <w:r>
              <w:rPr>
                <w:rFonts w:hint="eastAsia"/>
              </w:rPr>
              <w:t>绩效雷达图</w:t>
            </w:r>
          </w:p>
        </w:tc>
        <w:tc>
          <w:tcPr>
            <w:tcW w:w="2182" w:type="dxa"/>
          </w:tcPr>
          <w:p w:rsidR="00F42FED" w:rsidRDefault="00F62E6A" w:rsidP="00F42FED">
            <w:r>
              <w:rPr>
                <w:rFonts w:hint="eastAsia"/>
              </w:rPr>
              <w:t>赵豪杰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F62E6A" w:rsidP="00F42FED">
            <w:r>
              <w:rPr>
                <w:rFonts w:hint="eastAsia"/>
              </w:rPr>
              <w:t>甘特图修订（修改工时，加入</w:t>
            </w: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，更新进度）</w:t>
            </w:r>
          </w:p>
        </w:tc>
        <w:tc>
          <w:tcPr>
            <w:tcW w:w="2182" w:type="dxa"/>
          </w:tcPr>
          <w:p w:rsidR="00F42FED" w:rsidRDefault="00F62E6A" w:rsidP="00F62E6A">
            <w:pPr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郑丞钧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6A3F09" w:rsidP="00F42FED">
            <w:r>
              <w:rPr>
                <w:rFonts w:hint="eastAsia"/>
              </w:rPr>
              <w:t>仔细修订需求工程项目计划</w:t>
            </w:r>
          </w:p>
        </w:tc>
        <w:tc>
          <w:tcPr>
            <w:tcW w:w="2182" w:type="dxa"/>
          </w:tcPr>
          <w:p w:rsidR="00F42FED" w:rsidRDefault="006A3F09" w:rsidP="00F42FED">
            <w:r>
              <w:rPr>
                <w:rFonts w:hint="eastAsia"/>
              </w:rPr>
              <w:t>苏碧青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177CE4" w:rsidRPr="00E52810" w:rsidTr="00A157FB">
        <w:tc>
          <w:tcPr>
            <w:tcW w:w="6102" w:type="dxa"/>
          </w:tcPr>
          <w:p w:rsidR="00177CE4" w:rsidRDefault="00177CE4" w:rsidP="00F42FED">
            <w:r>
              <w:rPr>
                <w:rFonts w:hint="eastAsia"/>
              </w:rPr>
              <w:t>协助修订需求工程项目计划</w:t>
            </w:r>
          </w:p>
        </w:tc>
        <w:tc>
          <w:tcPr>
            <w:tcW w:w="2182" w:type="dxa"/>
          </w:tcPr>
          <w:p w:rsidR="00177CE4" w:rsidRDefault="00177CE4" w:rsidP="00F42FED">
            <w:r>
              <w:rPr>
                <w:rFonts w:hint="eastAsia"/>
              </w:rPr>
              <w:t>郑丞钧</w:t>
            </w:r>
          </w:p>
        </w:tc>
        <w:tc>
          <w:tcPr>
            <w:tcW w:w="2182" w:type="dxa"/>
          </w:tcPr>
          <w:p w:rsidR="00177CE4" w:rsidRDefault="00177CE4" w:rsidP="00F42FED">
            <w:pPr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6A3F09" w:rsidP="00F42FED">
            <w:r>
              <w:rPr>
                <w:rFonts w:hint="eastAsia"/>
              </w:rPr>
              <w:t>Q</w:t>
            </w:r>
            <w:r>
              <w:t>A</w:t>
            </w:r>
            <w:r>
              <w:rPr>
                <w:rFonts w:hint="eastAsia"/>
              </w:rPr>
              <w:t>计划</w:t>
            </w:r>
          </w:p>
        </w:tc>
        <w:tc>
          <w:tcPr>
            <w:tcW w:w="2182" w:type="dxa"/>
          </w:tcPr>
          <w:p w:rsidR="00F42FED" w:rsidRDefault="006A3F09" w:rsidP="00F42FED"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6A3F09" w:rsidP="00F42FED">
            <w:r>
              <w:rPr>
                <w:rFonts w:hint="eastAsia"/>
              </w:rPr>
              <w:t>找需求工程模板</w:t>
            </w:r>
          </w:p>
        </w:tc>
        <w:tc>
          <w:tcPr>
            <w:tcW w:w="2182" w:type="dxa"/>
          </w:tcPr>
          <w:p w:rsidR="00F42FED" w:rsidRDefault="006A3F09" w:rsidP="00F42FED"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6A3F09" w:rsidP="00F42FED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ppt-</w:t>
            </w:r>
            <w:r>
              <w:rPr>
                <w:rFonts w:hint="eastAsia"/>
              </w:rPr>
              <w:t>图</w:t>
            </w:r>
          </w:p>
        </w:tc>
        <w:tc>
          <w:tcPr>
            <w:tcW w:w="2182" w:type="dxa"/>
          </w:tcPr>
          <w:p w:rsidR="00F42FED" w:rsidRDefault="006A3F09" w:rsidP="00F42FED">
            <w:r>
              <w:rPr>
                <w:rFonts w:hint="eastAsia"/>
              </w:rPr>
              <w:t>赵豪杰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F42FED" w:rsidRPr="00E52810" w:rsidTr="00A157FB">
        <w:tc>
          <w:tcPr>
            <w:tcW w:w="6102" w:type="dxa"/>
          </w:tcPr>
          <w:p w:rsidR="00F42FED" w:rsidRDefault="006A3F09" w:rsidP="00F42FED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2182" w:type="dxa"/>
          </w:tcPr>
          <w:p w:rsidR="00F42FED" w:rsidRDefault="006A3F09" w:rsidP="00F42FED">
            <w:r>
              <w:rPr>
                <w:rFonts w:hint="eastAsia"/>
              </w:rPr>
              <w:t>张嘉诚</w:t>
            </w:r>
          </w:p>
        </w:tc>
        <w:tc>
          <w:tcPr>
            <w:tcW w:w="2182" w:type="dxa"/>
          </w:tcPr>
          <w:p w:rsidR="00F42FED" w:rsidRDefault="00F42FED" w:rsidP="00F42FED">
            <w:r>
              <w:rPr>
                <w:rFonts w:hint="eastAsia"/>
                <w:lang w:val="zh-CN" w:bidi="zh-CN"/>
              </w:rPr>
              <w:t>2018.10.27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</w:tbl>
    <w:p w:rsidR="0017681F" w:rsidRDefault="0017681F" w:rsidP="004E4FA4">
      <w:pPr>
        <w:ind w:left="0"/>
      </w:pPr>
      <w:bookmarkStart w:id="0" w:name="_GoBack"/>
      <w:bookmarkEnd w:id="0"/>
    </w:p>
    <w:sectPr w:rsidR="0017681F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4C6" w:rsidRDefault="00D014C6">
      <w:pPr>
        <w:spacing w:after="0"/>
      </w:pPr>
      <w:r>
        <w:separator/>
      </w:r>
    </w:p>
  </w:endnote>
  <w:endnote w:type="continuationSeparator" w:id="0">
    <w:p w:rsidR="00D014C6" w:rsidRDefault="00D01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4C6" w:rsidRDefault="00D014C6">
      <w:pPr>
        <w:spacing w:after="0"/>
      </w:pPr>
      <w:r>
        <w:separator/>
      </w:r>
    </w:p>
  </w:footnote>
  <w:footnote w:type="continuationSeparator" w:id="0">
    <w:p w:rsidR="00D014C6" w:rsidRDefault="00D014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538BA"/>
    <w:rsid w:val="00055868"/>
    <w:rsid w:val="0006363A"/>
    <w:rsid w:val="00064C56"/>
    <w:rsid w:val="00070820"/>
    <w:rsid w:val="00084401"/>
    <w:rsid w:val="000A6CC4"/>
    <w:rsid w:val="000B3D5F"/>
    <w:rsid w:val="000E5ACF"/>
    <w:rsid w:val="001005E5"/>
    <w:rsid w:val="00107A25"/>
    <w:rsid w:val="00107CFC"/>
    <w:rsid w:val="001118FD"/>
    <w:rsid w:val="00144E69"/>
    <w:rsid w:val="00152CC8"/>
    <w:rsid w:val="0017681F"/>
    <w:rsid w:val="00177CE4"/>
    <w:rsid w:val="00196EB6"/>
    <w:rsid w:val="001976F4"/>
    <w:rsid w:val="001C4546"/>
    <w:rsid w:val="001E4658"/>
    <w:rsid w:val="002001D9"/>
    <w:rsid w:val="00204706"/>
    <w:rsid w:val="00223406"/>
    <w:rsid w:val="0026173E"/>
    <w:rsid w:val="002733AC"/>
    <w:rsid w:val="002A5118"/>
    <w:rsid w:val="002B6C94"/>
    <w:rsid w:val="002C04BC"/>
    <w:rsid w:val="002D35BC"/>
    <w:rsid w:val="002E7469"/>
    <w:rsid w:val="002F4ABE"/>
    <w:rsid w:val="0034480F"/>
    <w:rsid w:val="003B1BCE"/>
    <w:rsid w:val="003C1B81"/>
    <w:rsid w:val="003C6B6C"/>
    <w:rsid w:val="0041439B"/>
    <w:rsid w:val="00422B6D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7CCA"/>
    <w:rsid w:val="005C25D2"/>
    <w:rsid w:val="005D7CBC"/>
    <w:rsid w:val="005E7D19"/>
    <w:rsid w:val="00622FE9"/>
    <w:rsid w:val="00644721"/>
    <w:rsid w:val="0066086F"/>
    <w:rsid w:val="00661BC0"/>
    <w:rsid w:val="00672A6F"/>
    <w:rsid w:val="006928B4"/>
    <w:rsid w:val="006A3F09"/>
    <w:rsid w:val="006D571F"/>
    <w:rsid w:val="006F5A3F"/>
    <w:rsid w:val="00714174"/>
    <w:rsid w:val="007253CC"/>
    <w:rsid w:val="00757478"/>
    <w:rsid w:val="00764C13"/>
    <w:rsid w:val="00791DE1"/>
    <w:rsid w:val="007943F1"/>
    <w:rsid w:val="007A3934"/>
    <w:rsid w:val="007C74F8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916AE"/>
    <w:rsid w:val="00992DF1"/>
    <w:rsid w:val="009A15D3"/>
    <w:rsid w:val="009A36A3"/>
    <w:rsid w:val="009B533D"/>
    <w:rsid w:val="009F660E"/>
    <w:rsid w:val="00A157FB"/>
    <w:rsid w:val="00A21DD0"/>
    <w:rsid w:val="00A4008E"/>
    <w:rsid w:val="00A65514"/>
    <w:rsid w:val="00A66260"/>
    <w:rsid w:val="00A979E1"/>
    <w:rsid w:val="00AA76F3"/>
    <w:rsid w:val="00AC390C"/>
    <w:rsid w:val="00AE73FF"/>
    <w:rsid w:val="00B22095"/>
    <w:rsid w:val="00B45E12"/>
    <w:rsid w:val="00B673C2"/>
    <w:rsid w:val="00B75B70"/>
    <w:rsid w:val="00B85475"/>
    <w:rsid w:val="00BC422E"/>
    <w:rsid w:val="00BD0BFA"/>
    <w:rsid w:val="00BD30AE"/>
    <w:rsid w:val="00BD7A0B"/>
    <w:rsid w:val="00BD7AFB"/>
    <w:rsid w:val="00C03C9E"/>
    <w:rsid w:val="00C068AA"/>
    <w:rsid w:val="00C06E8D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F5C61"/>
    <w:rsid w:val="00D014C6"/>
    <w:rsid w:val="00D01C17"/>
    <w:rsid w:val="00D217A2"/>
    <w:rsid w:val="00D36E05"/>
    <w:rsid w:val="00D6466C"/>
    <w:rsid w:val="00D83214"/>
    <w:rsid w:val="00D90A37"/>
    <w:rsid w:val="00DC2307"/>
    <w:rsid w:val="00DC76D2"/>
    <w:rsid w:val="00DE1E48"/>
    <w:rsid w:val="00E438EE"/>
    <w:rsid w:val="00E52810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5173"/>
    <w:rsid w:val="00F1498E"/>
    <w:rsid w:val="00F36144"/>
    <w:rsid w:val="00F42FED"/>
    <w:rsid w:val="00F45ED3"/>
    <w:rsid w:val="00F560A1"/>
    <w:rsid w:val="00F62E6A"/>
    <w:rsid w:val="00F846DA"/>
    <w:rsid w:val="00FC130B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E10DE4446644B9C979F95BD5719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AD678A-C3A4-4A74-922C-715C7395FB72}"/>
      </w:docPartPr>
      <w:docPartBody>
        <w:p w:rsidR="00A64A2F" w:rsidRDefault="00A43137">
          <w:pPr>
            <w:pStyle w:val="EE10DE4446644B9C979F95BD5719670A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0F045D4F46F4DF2A5A95F39941D2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AD8A0-DD1E-4723-B238-707F0C53D924}"/>
      </w:docPartPr>
      <w:docPartBody>
        <w:p w:rsidR="00A64A2F" w:rsidRDefault="00A43137">
          <w:pPr>
            <w:pStyle w:val="50F045D4F46F4DF2A5A95F39941D272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BDD6B9CCA02B4B3DA499E3377B464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FF9424-46AF-4AAF-94BF-02FC93F6EC79}"/>
      </w:docPartPr>
      <w:docPartBody>
        <w:p w:rsidR="00C23BA1" w:rsidRDefault="00724361" w:rsidP="00724361">
          <w:pPr>
            <w:pStyle w:val="BDD6B9CCA02B4B3DA499E3377B46425F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6AC9E352C6549F8950763ED4FFEA6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7EE113-5E6D-4132-9108-7500D0AA8045}"/>
      </w:docPartPr>
      <w:docPartBody>
        <w:p w:rsidR="00C23BA1" w:rsidRDefault="00724361" w:rsidP="00724361">
          <w:pPr>
            <w:pStyle w:val="56AC9E352C6549F8950763ED4FFEA62D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3AD32C30810542E4B27C24344712FE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F04835-9604-4BB9-A9DA-6DAEA77797DE}"/>
      </w:docPartPr>
      <w:docPartBody>
        <w:p w:rsidR="00C23BA1" w:rsidRDefault="00724361" w:rsidP="00724361">
          <w:pPr>
            <w:pStyle w:val="3AD32C30810542E4B27C24344712FEE7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EB26871A5285471A8C50ACEF29509F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8B08A-E48A-4F94-B214-F26BD4F18B86}"/>
      </w:docPartPr>
      <w:docPartBody>
        <w:p w:rsidR="00C23BA1" w:rsidRDefault="00724361" w:rsidP="00724361">
          <w:pPr>
            <w:pStyle w:val="EB26871A5285471A8C50ACEF29509F43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E09AB8FAB2604AAFB3054123CC13A3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8D83C-ED86-43AF-9A4E-70AB8DB07216}"/>
      </w:docPartPr>
      <w:docPartBody>
        <w:p w:rsidR="009059BF" w:rsidRDefault="00C23BA1" w:rsidP="00C23BA1">
          <w:pPr>
            <w:pStyle w:val="E09AB8FAB2604AAFB3054123CC13A3E0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B8B9C3DBACC4FE796528F867301C3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F7C288-D677-4317-9012-A99243923B89}"/>
      </w:docPartPr>
      <w:docPartBody>
        <w:p w:rsidR="009059BF" w:rsidRDefault="00C23BA1" w:rsidP="00C23BA1">
          <w:pPr>
            <w:pStyle w:val="5B8B9C3DBACC4FE796528F867301C39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823EFA1405C443A5A4CDE6895A0B26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6CDD40-0C55-45B7-9343-217AA938FC64}"/>
      </w:docPartPr>
      <w:docPartBody>
        <w:p w:rsidR="009059BF" w:rsidRDefault="00C23BA1" w:rsidP="00C23BA1">
          <w:pPr>
            <w:pStyle w:val="823EFA1405C443A5A4CDE6895A0B2620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0BDC5E8123FD4DE6ACCA498637D41E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77B272-70EE-4658-B19A-02D28B201B91}"/>
      </w:docPartPr>
      <w:docPartBody>
        <w:p w:rsidR="009059BF" w:rsidRDefault="00C23BA1" w:rsidP="00C23BA1">
          <w:pPr>
            <w:pStyle w:val="0BDC5E8123FD4DE6ACCA498637D41E45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7D70C3BAD6A94A47B034FBD104D564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056140-1215-4FA9-979A-1099EDB451F4}"/>
      </w:docPartPr>
      <w:docPartBody>
        <w:p w:rsidR="009059BF" w:rsidRDefault="00C23BA1" w:rsidP="00C23BA1">
          <w:pPr>
            <w:pStyle w:val="7D70C3BAD6A94A47B034FBD104D56442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033EC2562BCF434CBE90B84F5FB0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01A30-854D-42AF-BF99-0001DD75AB66}"/>
      </w:docPartPr>
      <w:docPartBody>
        <w:p w:rsidR="009059BF" w:rsidRDefault="00C23BA1" w:rsidP="00C23BA1">
          <w:pPr>
            <w:pStyle w:val="033EC2562BCF434CBE90B84F5FB05E6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0D87B01CBC3242538E40F5D96DBA60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8EDCFB-707C-408E-9827-4DD0A11DF139}"/>
      </w:docPartPr>
      <w:docPartBody>
        <w:p w:rsidR="009059BF" w:rsidRDefault="00C23BA1" w:rsidP="00C23BA1">
          <w:pPr>
            <w:pStyle w:val="0D87B01CBC3242538E40F5D96DBA607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5DCBE784E9534BC196A7CC1295D20C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C036D4-9813-4964-B2E4-A4F64B0623B6}"/>
      </w:docPartPr>
      <w:docPartBody>
        <w:p w:rsidR="009059BF" w:rsidRDefault="00C23BA1" w:rsidP="00C23BA1">
          <w:pPr>
            <w:pStyle w:val="5DCBE784E9534BC196A7CC1295D20CFF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4A43380FA334DAA8E79170D1EB9C0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043EE-FCCC-4258-BF10-A0FFCBF02421}"/>
      </w:docPartPr>
      <w:docPartBody>
        <w:p w:rsidR="009059BF" w:rsidRDefault="00C23BA1" w:rsidP="00C23BA1">
          <w:pPr>
            <w:pStyle w:val="B4A43380FA334DAA8E79170D1EB9C0F0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325F0FD2F38D4953A0D5645D19A55A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58A41B-6692-4E76-87F4-F880B469495E}"/>
      </w:docPartPr>
      <w:docPartBody>
        <w:p w:rsidR="009059BF" w:rsidRDefault="00C23BA1" w:rsidP="00C23BA1">
          <w:pPr>
            <w:pStyle w:val="325F0FD2F38D4953A0D5645D19A55A5C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8AA1C1800AA04C1AA4C71876BA2B15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2B9217-3F09-4370-8D63-225316A20206}"/>
      </w:docPartPr>
      <w:docPartBody>
        <w:p w:rsidR="009059BF" w:rsidRDefault="00C23BA1" w:rsidP="00C23BA1">
          <w:pPr>
            <w:pStyle w:val="8AA1C1800AA04C1AA4C71876BA2B15F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4BB7DB3F23E9416798C17245C8E4F4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CFBC0-4B71-42F6-86FE-C10D2BFC2BE0}"/>
      </w:docPartPr>
      <w:docPartBody>
        <w:p w:rsidR="009059BF" w:rsidRDefault="00C23BA1" w:rsidP="00C23BA1">
          <w:pPr>
            <w:pStyle w:val="4BB7DB3F23E9416798C17245C8E4F413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C0C66E1A1CD438DA0546E97B35656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8993FB-B2A6-473E-81ED-0890BF4AA62B}"/>
      </w:docPartPr>
      <w:docPartBody>
        <w:p w:rsidR="009059BF" w:rsidRDefault="00C23BA1" w:rsidP="00C23BA1">
          <w:pPr>
            <w:pStyle w:val="4C0C66E1A1CD438DA0546E97B356565C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1A3132D94870421F86617F08836491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E6570-8B23-4E39-98B5-8D27D7B6E7E1}"/>
      </w:docPartPr>
      <w:docPartBody>
        <w:p w:rsidR="009059BF" w:rsidRDefault="00C23BA1" w:rsidP="00C23BA1">
          <w:pPr>
            <w:pStyle w:val="1A3132D94870421F86617F0883649162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68EA5412FA3437F98959675A193F4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2CEC94-0F92-46C9-B9A0-8628A958AFC1}"/>
      </w:docPartPr>
      <w:docPartBody>
        <w:p w:rsidR="009059BF" w:rsidRDefault="00C23BA1" w:rsidP="00C23BA1">
          <w:pPr>
            <w:pStyle w:val="D68EA5412FA3437F98959675A193F4B0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18C96A2F29CA443E949071D7B862E4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4C02F0-4978-41D9-AEFE-F231AF3E7884}"/>
      </w:docPartPr>
      <w:docPartBody>
        <w:p w:rsidR="009059BF" w:rsidRDefault="00C23BA1" w:rsidP="00C23BA1">
          <w:pPr>
            <w:pStyle w:val="18C96A2F29CA443E949071D7B862E46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D48FF277188848CBBD8A2ECAD57CEF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82F58B-6291-428D-8739-DEFD1438F985}"/>
      </w:docPartPr>
      <w:docPartBody>
        <w:p w:rsidR="009059BF" w:rsidRDefault="00C23BA1" w:rsidP="00C23BA1">
          <w:pPr>
            <w:pStyle w:val="D48FF277188848CBBD8A2ECAD57CEFF4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42C52A0C7E774CE19E544BC2815A1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348DB-C924-4439-B5C7-66A6CA04699D}"/>
      </w:docPartPr>
      <w:docPartBody>
        <w:p w:rsidR="009059BF" w:rsidRDefault="00C23BA1" w:rsidP="00C23BA1">
          <w:pPr>
            <w:pStyle w:val="42C52A0C7E774CE19E544BC2815A1AA0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1BFCD9EE6808425DADD93FA3DF14B1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404C00-5A1E-43E3-AAD5-6E957AB1ACDD}"/>
      </w:docPartPr>
      <w:docPartBody>
        <w:p w:rsidR="009059BF" w:rsidRDefault="00C23BA1" w:rsidP="00C23BA1">
          <w:pPr>
            <w:pStyle w:val="1BFCD9EE6808425DADD93FA3DF14B15B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1A8F8095150343438C9FB5C89F3A51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B5395-0D8F-4981-B853-4B082EE7DA5D}"/>
      </w:docPartPr>
      <w:docPartBody>
        <w:p w:rsidR="009059BF" w:rsidRDefault="00C23BA1" w:rsidP="00C23BA1">
          <w:pPr>
            <w:pStyle w:val="1A8F8095150343438C9FB5C89F3A51E9"/>
          </w:pPr>
          <w:r>
            <w:rPr>
              <w:lang w:val="zh-CN" w:bidi="zh-CN"/>
            </w:rPr>
            <w:t>发言者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6D7B85"/>
    <w:rsid w:val="00724361"/>
    <w:rsid w:val="00857A4E"/>
    <w:rsid w:val="00880664"/>
    <w:rsid w:val="009059BF"/>
    <w:rsid w:val="00982E73"/>
    <w:rsid w:val="00A43137"/>
    <w:rsid w:val="00A64A2F"/>
    <w:rsid w:val="00AB493F"/>
    <w:rsid w:val="00C23BA1"/>
    <w:rsid w:val="00DA7390"/>
    <w:rsid w:val="00DF2162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331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86</cp:revision>
  <cp:lastPrinted>2017-07-31T08:20:00Z</cp:lastPrinted>
  <dcterms:created xsi:type="dcterms:W3CDTF">2018-09-27T11:12:00Z</dcterms:created>
  <dcterms:modified xsi:type="dcterms:W3CDTF">2018-10-26T07:32:00Z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