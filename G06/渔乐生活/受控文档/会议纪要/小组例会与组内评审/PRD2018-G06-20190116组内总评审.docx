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E1" w:rsidRDefault="00865AC0" w:rsidP="00A979E1">
      <w:pPr>
        <w:pStyle w:val="afffff6"/>
      </w:pPr>
      <w:r>
        <w:rPr>
          <w:rFonts w:hint="eastAsia"/>
          <w:lang w:eastAsia="zh-CN"/>
        </w:rPr>
        <w:t>总评审</w:t>
      </w:r>
      <w:r>
        <w:rPr>
          <w:rFonts w:hint="eastAsia"/>
          <w:lang w:eastAsia="zh-CN"/>
        </w:rPr>
        <w:t>-</w:t>
      </w:r>
      <w:r w:rsidR="00B7223F">
        <w:rPr>
          <w:rFonts w:hint="eastAsia"/>
          <w:lang w:eastAsia="zh-CN"/>
        </w:rPr>
        <w:t>组内评审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  <w:r w:rsidR="000561EE">
        <w:rPr>
          <w:rFonts w:hint="eastAsia"/>
          <w:lang w:eastAsia="zh-CN"/>
        </w:rPr>
        <w:t>0</w:t>
      </w:r>
      <w:r w:rsidR="008C4887">
        <w:rPr>
          <w:rStyle w:val="a6"/>
          <w:rFonts w:hint="eastAsia"/>
          <w:lang w:eastAsia="zh-CN"/>
        </w:rPr>
        <w:t>:</w:t>
      </w:r>
      <w:r w:rsidR="000561EE">
        <w:rPr>
          <w:rStyle w:val="a6"/>
          <w:rFonts w:hint="eastAsia"/>
          <w:lang w:eastAsia="zh-CN"/>
        </w:rPr>
        <w:t>41</w:t>
      </w:r>
      <w:r w:rsidR="00C415ED">
        <w:rPr>
          <w:rStyle w:val="a6"/>
          <w:rFonts w:hint="eastAsia"/>
          <w:lang w:eastAsia="zh-CN"/>
        </w:rPr>
        <w:t>:</w:t>
      </w:r>
      <w:r w:rsidR="000561EE">
        <w:rPr>
          <w:rStyle w:val="a6"/>
          <w:rFonts w:hint="eastAsia"/>
          <w:lang w:eastAsia="zh-CN"/>
        </w:rPr>
        <w:t>16</w:t>
      </w:r>
    </w:p>
    <w:p w:rsidR="00A979E1" w:rsidRDefault="0063097A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201</w:t>
      </w:r>
      <w:r w:rsidR="00865AC0">
        <w:rPr>
          <w:rStyle w:val="affffd"/>
          <w:rFonts w:hint="eastAsia"/>
          <w:lang w:eastAsia="zh-CN"/>
        </w:rPr>
        <w:t>9</w:t>
      </w:r>
      <w:r w:rsidR="00D217A2">
        <w:rPr>
          <w:rStyle w:val="affffd"/>
          <w:rFonts w:hint="eastAsia"/>
          <w:lang w:eastAsia="zh-CN"/>
        </w:rPr>
        <w:t>.</w:t>
      </w:r>
      <w:r w:rsidR="00865AC0">
        <w:rPr>
          <w:rStyle w:val="affffd"/>
          <w:rFonts w:hint="eastAsia"/>
          <w:lang w:eastAsia="zh-CN"/>
        </w:rPr>
        <w:t>01</w:t>
      </w:r>
      <w:r w:rsidR="00D217A2">
        <w:rPr>
          <w:rStyle w:val="affffd"/>
          <w:rFonts w:hint="eastAsia"/>
          <w:lang w:eastAsia="zh-CN"/>
        </w:rPr>
        <w:t>.</w:t>
      </w:r>
      <w:r w:rsidR="00865AC0">
        <w:rPr>
          <w:rStyle w:val="affffd"/>
          <w:rFonts w:hint="eastAsia"/>
          <w:lang w:eastAsia="zh-CN"/>
        </w:rPr>
        <w:t>16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865AC0">
        <w:rPr>
          <w:rStyle w:val="affffd"/>
          <w:rFonts w:hint="eastAsia"/>
          <w:lang w:val="zh-CN" w:eastAsia="zh-CN" w:bidi="zh-CN"/>
        </w:rPr>
        <w:t>02</w:t>
      </w:r>
      <w:r w:rsidR="008D24ED">
        <w:rPr>
          <w:rStyle w:val="affffd"/>
          <w:lang w:eastAsia="zh-CN"/>
        </w:rPr>
        <w:t>:</w:t>
      </w:r>
      <w:r w:rsidR="00865AC0">
        <w:rPr>
          <w:rStyle w:val="affffd"/>
          <w:rFonts w:hint="eastAsia"/>
          <w:lang w:eastAsia="zh-CN"/>
        </w:rPr>
        <w:t>0</w:t>
      </w:r>
      <w:r w:rsidR="0011009F">
        <w:rPr>
          <w:rStyle w:val="affffd"/>
          <w:rFonts w:hint="eastAsia"/>
          <w:lang w:eastAsia="zh-CN"/>
        </w:rPr>
        <w:t>9</w:t>
      </w:r>
      <w:r w:rsidR="00A979E1">
        <w:rPr>
          <w:lang w:val="zh-CN" w:eastAsia="zh-CN" w:bidi="zh-CN"/>
        </w:rPr>
        <w:t xml:space="preserve">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D217A2">
            <w:rPr>
              <w:rStyle w:val="affffd"/>
              <w:rFonts w:hint="eastAsia"/>
              <w:lang w:eastAsia="zh-CN"/>
            </w:rPr>
            <w:t>理四</w:t>
          </w:r>
          <w:r w:rsidR="00D217A2">
            <w:rPr>
              <w:rStyle w:val="affffd"/>
              <w:rFonts w:hint="eastAsia"/>
              <w:lang w:eastAsia="zh-CN"/>
            </w:rPr>
            <w:t>409</w:t>
          </w:r>
        </w:sdtContent>
      </w:sdt>
      <w:bookmarkStart w:id="0" w:name="_GoBack"/>
      <w:bookmarkEnd w:id="0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:rsidTr="00BD7AFB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63097A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63097A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865AC0" w:rsidP="00BD7AFB">
                  <w:pPr>
                    <w:spacing w:after="0"/>
                  </w:pPr>
                  <w:r>
                    <w:rPr>
                      <w:rFonts w:hint="eastAsia"/>
                    </w:rPr>
                    <w:t>总评审</w:t>
                  </w:r>
                  <w:r>
                    <w:rPr>
                      <w:rFonts w:hint="eastAsia"/>
                    </w:rPr>
                    <w:t>-</w:t>
                  </w:r>
                  <w:r w:rsidR="00B7223F">
                    <w:rPr>
                      <w:rFonts w:hint="eastAsia"/>
                    </w:rPr>
                    <w:t>组内评审</w:t>
                  </w:r>
                </w:p>
              </w:tc>
            </w:tr>
            <w:tr w:rsidR="00A979E1" w:rsidTr="00BD7AFB"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苏碧青</w:t>
                  </w:r>
                </w:p>
              </w:tc>
            </w:tr>
            <w:tr w:rsidR="00A979E1" w:rsidTr="00BD7AFB"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B85475" w:rsidP="00BD7AFB">
                  <w:pPr>
                    <w:spacing w:after="0"/>
                  </w:pPr>
                  <w:r>
                    <w:rPr>
                      <w:rFonts w:hint="eastAsia"/>
                    </w:rPr>
                    <w:t>苏碧青</w:t>
                  </w:r>
                </w:p>
              </w:tc>
            </w:tr>
          </w:tbl>
          <w:p w:rsidR="00A979E1" w:rsidRDefault="00A979E1" w:rsidP="00BD7AFB">
            <w:pPr>
              <w:spacing w:after="0"/>
            </w:pPr>
          </w:p>
        </w:tc>
        <w:tc>
          <w:tcPr>
            <w:tcW w:w="5400" w:type="dxa"/>
          </w:tcPr>
          <w:p w:rsidR="00A979E1" w:rsidRPr="00137619" w:rsidRDefault="00D217A2" w:rsidP="00BD7AFB">
            <w:pPr>
              <w:spacing w:after="0"/>
            </w:pPr>
            <w:r>
              <w:rPr>
                <w:rFonts w:hint="eastAsia"/>
              </w:rPr>
              <w:t>罗培铖</w:t>
            </w:r>
          </w:p>
          <w:p w:rsidR="004C4383" w:rsidRDefault="004C4383" w:rsidP="00865AC0">
            <w:pPr>
              <w:spacing w:after="0"/>
              <w:ind w:left="0"/>
            </w:pPr>
            <w:r>
              <w:rPr>
                <w:rFonts w:hint="eastAsia"/>
              </w:rPr>
              <w:t>张嘉诚</w:t>
            </w:r>
          </w:p>
        </w:tc>
      </w:tr>
    </w:tbl>
    <w:p w:rsidR="00AB4944" w:rsidRPr="00AB4944" w:rsidRDefault="00EF2914" w:rsidP="00D1797F">
      <w:pPr>
        <w:pStyle w:val="1"/>
        <w:rPr>
          <w:rFonts w:asciiTheme="minorHAnsi" w:eastAsiaTheme="minorEastAsia" w:hAnsiTheme="minorHAnsi" w:cstheme="minorBidi"/>
          <w:bCs w:val="0"/>
          <w:caps w:val="0"/>
          <w:color w:val="auto"/>
          <w:spacing w:val="4"/>
          <w:sz w:val="22"/>
          <w:szCs w:val="22"/>
          <w:lang w:eastAsia="zh-CN"/>
        </w:rPr>
      </w:pPr>
      <w:r>
        <w:rPr>
          <w:rFonts w:hint="eastAsia"/>
          <w:lang w:eastAsia="zh-CN"/>
        </w:rPr>
        <w:t>组内评审</w:t>
      </w:r>
      <w:r w:rsidR="00196EB6">
        <w:rPr>
          <w:rFonts w:hint="eastAsia"/>
          <w:lang w:eastAsia="zh-CN"/>
        </w:rPr>
        <w:t xml:space="preserve"> &amp;</w:t>
      </w:r>
      <w:r w:rsidR="00196EB6">
        <w:rPr>
          <w:lang w:eastAsia="zh-CN"/>
        </w:rPr>
        <w:t xml:space="preserve"> </w:t>
      </w:r>
      <w:r>
        <w:rPr>
          <w:rFonts w:hint="eastAsia"/>
          <w:lang w:eastAsia="zh-CN"/>
        </w:rPr>
        <w:t>问题与解决</w:t>
      </w:r>
      <w:r w:rsidR="004C6A81">
        <w:rPr>
          <w:rFonts w:asciiTheme="minorHAnsi" w:eastAsiaTheme="minorEastAsia" w:hAnsiTheme="minorHAnsi" w:cstheme="minorBidi" w:hint="eastAsia"/>
          <w:bCs w:val="0"/>
          <w:caps w:val="0"/>
          <w:color w:val="auto"/>
          <w:spacing w:val="4"/>
          <w:sz w:val="22"/>
          <w:szCs w:val="22"/>
          <w:lang w:eastAsia="zh-CN"/>
        </w:rPr>
        <w:t xml:space="preserve"> </w:t>
      </w:r>
      <w:r w:rsidR="004C6A81">
        <w:rPr>
          <w:rFonts w:asciiTheme="minorHAnsi" w:eastAsiaTheme="minorEastAsia" w:hAnsiTheme="minorHAnsi" w:cstheme="minorBidi"/>
          <w:bCs w:val="0"/>
          <w:caps w:val="0"/>
          <w:color w:val="auto"/>
          <w:spacing w:val="4"/>
          <w:sz w:val="22"/>
          <w:szCs w:val="22"/>
          <w:lang w:eastAsia="zh-CN"/>
        </w:rPr>
        <w:t xml:space="preserve">  </w:t>
      </w:r>
    </w:p>
    <w:p w:rsidR="0017681F" w:rsidRPr="005A20B5" w:rsidRDefault="0011009F" w:rsidP="005A20B5">
      <w:pPr>
        <w:pStyle w:val="21"/>
        <w:rPr>
          <w:rFonts w:eastAsia="MS Gothic"/>
          <w:b/>
          <w:i/>
          <w:iCs/>
          <w:color w:val="auto"/>
          <w:sz w:val="28"/>
        </w:rPr>
      </w:pPr>
      <w:r>
        <w:rPr>
          <w:rFonts w:hint="eastAsia"/>
          <w:b/>
          <w:sz w:val="28"/>
          <w:lang w:val="zh-CN" w:eastAsia="zh-CN" w:bidi="zh-CN"/>
        </w:rPr>
        <w:t>评审概况</w:t>
      </w:r>
    </w:p>
    <w:tbl>
      <w:tblPr>
        <w:tblStyle w:val="1-3"/>
        <w:tblW w:w="10485" w:type="dxa"/>
        <w:tblLook w:val="04A0" w:firstRow="1" w:lastRow="0" w:firstColumn="1" w:lastColumn="0" w:noHBand="0" w:noVBand="1"/>
      </w:tblPr>
      <w:tblGrid>
        <w:gridCol w:w="2122"/>
        <w:gridCol w:w="6662"/>
        <w:gridCol w:w="1701"/>
      </w:tblGrid>
      <w:tr w:rsidR="00D36901" w:rsidTr="00A50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36901" w:rsidRDefault="00D36901" w:rsidP="004E4FA4">
            <w:pPr>
              <w:ind w:left="0"/>
            </w:pPr>
            <w:r>
              <w:rPr>
                <w:rFonts w:hint="eastAsia"/>
              </w:rPr>
              <w:t>资源</w:t>
            </w:r>
          </w:p>
        </w:tc>
        <w:tc>
          <w:tcPr>
            <w:tcW w:w="6662" w:type="dxa"/>
          </w:tcPr>
          <w:p w:rsidR="00D36901" w:rsidRDefault="00D36901" w:rsidP="004E4FA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1701" w:type="dxa"/>
          </w:tcPr>
          <w:p w:rsidR="00D36901" w:rsidRDefault="00D36901" w:rsidP="004E4FA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对应文档</w:t>
            </w:r>
          </w:p>
        </w:tc>
      </w:tr>
      <w:tr w:rsidR="00D36901" w:rsidTr="00A50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36901" w:rsidRDefault="00D36901" w:rsidP="004E4FA4">
            <w:pPr>
              <w:ind w:left="0"/>
            </w:pPr>
            <w:r>
              <w:rPr>
                <w:rFonts w:hint="eastAsia"/>
              </w:rPr>
              <w:t>项目章程</w:t>
            </w:r>
          </w:p>
        </w:tc>
        <w:tc>
          <w:tcPr>
            <w:tcW w:w="6662" w:type="dxa"/>
          </w:tcPr>
          <w:p w:rsidR="00D36901" w:rsidRDefault="00D36901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日改为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</w:tcPr>
          <w:p w:rsidR="00D36901" w:rsidRPr="00FA0F62" w:rsidRDefault="00D36901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项目章程</w:t>
            </w:r>
          </w:p>
        </w:tc>
      </w:tr>
      <w:tr w:rsidR="00D36901" w:rsidTr="00A50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36901" w:rsidRDefault="00D36901" w:rsidP="004E4FA4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时间管理计划</w:t>
            </w:r>
          </w:p>
        </w:tc>
        <w:tc>
          <w:tcPr>
            <w:tcW w:w="6662" w:type="dxa"/>
          </w:tcPr>
          <w:p w:rsidR="00D36901" w:rsidRDefault="00D36901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素材已有</w:t>
            </w:r>
          </w:p>
        </w:tc>
        <w:tc>
          <w:tcPr>
            <w:tcW w:w="1701" w:type="dxa"/>
          </w:tcPr>
          <w:p w:rsidR="00D36901" w:rsidRDefault="00D36901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36901" w:rsidTr="00A50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36901" w:rsidRDefault="00D36901" w:rsidP="004E4FA4">
            <w:pPr>
              <w:ind w:left="0"/>
            </w:pPr>
            <w:r>
              <w:rPr>
                <w:rFonts w:hint="eastAsia"/>
              </w:rPr>
              <w:t>p45</w:t>
            </w:r>
          </w:p>
        </w:tc>
        <w:tc>
          <w:tcPr>
            <w:tcW w:w="6662" w:type="dxa"/>
          </w:tcPr>
          <w:p w:rsidR="00D36901" w:rsidRDefault="00D36901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改目录</w:t>
            </w:r>
          </w:p>
        </w:tc>
        <w:tc>
          <w:tcPr>
            <w:tcW w:w="1701" w:type="dxa"/>
          </w:tcPr>
          <w:p w:rsidR="00D36901" w:rsidRDefault="00D36901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36901" w:rsidTr="00A50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36901" w:rsidRDefault="00D36901" w:rsidP="004E4FA4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p46</w:t>
            </w:r>
          </w:p>
        </w:tc>
        <w:tc>
          <w:tcPr>
            <w:tcW w:w="6662" w:type="dxa"/>
          </w:tcPr>
          <w:p w:rsidR="00D36901" w:rsidRDefault="00D36901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字体加粗，前面有重复的业务目标删除，保留此页内容</w:t>
            </w:r>
          </w:p>
        </w:tc>
        <w:tc>
          <w:tcPr>
            <w:tcW w:w="1701" w:type="dxa"/>
          </w:tcPr>
          <w:p w:rsidR="00D36901" w:rsidRDefault="00D36901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36901" w:rsidTr="00A50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36901" w:rsidRDefault="00D36901" w:rsidP="004E4FA4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p55</w:t>
            </w:r>
          </w:p>
        </w:tc>
        <w:tc>
          <w:tcPr>
            <w:tcW w:w="6662" w:type="dxa"/>
          </w:tcPr>
          <w:p w:rsidR="00D36901" w:rsidRDefault="00D36901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工作量统计（访谈次数，用例数目，界面原型，测试用例数目）</w:t>
            </w:r>
          </w:p>
        </w:tc>
        <w:tc>
          <w:tcPr>
            <w:tcW w:w="1701" w:type="dxa"/>
          </w:tcPr>
          <w:p w:rsidR="00D36901" w:rsidRDefault="00D36901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36901" w:rsidTr="00A50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36901" w:rsidRPr="00D56205" w:rsidRDefault="00D36901" w:rsidP="004E4FA4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游客访谈记录</w:t>
            </w:r>
          </w:p>
        </w:tc>
        <w:tc>
          <w:tcPr>
            <w:tcW w:w="6662" w:type="dxa"/>
          </w:tcPr>
          <w:p w:rsidR="00D36901" w:rsidRDefault="00D36901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缺截图</w:t>
            </w:r>
          </w:p>
        </w:tc>
        <w:tc>
          <w:tcPr>
            <w:tcW w:w="1701" w:type="dxa"/>
          </w:tcPr>
          <w:p w:rsidR="00D36901" w:rsidRDefault="00D36901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游客访谈记录</w:t>
            </w:r>
          </w:p>
        </w:tc>
      </w:tr>
      <w:tr w:rsidR="00D36901" w:rsidTr="00A50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36901" w:rsidRDefault="00D36901" w:rsidP="004E4FA4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p59</w:t>
            </w:r>
          </w:p>
        </w:tc>
        <w:tc>
          <w:tcPr>
            <w:tcW w:w="6662" w:type="dxa"/>
          </w:tcPr>
          <w:p w:rsidR="00D36901" w:rsidRDefault="00D36901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游客顶层用例图</w:t>
            </w:r>
          </w:p>
        </w:tc>
        <w:tc>
          <w:tcPr>
            <w:tcW w:w="1701" w:type="dxa"/>
          </w:tcPr>
          <w:p w:rsidR="00D36901" w:rsidRDefault="00D36901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RS</w:t>
            </w:r>
          </w:p>
        </w:tc>
      </w:tr>
      <w:tr w:rsidR="00D36901" w:rsidTr="00A50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36901" w:rsidRDefault="00D36901" w:rsidP="004E4FA4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p66</w:t>
            </w:r>
          </w:p>
        </w:tc>
        <w:tc>
          <w:tcPr>
            <w:tcW w:w="6662" w:type="dxa"/>
          </w:tcPr>
          <w:p w:rsidR="00D36901" w:rsidRDefault="00D36901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用户手册（新建渔具店部分）</w:t>
            </w:r>
          </w:p>
        </w:tc>
        <w:tc>
          <w:tcPr>
            <w:tcW w:w="1701" w:type="dxa"/>
          </w:tcPr>
          <w:p w:rsidR="00D36901" w:rsidRDefault="00D36901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用户手册</w:t>
            </w:r>
          </w:p>
        </w:tc>
      </w:tr>
      <w:tr w:rsidR="00D36901" w:rsidTr="00A50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36901" w:rsidRDefault="00D36901" w:rsidP="004E4FA4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p70</w:t>
            </w:r>
          </w:p>
        </w:tc>
        <w:tc>
          <w:tcPr>
            <w:tcW w:w="6662" w:type="dxa"/>
          </w:tcPr>
          <w:p w:rsidR="00D36901" w:rsidRDefault="00D36901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缺用例数据字典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异常数据字典</w:t>
            </w:r>
            <w:r>
              <w:rPr>
                <w:rFonts w:hint="eastAsia"/>
              </w:rPr>
              <w:t xml:space="preserve"> </w:t>
            </w:r>
            <w:r>
              <w:t>ER</w:t>
            </w:r>
            <w:r>
              <w:rPr>
                <w:rFonts w:hint="eastAsia"/>
              </w:rPr>
              <w:t>图</w:t>
            </w:r>
          </w:p>
        </w:tc>
        <w:tc>
          <w:tcPr>
            <w:tcW w:w="1701" w:type="dxa"/>
          </w:tcPr>
          <w:p w:rsidR="00D36901" w:rsidRDefault="00D36901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36901" w:rsidTr="00A50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36901" w:rsidRDefault="00D36901" w:rsidP="004E4FA4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p83</w:t>
            </w:r>
          </w:p>
        </w:tc>
        <w:tc>
          <w:tcPr>
            <w:tcW w:w="6662" w:type="dxa"/>
          </w:tcPr>
          <w:p w:rsidR="00D36901" w:rsidRDefault="00D36901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字数边界测试</w:t>
            </w:r>
          </w:p>
        </w:tc>
        <w:tc>
          <w:tcPr>
            <w:tcW w:w="1701" w:type="dxa"/>
          </w:tcPr>
          <w:p w:rsidR="00D36901" w:rsidRDefault="00D36901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36901" w:rsidTr="00A50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36901" w:rsidRDefault="00D36901" w:rsidP="004E4FA4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p91</w:t>
            </w:r>
          </w:p>
        </w:tc>
        <w:tc>
          <w:tcPr>
            <w:tcW w:w="6662" w:type="dxa"/>
          </w:tcPr>
          <w:p w:rsidR="00D36901" w:rsidRDefault="00D36901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>M</w:t>
            </w:r>
            <w:r>
              <w:t>D5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A</w:t>
            </w:r>
            <w:r>
              <w:t>ES</w:t>
            </w:r>
          </w:p>
        </w:tc>
        <w:tc>
          <w:tcPr>
            <w:tcW w:w="1701" w:type="dxa"/>
          </w:tcPr>
          <w:p w:rsidR="00D36901" w:rsidRDefault="00D36901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RS</w:t>
            </w:r>
          </w:p>
        </w:tc>
      </w:tr>
      <w:tr w:rsidR="00D36901" w:rsidTr="00A50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36901" w:rsidRDefault="00D36901" w:rsidP="004E4FA4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打分表</w:t>
            </w:r>
          </w:p>
        </w:tc>
        <w:tc>
          <w:tcPr>
            <w:tcW w:w="6662" w:type="dxa"/>
          </w:tcPr>
          <w:p w:rsidR="00D36901" w:rsidRDefault="00D36901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补上开发者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游客打分表</w:t>
            </w:r>
          </w:p>
        </w:tc>
        <w:tc>
          <w:tcPr>
            <w:tcW w:w="1701" w:type="dxa"/>
          </w:tcPr>
          <w:p w:rsidR="00D36901" w:rsidRDefault="00D36901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36901" w:rsidTr="00A50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36901" w:rsidRDefault="00D36901" w:rsidP="004E4FA4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p104</w:t>
            </w:r>
          </w:p>
        </w:tc>
        <w:tc>
          <w:tcPr>
            <w:tcW w:w="6662" w:type="dxa"/>
          </w:tcPr>
          <w:p w:rsidR="00D36901" w:rsidRDefault="00D36901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缺</w:t>
            </w:r>
          </w:p>
        </w:tc>
        <w:tc>
          <w:tcPr>
            <w:tcW w:w="1701" w:type="dxa"/>
          </w:tcPr>
          <w:p w:rsidR="00D36901" w:rsidRDefault="00D36901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36901" w:rsidTr="00A50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36901" w:rsidRDefault="00D36901" w:rsidP="004E4FA4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p107</w:t>
            </w:r>
          </w:p>
        </w:tc>
        <w:tc>
          <w:tcPr>
            <w:tcW w:w="6662" w:type="dxa"/>
          </w:tcPr>
          <w:p w:rsidR="00D36901" w:rsidRDefault="00D36901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缺两张</w:t>
            </w:r>
            <w:r>
              <w:rPr>
                <w:rFonts w:hint="eastAsia"/>
              </w:rPr>
              <w:t>W</w:t>
            </w:r>
            <w:r>
              <w:t>BS</w:t>
            </w:r>
          </w:p>
        </w:tc>
        <w:tc>
          <w:tcPr>
            <w:tcW w:w="1701" w:type="dxa"/>
          </w:tcPr>
          <w:p w:rsidR="00D36901" w:rsidRDefault="00D36901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36901" w:rsidTr="00A50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36901" w:rsidRDefault="00D36901" w:rsidP="004E4FA4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常规展示</w:t>
            </w:r>
          </w:p>
        </w:tc>
        <w:tc>
          <w:tcPr>
            <w:tcW w:w="6662" w:type="dxa"/>
          </w:tcPr>
          <w:p w:rsidR="00D36901" w:rsidRDefault="00D36901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缺参考文献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组内评审统计</w:t>
            </w:r>
          </w:p>
        </w:tc>
        <w:tc>
          <w:tcPr>
            <w:tcW w:w="1701" w:type="dxa"/>
          </w:tcPr>
          <w:p w:rsidR="00D36901" w:rsidRDefault="00D36901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100927" w:rsidRDefault="00100927" w:rsidP="00D36901">
      <w:pPr>
        <w:ind w:left="0"/>
        <w:rPr>
          <w:rFonts w:hint="eastAsia"/>
        </w:rPr>
      </w:pPr>
    </w:p>
    <w:p w:rsidR="00D76DC3" w:rsidRPr="00D76DC3" w:rsidRDefault="00D76DC3" w:rsidP="00D76DC3">
      <w:pPr>
        <w:pStyle w:val="21"/>
        <w:rPr>
          <w:rFonts w:eastAsia="MS Gothic"/>
          <w:b/>
          <w:i/>
          <w:iCs/>
          <w:color w:val="auto"/>
          <w:sz w:val="28"/>
        </w:rPr>
      </w:pPr>
      <w:r>
        <w:rPr>
          <w:rFonts w:hint="eastAsia"/>
          <w:b/>
          <w:sz w:val="28"/>
          <w:lang w:val="zh-CN" w:eastAsia="zh-CN" w:bidi="zh-CN"/>
        </w:rPr>
        <w:t>工作安排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2534"/>
        <w:gridCol w:w="2598"/>
        <w:gridCol w:w="2789"/>
        <w:gridCol w:w="2535"/>
      </w:tblGrid>
      <w:tr w:rsidR="00421F74" w:rsidTr="00100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421F74" w:rsidRDefault="00421F74" w:rsidP="004E4FA4">
            <w:pPr>
              <w:ind w:left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2598" w:type="dxa"/>
          </w:tcPr>
          <w:p w:rsidR="00421F74" w:rsidRDefault="00421F74" w:rsidP="004E4FA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工作项</w:t>
            </w:r>
          </w:p>
        </w:tc>
        <w:tc>
          <w:tcPr>
            <w:tcW w:w="2789" w:type="dxa"/>
          </w:tcPr>
          <w:p w:rsidR="00421F74" w:rsidRDefault="00421F74" w:rsidP="004E4FA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deadline</w:t>
            </w:r>
          </w:p>
        </w:tc>
        <w:tc>
          <w:tcPr>
            <w:tcW w:w="2535" w:type="dxa"/>
          </w:tcPr>
          <w:p w:rsidR="00421F74" w:rsidRDefault="00421F74" w:rsidP="004E4FA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监督人</w:t>
            </w:r>
          </w:p>
        </w:tc>
      </w:tr>
      <w:tr w:rsidR="00421F74" w:rsidTr="0010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421F74" w:rsidRDefault="00421F74" w:rsidP="004E4FA4">
            <w:pPr>
              <w:ind w:left="0"/>
            </w:pPr>
            <w:r>
              <w:rPr>
                <w:rFonts w:hint="eastAsia"/>
              </w:rPr>
              <w:t>张嘉诚</w:t>
            </w:r>
          </w:p>
        </w:tc>
        <w:tc>
          <w:tcPr>
            <w:tcW w:w="2598" w:type="dxa"/>
          </w:tcPr>
          <w:p w:rsidR="00421F74" w:rsidRDefault="00421F74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PT</w:t>
            </w:r>
            <w:r w:rsidR="00B5780D">
              <w:rPr>
                <w:rFonts w:hint="eastAsia"/>
              </w:rPr>
              <w:t>修改补充</w:t>
            </w:r>
          </w:p>
        </w:tc>
        <w:tc>
          <w:tcPr>
            <w:tcW w:w="2789" w:type="dxa"/>
          </w:tcPr>
          <w:p w:rsidR="00421F74" w:rsidRDefault="00B5780D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6:00</w:t>
            </w:r>
          </w:p>
        </w:tc>
        <w:tc>
          <w:tcPr>
            <w:tcW w:w="2535" w:type="dxa"/>
          </w:tcPr>
          <w:p w:rsidR="00421F74" w:rsidRDefault="00421F74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421F74" w:rsidTr="0010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421F74" w:rsidRDefault="00421F74" w:rsidP="004E4FA4">
            <w:pPr>
              <w:ind w:left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2598" w:type="dxa"/>
          </w:tcPr>
          <w:p w:rsidR="00421F74" w:rsidRDefault="00B5780D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文档修改，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材料补充</w:t>
            </w:r>
          </w:p>
        </w:tc>
        <w:tc>
          <w:tcPr>
            <w:tcW w:w="2789" w:type="dxa"/>
          </w:tcPr>
          <w:p w:rsidR="00421F74" w:rsidRDefault="00B5780D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6:00</w:t>
            </w:r>
          </w:p>
        </w:tc>
        <w:tc>
          <w:tcPr>
            <w:tcW w:w="2535" w:type="dxa"/>
          </w:tcPr>
          <w:p w:rsidR="00421F74" w:rsidRDefault="00421F74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421F74" w:rsidTr="0010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421F74" w:rsidRDefault="00421F74" w:rsidP="004E4FA4">
            <w:pPr>
              <w:ind w:left="0"/>
            </w:pPr>
            <w:r>
              <w:rPr>
                <w:rFonts w:hint="eastAsia"/>
              </w:rPr>
              <w:lastRenderedPageBreak/>
              <w:t>罗培铖</w:t>
            </w:r>
          </w:p>
        </w:tc>
        <w:tc>
          <w:tcPr>
            <w:tcW w:w="2598" w:type="dxa"/>
          </w:tcPr>
          <w:p w:rsidR="00421F74" w:rsidRDefault="00B5780D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部分实现</w:t>
            </w:r>
          </w:p>
        </w:tc>
        <w:tc>
          <w:tcPr>
            <w:tcW w:w="2789" w:type="dxa"/>
          </w:tcPr>
          <w:p w:rsidR="00421F74" w:rsidRDefault="00B5780D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6:00</w:t>
            </w:r>
          </w:p>
        </w:tc>
        <w:tc>
          <w:tcPr>
            <w:tcW w:w="2535" w:type="dxa"/>
          </w:tcPr>
          <w:p w:rsidR="00421F74" w:rsidRDefault="00421F74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421F74" w:rsidTr="0010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421F74" w:rsidRDefault="00421F74" w:rsidP="004E4FA4">
            <w:pPr>
              <w:ind w:left="0"/>
            </w:pPr>
            <w:r>
              <w:rPr>
                <w:rFonts w:hint="eastAsia"/>
              </w:rPr>
              <w:t>赵豪杰</w:t>
            </w:r>
          </w:p>
        </w:tc>
        <w:tc>
          <w:tcPr>
            <w:tcW w:w="2598" w:type="dxa"/>
          </w:tcPr>
          <w:p w:rsidR="00421F74" w:rsidRDefault="00421F74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界面原型</w:t>
            </w:r>
            <w:r w:rsidR="00B5780D">
              <w:rPr>
                <w:rFonts w:hint="eastAsia"/>
              </w:rPr>
              <w:t>修改，</w:t>
            </w:r>
            <w:r w:rsidR="00B5780D">
              <w:rPr>
                <w:rFonts w:hint="eastAsia"/>
              </w:rPr>
              <w:t>P</w:t>
            </w:r>
            <w:r w:rsidR="00B5780D">
              <w:t>PT</w:t>
            </w:r>
            <w:r w:rsidR="00B5780D">
              <w:rPr>
                <w:rFonts w:hint="eastAsia"/>
              </w:rPr>
              <w:t>材料补充</w:t>
            </w:r>
          </w:p>
        </w:tc>
        <w:tc>
          <w:tcPr>
            <w:tcW w:w="2789" w:type="dxa"/>
          </w:tcPr>
          <w:p w:rsidR="00421F74" w:rsidRDefault="00421F74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535" w:type="dxa"/>
          </w:tcPr>
          <w:p w:rsidR="00421F74" w:rsidRDefault="0020639C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</w:tbl>
    <w:p w:rsidR="00D76DC3" w:rsidRDefault="00D76DC3" w:rsidP="004E4FA4">
      <w:pPr>
        <w:ind w:left="0"/>
      </w:pPr>
    </w:p>
    <w:p w:rsidR="00D76DC3" w:rsidRDefault="00D76DC3" w:rsidP="00D76DC3">
      <w:pPr>
        <w:ind w:left="0"/>
        <w:jc w:val="right"/>
      </w:pPr>
      <w:r>
        <w:rPr>
          <w:rFonts w:hint="eastAsia"/>
        </w:rPr>
        <w:t>主要检查人：赵豪杰</w:t>
      </w:r>
    </w:p>
    <w:p w:rsidR="00D76DC3" w:rsidRDefault="00D76DC3" w:rsidP="00D76DC3">
      <w:pPr>
        <w:wordWrap w:val="0"/>
        <w:ind w:left="0"/>
        <w:jc w:val="right"/>
      </w:pPr>
      <w:r>
        <w:rPr>
          <w:rFonts w:hint="eastAsia"/>
        </w:rPr>
        <w:t>参与检查人：赵豪杰</w:t>
      </w:r>
      <w:r>
        <w:rPr>
          <w:rFonts w:hint="eastAsia"/>
        </w:rPr>
        <w:t xml:space="preserve"> </w:t>
      </w:r>
      <w:r>
        <w:rPr>
          <w:rFonts w:hint="eastAsia"/>
        </w:rPr>
        <w:t>张嘉诚</w:t>
      </w:r>
      <w:r>
        <w:rPr>
          <w:rFonts w:hint="eastAsia"/>
        </w:rPr>
        <w:t xml:space="preserve"> </w:t>
      </w:r>
      <w:r>
        <w:rPr>
          <w:rFonts w:hint="eastAsia"/>
        </w:rPr>
        <w:t>苏碧青</w:t>
      </w:r>
      <w:r>
        <w:rPr>
          <w:rFonts w:hint="eastAsia"/>
        </w:rPr>
        <w:t xml:space="preserve"> </w:t>
      </w:r>
      <w:r>
        <w:rPr>
          <w:rFonts w:hint="eastAsia"/>
        </w:rPr>
        <w:t>罗培铖</w:t>
      </w:r>
    </w:p>
    <w:p w:rsidR="00D76DC3" w:rsidRPr="00260878" w:rsidRDefault="00D76DC3" w:rsidP="00D76DC3">
      <w:pPr>
        <w:ind w:left="0"/>
        <w:jc w:val="right"/>
      </w:pPr>
      <w:r>
        <w:rPr>
          <w:rFonts w:hint="eastAsia"/>
        </w:rPr>
        <w:t>检查日期：</w:t>
      </w:r>
      <w:r>
        <w:rPr>
          <w:rFonts w:hint="eastAsia"/>
        </w:rPr>
        <w:t>201</w:t>
      </w:r>
      <w:r w:rsidR="00D36901">
        <w:rPr>
          <w:rFonts w:hint="eastAsia"/>
        </w:rPr>
        <w:t>9</w:t>
      </w:r>
      <w:r>
        <w:rPr>
          <w:rFonts w:hint="eastAsia"/>
        </w:rPr>
        <w:t>年</w:t>
      </w:r>
      <w:r w:rsidR="00D36901">
        <w:rPr>
          <w:rFonts w:hint="eastAsia"/>
        </w:rPr>
        <w:t>1</w:t>
      </w:r>
      <w:r>
        <w:rPr>
          <w:rFonts w:hint="eastAsia"/>
        </w:rPr>
        <w:t>月</w:t>
      </w:r>
      <w:r w:rsidR="00D36901">
        <w:rPr>
          <w:rFonts w:hint="eastAsia"/>
        </w:rPr>
        <w:t>16</w:t>
      </w:r>
      <w:r>
        <w:rPr>
          <w:rFonts w:hint="eastAsia"/>
        </w:rPr>
        <w:t>日</w:t>
      </w:r>
      <w:r w:rsidR="00D36901">
        <w:rPr>
          <w:rFonts w:hint="eastAsia"/>
        </w:rPr>
        <w:t>3</w:t>
      </w:r>
      <w:r w:rsidR="00D36901">
        <w:t>:</w:t>
      </w:r>
      <w:r w:rsidR="00D36901">
        <w:rPr>
          <w:rFonts w:hint="eastAsia"/>
        </w:rPr>
        <w:t>39</w:t>
      </w:r>
    </w:p>
    <w:sectPr w:rsidR="00D76DC3" w:rsidRPr="00260878" w:rsidSect="00E438EE">
      <w:footerReference w:type="default" r:id="rId9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97A" w:rsidRDefault="0063097A">
      <w:pPr>
        <w:spacing w:after="0"/>
      </w:pPr>
      <w:r>
        <w:separator/>
      </w:r>
    </w:p>
  </w:endnote>
  <w:endnote w:type="continuationSeparator" w:id="0">
    <w:p w:rsidR="0063097A" w:rsidRDefault="006309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6BFA" w:rsidRDefault="00F56BFA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97A" w:rsidRDefault="0063097A">
      <w:pPr>
        <w:spacing w:after="0"/>
      </w:pPr>
      <w:r>
        <w:separator/>
      </w:r>
    </w:p>
  </w:footnote>
  <w:footnote w:type="continuationSeparator" w:id="0">
    <w:p w:rsidR="0063097A" w:rsidRDefault="0063097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90FA0"/>
    <w:multiLevelType w:val="hybridMultilevel"/>
    <w:tmpl w:val="245AEDB2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1" w15:restartNumberingAfterBreak="0">
    <w:nsid w:val="0B8B7F32"/>
    <w:multiLevelType w:val="hybridMultilevel"/>
    <w:tmpl w:val="DE9A32F8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2" w15:restartNumberingAfterBreak="0">
    <w:nsid w:val="23CF694D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3" w15:restartNumberingAfterBreak="0">
    <w:nsid w:val="293873F5"/>
    <w:multiLevelType w:val="hybridMultilevel"/>
    <w:tmpl w:val="97F65498"/>
    <w:lvl w:ilvl="0" w:tplc="04090011">
      <w:start w:val="1"/>
      <w:numFmt w:val="decimal"/>
      <w:lvlText w:val="%1)"/>
      <w:lvlJc w:val="left"/>
      <w:pPr>
        <w:ind w:left="4956" w:hanging="420"/>
      </w:pPr>
    </w:lvl>
    <w:lvl w:ilvl="1" w:tplc="04090019" w:tentative="1">
      <w:start w:val="1"/>
      <w:numFmt w:val="lowerLetter"/>
      <w:lvlText w:val="%2)"/>
      <w:lvlJc w:val="left"/>
      <w:pPr>
        <w:ind w:left="5376" w:hanging="420"/>
      </w:pPr>
    </w:lvl>
    <w:lvl w:ilvl="2" w:tplc="0409001B" w:tentative="1">
      <w:start w:val="1"/>
      <w:numFmt w:val="lowerRoman"/>
      <w:lvlText w:val="%3."/>
      <w:lvlJc w:val="right"/>
      <w:pPr>
        <w:ind w:left="5796" w:hanging="420"/>
      </w:pPr>
    </w:lvl>
    <w:lvl w:ilvl="3" w:tplc="0409000F" w:tentative="1">
      <w:start w:val="1"/>
      <w:numFmt w:val="decimal"/>
      <w:lvlText w:val="%4."/>
      <w:lvlJc w:val="left"/>
      <w:pPr>
        <w:ind w:left="6216" w:hanging="420"/>
      </w:pPr>
    </w:lvl>
    <w:lvl w:ilvl="4" w:tplc="04090019" w:tentative="1">
      <w:start w:val="1"/>
      <w:numFmt w:val="lowerLetter"/>
      <w:lvlText w:val="%5)"/>
      <w:lvlJc w:val="left"/>
      <w:pPr>
        <w:ind w:left="6636" w:hanging="420"/>
      </w:pPr>
    </w:lvl>
    <w:lvl w:ilvl="5" w:tplc="0409001B" w:tentative="1">
      <w:start w:val="1"/>
      <w:numFmt w:val="lowerRoman"/>
      <w:lvlText w:val="%6."/>
      <w:lvlJc w:val="right"/>
      <w:pPr>
        <w:ind w:left="7056" w:hanging="420"/>
      </w:pPr>
    </w:lvl>
    <w:lvl w:ilvl="6" w:tplc="0409000F" w:tentative="1">
      <w:start w:val="1"/>
      <w:numFmt w:val="decimal"/>
      <w:lvlText w:val="%7."/>
      <w:lvlJc w:val="left"/>
      <w:pPr>
        <w:ind w:left="7476" w:hanging="420"/>
      </w:pPr>
    </w:lvl>
    <w:lvl w:ilvl="7" w:tplc="04090019" w:tentative="1">
      <w:start w:val="1"/>
      <w:numFmt w:val="lowerLetter"/>
      <w:lvlText w:val="%8)"/>
      <w:lvlJc w:val="left"/>
      <w:pPr>
        <w:ind w:left="7896" w:hanging="420"/>
      </w:pPr>
    </w:lvl>
    <w:lvl w:ilvl="8" w:tplc="0409001B" w:tentative="1">
      <w:start w:val="1"/>
      <w:numFmt w:val="lowerRoman"/>
      <w:lvlText w:val="%9."/>
      <w:lvlJc w:val="right"/>
      <w:pPr>
        <w:ind w:left="8316" w:hanging="420"/>
      </w:pPr>
    </w:lvl>
  </w:abstractNum>
  <w:abstractNum w:abstractNumId="14" w15:restartNumberingAfterBreak="0">
    <w:nsid w:val="2F4535A9"/>
    <w:multiLevelType w:val="hybridMultilevel"/>
    <w:tmpl w:val="B52AA094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385012DA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6" w15:restartNumberingAfterBreak="0">
    <w:nsid w:val="3A144653"/>
    <w:multiLevelType w:val="hybridMultilevel"/>
    <w:tmpl w:val="5378AF30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7" w15:restartNumberingAfterBreak="0">
    <w:nsid w:val="3D3F5A6D"/>
    <w:multiLevelType w:val="hybridMultilevel"/>
    <w:tmpl w:val="D032C002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8" w15:restartNumberingAfterBreak="0">
    <w:nsid w:val="48A239E9"/>
    <w:multiLevelType w:val="hybridMultilevel"/>
    <w:tmpl w:val="DA0A63B8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9" w15:restartNumberingAfterBreak="0">
    <w:nsid w:val="49B5590A"/>
    <w:multiLevelType w:val="hybridMultilevel"/>
    <w:tmpl w:val="219E28D2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20" w15:restartNumberingAfterBreak="0">
    <w:nsid w:val="64211E8B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21" w15:restartNumberingAfterBreak="0">
    <w:nsid w:val="7B4A22AD"/>
    <w:multiLevelType w:val="hybridMultilevel"/>
    <w:tmpl w:val="1FF42978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22" w15:restartNumberingAfterBreak="0">
    <w:nsid w:val="7CC433A1"/>
    <w:multiLevelType w:val="hybridMultilevel"/>
    <w:tmpl w:val="CE52D6A8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15"/>
  </w:num>
  <w:num w:numId="13">
    <w:abstractNumId w:val="12"/>
  </w:num>
  <w:num w:numId="14">
    <w:abstractNumId w:val="10"/>
  </w:num>
  <w:num w:numId="15">
    <w:abstractNumId w:val="18"/>
  </w:num>
  <w:num w:numId="16">
    <w:abstractNumId w:val="19"/>
  </w:num>
  <w:num w:numId="17">
    <w:abstractNumId w:val="14"/>
  </w:num>
  <w:num w:numId="18">
    <w:abstractNumId w:val="21"/>
  </w:num>
  <w:num w:numId="19">
    <w:abstractNumId w:val="17"/>
  </w:num>
  <w:num w:numId="20">
    <w:abstractNumId w:val="22"/>
  </w:num>
  <w:num w:numId="21">
    <w:abstractNumId w:val="11"/>
  </w:num>
  <w:num w:numId="22">
    <w:abstractNumId w:val="1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66C2"/>
    <w:rsid w:val="00010659"/>
    <w:rsid w:val="000413EA"/>
    <w:rsid w:val="000538BA"/>
    <w:rsid w:val="00054945"/>
    <w:rsid w:val="00054A74"/>
    <w:rsid w:val="00055868"/>
    <w:rsid w:val="000561EE"/>
    <w:rsid w:val="0006363A"/>
    <w:rsid w:val="00064C56"/>
    <w:rsid w:val="00070820"/>
    <w:rsid w:val="00084401"/>
    <w:rsid w:val="000A6CC4"/>
    <w:rsid w:val="000B3D5F"/>
    <w:rsid w:val="000E5ACF"/>
    <w:rsid w:val="001005E5"/>
    <w:rsid w:val="00100927"/>
    <w:rsid w:val="00107A25"/>
    <w:rsid w:val="00107CFC"/>
    <w:rsid w:val="0011009F"/>
    <w:rsid w:val="001118FD"/>
    <w:rsid w:val="0013335E"/>
    <w:rsid w:val="00144E69"/>
    <w:rsid w:val="00152CC8"/>
    <w:rsid w:val="0017681F"/>
    <w:rsid w:val="00177CE4"/>
    <w:rsid w:val="00196EB6"/>
    <w:rsid w:val="001976F4"/>
    <w:rsid w:val="001C4546"/>
    <w:rsid w:val="001E4658"/>
    <w:rsid w:val="002001D9"/>
    <w:rsid w:val="00204706"/>
    <w:rsid w:val="0020639C"/>
    <w:rsid w:val="00223406"/>
    <w:rsid w:val="00260878"/>
    <w:rsid w:val="0026173E"/>
    <w:rsid w:val="002733AC"/>
    <w:rsid w:val="002A5118"/>
    <w:rsid w:val="002B6C94"/>
    <w:rsid w:val="002C04BC"/>
    <w:rsid w:val="002D35BC"/>
    <w:rsid w:val="002D4C32"/>
    <w:rsid w:val="002E7469"/>
    <w:rsid w:val="002F4ABE"/>
    <w:rsid w:val="0034480F"/>
    <w:rsid w:val="003A28CE"/>
    <w:rsid w:val="003B1BCE"/>
    <w:rsid w:val="003C1B81"/>
    <w:rsid w:val="003C6B6C"/>
    <w:rsid w:val="00406690"/>
    <w:rsid w:val="0041439B"/>
    <w:rsid w:val="00421F74"/>
    <w:rsid w:val="00422B6D"/>
    <w:rsid w:val="004415AC"/>
    <w:rsid w:val="00444D8F"/>
    <w:rsid w:val="00457B61"/>
    <w:rsid w:val="004B10B3"/>
    <w:rsid w:val="004C4383"/>
    <w:rsid w:val="004C5BD1"/>
    <w:rsid w:val="004C6A81"/>
    <w:rsid w:val="004E02FE"/>
    <w:rsid w:val="004E4FA4"/>
    <w:rsid w:val="00502BFE"/>
    <w:rsid w:val="00520990"/>
    <w:rsid w:val="0052417A"/>
    <w:rsid w:val="0052642B"/>
    <w:rsid w:val="005407B7"/>
    <w:rsid w:val="00557792"/>
    <w:rsid w:val="005626FD"/>
    <w:rsid w:val="00571C8D"/>
    <w:rsid w:val="0057719E"/>
    <w:rsid w:val="005A184F"/>
    <w:rsid w:val="005A20B5"/>
    <w:rsid w:val="005A7CCA"/>
    <w:rsid w:val="005C25D2"/>
    <w:rsid w:val="005D7CBC"/>
    <w:rsid w:val="005E7D19"/>
    <w:rsid w:val="00622FE9"/>
    <w:rsid w:val="0063097A"/>
    <w:rsid w:val="00644721"/>
    <w:rsid w:val="0066086F"/>
    <w:rsid w:val="00661BC0"/>
    <w:rsid w:val="00672A6F"/>
    <w:rsid w:val="006779BC"/>
    <w:rsid w:val="006928B4"/>
    <w:rsid w:val="006A3F09"/>
    <w:rsid w:val="006C7E29"/>
    <w:rsid w:val="006D571F"/>
    <w:rsid w:val="006F5A3F"/>
    <w:rsid w:val="00714174"/>
    <w:rsid w:val="007253CC"/>
    <w:rsid w:val="00731314"/>
    <w:rsid w:val="00757478"/>
    <w:rsid w:val="00764C13"/>
    <w:rsid w:val="00765EF5"/>
    <w:rsid w:val="00791DE1"/>
    <w:rsid w:val="007943F1"/>
    <w:rsid w:val="007A3934"/>
    <w:rsid w:val="007C74F8"/>
    <w:rsid w:val="00805E1E"/>
    <w:rsid w:val="00822AE0"/>
    <w:rsid w:val="008300AA"/>
    <w:rsid w:val="00830500"/>
    <w:rsid w:val="008431CB"/>
    <w:rsid w:val="00852A6E"/>
    <w:rsid w:val="00854F30"/>
    <w:rsid w:val="008654AF"/>
    <w:rsid w:val="00865AC0"/>
    <w:rsid w:val="00884816"/>
    <w:rsid w:val="008C4887"/>
    <w:rsid w:val="008C4F38"/>
    <w:rsid w:val="008D24ED"/>
    <w:rsid w:val="008D5262"/>
    <w:rsid w:val="008E2FAF"/>
    <w:rsid w:val="00914AE1"/>
    <w:rsid w:val="00925852"/>
    <w:rsid w:val="0093449B"/>
    <w:rsid w:val="00941250"/>
    <w:rsid w:val="009455ED"/>
    <w:rsid w:val="00955456"/>
    <w:rsid w:val="00963815"/>
    <w:rsid w:val="00983580"/>
    <w:rsid w:val="009861C3"/>
    <w:rsid w:val="009916AE"/>
    <w:rsid w:val="00992DF1"/>
    <w:rsid w:val="009A15D3"/>
    <w:rsid w:val="009A36A3"/>
    <w:rsid w:val="009B43D4"/>
    <w:rsid w:val="009B533D"/>
    <w:rsid w:val="009F660E"/>
    <w:rsid w:val="00A157FB"/>
    <w:rsid w:val="00A21DD0"/>
    <w:rsid w:val="00A4008E"/>
    <w:rsid w:val="00A5073C"/>
    <w:rsid w:val="00A65514"/>
    <w:rsid w:val="00A66260"/>
    <w:rsid w:val="00A979E1"/>
    <w:rsid w:val="00AA4934"/>
    <w:rsid w:val="00AA76F3"/>
    <w:rsid w:val="00AB4944"/>
    <w:rsid w:val="00AC390C"/>
    <w:rsid w:val="00AE73FF"/>
    <w:rsid w:val="00B11892"/>
    <w:rsid w:val="00B22095"/>
    <w:rsid w:val="00B45E12"/>
    <w:rsid w:val="00B5780D"/>
    <w:rsid w:val="00B673C2"/>
    <w:rsid w:val="00B7223F"/>
    <w:rsid w:val="00B75B70"/>
    <w:rsid w:val="00B85475"/>
    <w:rsid w:val="00BC21DE"/>
    <w:rsid w:val="00BC422E"/>
    <w:rsid w:val="00BD0BFA"/>
    <w:rsid w:val="00BD126D"/>
    <w:rsid w:val="00BD30AE"/>
    <w:rsid w:val="00BD7A0B"/>
    <w:rsid w:val="00BD7AFB"/>
    <w:rsid w:val="00C03C9E"/>
    <w:rsid w:val="00C068AA"/>
    <w:rsid w:val="00C06E8D"/>
    <w:rsid w:val="00C171A7"/>
    <w:rsid w:val="00C31D34"/>
    <w:rsid w:val="00C415ED"/>
    <w:rsid w:val="00C51E7E"/>
    <w:rsid w:val="00C53CD3"/>
    <w:rsid w:val="00C65700"/>
    <w:rsid w:val="00C71831"/>
    <w:rsid w:val="00C74EA0"/>
    <w:rsid w:val="00C9013A"/>
    <w:rsid w:val="00CA3AEB"/>
    <w:rsid w:val="00CB50F2"/>
    <w:rsid w:val="00CB5311"/>
    <w:rsid w:val="00CF5C61"/>
    <w:rsid w:val="00D014C6"/>
    <w:rsid w:val="00D01C17"/>
    <w:rsid w:val="00D1797F"/>
    <w:rsid w:val="00D217A2"/>
    <w:rsid w:val="00D36901"/>
    <w:rsid w:val="00D36E05"/>
    <w:rsid w:val="00D50BC8"/>
    <w:rsid w:val="00D56205"/>
    <w:rsid w:val="00D6466C"/>
    <w:rsid w:val="00D76DC3"/>
    <w:rsid w:val="00D83214"/>
    <w:rsid w:val="00D90A37"/>
    <w:rsid w:val="00DC2307"/>
    <w:rsid w:val="00DC76D2"/>
    <w:rsid w:val="00DE1E48"/>
    <w:rsid w:val="00E438EE"/>
    <w:rsid w:val="00E52810"/>
    <w:rsid w:val="00E66DDD"/>
    <w:rsid w:val="00E70F21"/>
    <w:rsid w:val="00E7601E"/>
    <w:rsid w:val="00E77429"/>
    <w:rsid w:val="00E91705"/>
    <w:rsid w:val="00EA0AA1"/>
    <w:rsid w:val="00EA7326"/>
    <w:rsid w:val="00EB43FE"/>
    <w:rsid w:val="00ED1CA3"/>
    <w:rsid w:val="00ED5173"/>
    <w:rsid w:val="00EE6AA0"/>
    <w:rsid w:val="00EF2914"/>
    <w:rsid w:val="00F1498E"/>
    <w:rsid w:val="00F36144"/>
    <w:rsid w:val="00F42FED"/>
    <w:rsid w:val="00F45ED3"/>
    <w:rsid w:val="00F560A1"/>
    <w:rsid w:val="00F56BFA"/>
    <w:rsid w:val="00F62E6A"/>
    <w:rsid w:val="00F846DA"/>
    <w:rsid w:val="00FA0F62"/>
    <w:rsid w:val="00FA65CD"/>
    <w:rsid w:val="00FC130B"/>
    <w:rsid w:val="00FD00EF"/>
    <w:rsid w:val="00F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597B8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4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16164"/>
    <w:rsid w:val="00157D2B"/>
    <w:rsid w:val="00162AF1"/>
    <w:rsid w:val="001C6B06"/>
    <w:rsid w:val="002F7A89"/>
    <w:rsid w:val="006D7B85"/>
    <w:rsid w:val="00724361"/>
    <w:rsid w:val="00755766"/>
    <w:rsid w:val="00857A4E"/>
    <w:rsid w:val="00880664"/>
    <w:rsid w:val="009059BF"/>
    <w:rsid w:val="00982E73"/>
    <w:rsid w:val="00A43137"/>
    <w:rsid w:val="00A64A2F"/>
    <w:rsid w:val="00AB493F"/>
    <w:rsid w:val="00B73C4E"/>
    <w:rsid w:val="00C23BA1"/>
    <w:rsid w:val="00C415F7"/>
    <w:rsid w:val="00DA7390"/>
    <w:rsid w:val="00DF2162"/>
    <w:rsid w:val="00ED3823"/>
    <w:rsid w:val="00F72D8B"/>
    <w:rsid w:val="00FB023C"/>
    <w:rsid w:val="00FC3988"/>
    <w:rsid w:val="00FF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sid w:val="00C23BA1"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A34CC35CA3B746AAB695B0D2CC914362">
    <w:name w:val="A34CC35CA3B746AAB695B0D2CC914362"/>
    <w:rsid w:val="00DF2162"/>
    <w:pPr>
      <w:widowControl w:val="0"/>
      <w:jc w:val="both"/>
    </w:pPr>
  </w:style>
  <w:style w:type="paragraph" w:customStyle="1" w:styleId="1BC5E1CD441B4F0F804AB6F36C7C310B">
    <w:name w:val="1BC5E1CD441B4F0F804AB6F36C7C310B"/>
    <w:rsid w:val="00DF2162"/>
    <w:pPr>
      <w:widowControl w:val="0"/>
      <w:jc w:val="both"/>
    </w:pPr>
  </w:style>
  <w:style w:type="paragraph" w:customStyle="1" w:styleId="0DB93FFF0E3947BFB765063589E3FC62">
    <w:name w:val="0DB93FFF0E3947BFB765063589E3FC62"/>
    <w:rsid w:val="00DF2162"/>
    <w:pPr>
      <w:widowControl w:val="0"/>
      <w:jc w:val="both"/>
    </w:pPr>
  </w:style>
  <w:style w:type="paragraph" w:customStyle="1" w:styleId="6E0E05341F714A4A91F47035F57768EC">
    <w:name w:val="6E0E05341F714A4A91F47035F57768EC"/>
    <w:rsid w:val="00DF2162"/>
    <w:pPr>
      <w:widowControl w:val="0"/>
      <w:jc w:val="both"/>
    </w:pPr>
  </w:style>
  <w:style w:type="paragraph" w:customStyle="1" w:styleId="EF88D89A076345AA93582A7A66C2712F">
    <w:name w:val="EF88D89A076345AA93582A7A66C2712F"/>
    <w:rsid w:val="00DF2162"/>
    <w:pPr>
      <w:widowControl w:val="0"/>
      <w:jc w:val="both"/>
    </w:pPr>
  </w:style>
  <w:style w:type="paragraph" w:customStyle="1" w:styleId="836BAF4B263B43BF8152607B37EAF7DB">
    <w:name w:val="836BAF4B263B43BF8152607B37EAF7DB"/>
    <w:rsid w:val="00DF2162"/>
    <w:pPr>
      <w:widowControl w:val="0"/>
      <w:jc w:val="both"/>
    </w:pPr>
  </w:style>
  <w:style w:type="paragraph" w:customStyle="1" w:styleId="A6749C468A6A45398A2F8BF4BBBAA85F">
    <w:name w:val="A6749C468A6A45398A2F8BF4BBBAA85F"/>
    <w:rsid w:val="00DF2162"/>
    <w:pPr>
      <w:widowControl w:val="0"/>
      <w:jc w:val="both"/>
    </w:pPr>
  </w:style>
  <w:style w:type="paragraph" w:customStyle="1" w:styleId="BDD6B9CCA02B4B3DA499E3377B46425F">
    <w:name w:val="BDD6B9CCA02B4B3DA499E3377B46425F"/>
    <w:rsid w:val="00724361"/>
    <w:pPr>
      <w:widowControl w:val="0"/>
      <w:jc w:val="both"/>
    </w:pPr>
  </w:style>
  <w:style w:type="paragraph" w:customStyle="1" w:styleId="56AC9E352C6549F8950763ED4FFEA62D">
    <w:name w:val="56AC9E352C6549F8950763ED4FFEA62D"/>
    <w:rsid w:val="00724361"/>
    <w:pPr>
      <w:widowControl w:val="0"/>
      <w:jc w:val="both"/>
    </w:pPr>
  </w:style>
  <w:style w:type="paragraph" w:customStyle="1" w:styleId="3AD32C30810542E4B27C24344712FEE7">
    <w:name w:val="3AD32C30810542E4B27C24344712FEE7"/>
    <w:rsid w:val="00724361"/>
    <w:pPr>
      <w:widowControl w:val="0"/>
      <w:jc w:val="both"/>
    </w:pPr>
  </w:style>
  <w:style w:type="paragraph" w:customStyle="1" w:styleId="EB26871A5285471A8C50ACEF29509F43">
    <w:name w:val="EB26871A5285471A8C50ACEF29509F43"/>
    <w:rsid w:val="00724361"/>
    <w:pPr>
      <w:widowControl w:val="0"/>
      <w:jc w:val="both"/>
    </w:pPr>
  </w:style>
  <w:style w:type="paragraph" w:customStyle="1" w:styleId="E09AB8FAB2604AAFB3054123CC13A3E0">
    <w:name w:val="E09AB8FAB2604AAFB3054123CC13A3E0"/>
    <w:rsid w:val="00C23BA1"/>
    <w:pPr>
      <w:widowControl w:val="0"/>
      <w:jc w:val="both"/>
    </w:pPr>
  </w:style>
  <w:style w:type="paragraph" w:customStyle="1" w:styleId="5B8B9C3DBACC4FE796528F867301C39E">
    <w:name w:val="5B8B9C3DBACC4FE796528F867301C39E"/>
    <w:rsid w:val="00C23BA1"/>
    <w:pPr>
      <w:widowControl w:val="0"/>
      <w:jc w:val="both"/>
    </w:pPr>
  </w:style>
  <w:style w:type="paragraph" w:customStyle="1" w:styleId="823EFA1405C443A5A4CDE6895A0B2620">
    <w:name w:val="823EFA1405C443A5A4CDE6895A0B2620"/>
    <w:rsid w:val="00C23BA1"/>
    <w:pPr>
      <w:widowControl w:val="0"/>
      <w:jc w:val="both"/>
    </w:pPr>
  </w:style>
  <w:style w:type="paragraph" w:customStyle="1" w:styleId="0BDC5E8123FD4DE6ACCA498637D41E45">
    <w:name w:val="0BDC5E8123FD4DE6ACCA498637D41E45"/>
    <w:rsid w:val="00C23BA1"/>
    <w:pPr>
      <w:widowControl w:val="0"/>
      <w:jc w:val="both"/>
    </w:pPr>
  </w:style>
  <w:style w:type="paragraph" w:customStyle="1" w:styleId="7D70C3BAD6A94A47B034FBD104D56442">
    <w:name w:val="7D70C3BAD6A94A47B034FBD104D56442"/>
    <w:rsid w:val="00C23BA1"/>
    <w:pPr>
      <w:widowControl w:val="0"/>
      <w:jc w:val="both"/>
    </w:pPr>
  </w:style>
  <w:style w:type="paragraph" w:customStyle="1" w:styleId="033EC2562BCF434CBE90B84F5FB05E6F">
    <w:name w:val="033EC2562BCF434CBE90B84F5FB05E6F"/>
    <w:rsid w:val="00C23BA1"/>
    <w:pPr>
      <w:widowControl w:val="0"/>
      <w:jc w:val="both"/>
    </w:pPr>
  </w:style>
  <w:style w:type="paragraph" w:customStyle="1" w:styleId="0D87B01CBC3242538E40F5D96DBA607A">
    <w:name w:val="0D87B01CBC3242538E40F5D96DBA607A"/>
    <w:rsid w:val="00C23BA1"/>
    <w:pPr>
      <w:widowControl w:val="0"/>
      <w:jc w:val="both"/>
    </w:pPr>
  </w:style>
  <w:style w:type="paragraph" w:customStyle="1" w:styleId="5DCBE784E9534BC196A7CC1295D20CFF">
    <w:name w:val="5DCBE784E9534BC196A7CC1295D20CFF"/>
    <w:rsid w:val="00C23BA1"/>
    <w:pPr>
      <w:widowControl w:val="0"/>
      <w:jc w:val="both"/>
    </w:pPr>
  </w:style>
  <w:style w:type="paragraph" w:customStyle="1" w:styleId="B4A43380FA334DAA8E79170D1EB9C0F0">
    <w:name w:val="B4A43380FA334DAA8E79170D1EB9C0F0"/>
    <w:rsid w:val="00C23BA1"/>
    <w:pPr>
      <w:widowControl w:val="0"/>
      <w:jc w:val="both"/>
    </w:pPr>
  </w:style>
  <w:style w:type="paragraph" w:customStyle="1" w:styleId="325F0FD2F38D4953A0D5645D19A55A5C">
    <w:name w:val="325F0FD2F38D4953A0D5645D19A55A5C"/>
    <w:rsid w:val="00C23BA1"/>
    <w:pPr>
      <w:widowControl w:val="0"/>
      <w:jc w:val="both"/>
    </w:pPr>
  </w:style>
  <w:style w:type="paragraph" w:customStyle="1" w:styleId="8AA1C1800AA04C1AA4C71876BA2B15F4">
    <w:name w:val="8AA1C1800AA04C1AA4C71876BA2B15F4"/>
    <w:rsid w:val="00C23BA1"/>
    <w:pPr>
      <w:widowControl w:val="0"/>
      <w:jc w:val="both"/>
    </w:pPr>
  </w:style>
  <w:style w:type="paragraph" w:customStyle="1" w:styleId="4BB7DB3F23E9416798C17245C8E4F413">
    <w:name w:val="4BB7DB3F23E9416798C17245C8E4F413"/>
    <w:rsid w:val="00C23BA1"/>
    <w:pPr>
      <w:widowControl w:val="0"/>
      <w:jc w:val="both"/>
    </w:pPr>
  </w:style>
  <w:style w:type="paragraph" w:customStyle="1" w:styleId="4C0C66E1A1CD438DA0546E97B356565C">
    <w:name w:val="4C0C66E1A1CD438DA0546E97B356565C"/>
    <w:rsid w:val="00C23BA1"/>
    <w:pPr>
      <w:widowControl w:val="0"/>
      <w:jc w:val="both"/>
    </w:pPr>
  </w:style>
  <w:style w:type="paragraph" w:customStyle="1" w:styleId="1A3132D94870421F86617F0883649162">
    <w:name w:val="1A3132D94870421F86617F0883649162"/>
    <w:rsid w:val="00C23BA1"/>
    <w:pPr>
      <w:widowControl w:val="0"/>
      <w:jc w:val="both"/>
    </w:pPr>
  </w:style>
  <w:style w:type="paragraph" w:customStyle="1" w:styleId="D68EA5412FA3437F98959675A193F4B0">
    <w:name w:val="D68EA5412FA3437F98959675A193F4B0"/>
    <w:rsid w:val="00C23BA1"/>
    <w:pPr>
      <w:widowControl w:val="0"/>
      <w:jc w:val="both"/>
    </w:pPr>
  </w:style>
  <w:style w:type="paragraph" w:customStyle="1" w:styleId="18C96A2F29CA443E949071D7B862E467">
    <w:name w:val="18C96A2F29CA443E949071D7B862E467"/>
    <w:rsid w:val="00C23BA1"/>
    <w:pPr>
      <w:widowControl w:val="0"/>
      <w:jc w:val="both"/>
    </w:pPr>
  </w:style>
  <w:style w:type="paragraph" w:customStyle="1" w:styleId="D48FF277188848CBBD8A2ECAD57CEFF4">
    <w:name w:val="D48FF277188848CBBD8A2ECAD57CEFF4"/>
    <w:rsid w:val="00C23BA1"/>
    <w:pPr>
      <w:widowControl w:val="0"/>
      <w:jc w:val="both"/>
    </w:pPr>
  </w:style>
  <w:style w:type="paragraph" w:customStyle="1" w:styleId="42C52A0C7E774CE19E544BC2815A1AA0">
    <w:name w:val="42C52A0C7E774CE19E544BC2815A1AA0"/>
    <w:rsid w:val="00C23BA1"/>
    <w:pPr>
      <w:widowControl w:val="0"/>
      <w:jc w:val="both"/>
    </w:pPr>
  </w:style>
  <w:style w:type="paragraph" w:customStyle="1" w:styleId="1BFCD9EE6808425DADD93FA3DF14B15B">
    <w:name w:val="1BFCD9EE6808425DADD93FA3DF14B15B"/>
    <w:rsid w:val="00C23BA1"/>
    <w:pPr>
      <w:widowControl w:val="0"/>
      <w:jc w:val="both"/>
    </w:pPr>
  </w:style>
  <w:style w:type="paragraph" w:customStyle="1" w:styleId="1A8F8095150343438C9FB5C89F3A51E9">
    <w:name w:val="1A8F8095150343438C9FB5C89F3A51E9"/>
    <w:rsid w:val="00C23BA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78CC30-B588-4BB5-BFE1-7939FFDA8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602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120</cp:revision>
  <cp:lastPrinted>2017-07-31T08:20:00Z</cp:lastPrinted>
  <dcterms:created xsi:type="dcterms:W3CDTF">2018-09-27T11:12:00Z</dcterms:created>
  <dcterms:modified xsi:type="dcterms:W3CDTF">2019-01-15T19:42:00Z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