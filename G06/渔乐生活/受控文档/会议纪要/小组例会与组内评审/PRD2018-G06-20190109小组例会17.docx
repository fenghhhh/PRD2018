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882" w:rsidRDefault="00063F5F" w:rsidP="00063F5F">
      <w:pPr>
        <w:pStyle w:val="afffff6"/>
        <w:ind w:left="0"/>
      </w:pPr>
      <w:r>
        <w:rPr>
          <w:rFonts w:ascii="Century Gothic" w:hAnsi="Century Gothic" w:hint="eastAsia"/>
          <w:lang w:val="zh-TW" w:eastAsia="zh-TW"/>
        </w:rPr>
        <w:t>第</w:t>
      </w:r>
      <w:r w:rsidR="0078247B">
        <w:rPr>
          <w:rFonts w:ascii="Century Gothic" w:hAnsi="Century Gothic" w:hint="eastAsia"/>
          <w:lang w:val="zh-TW" w:eastAsia="zh-TW"/>
        </w:rPr>
        <w:t>十七</w:t>
      </w:r>
      <w:r>
        <w:rPr>
          <w:rFonts w:ascii="Century Gothic" w:hAnsi="Century Gothic" w:hint="eastAsia"/>
          <w:lang w:val="zh-TW" w:eastAsia="zh-TW"/>
        </w:rPr>
        <w:t>次小组例会</w:t>
      </w:r>
      <w:r w:rsidR="006F5882">
        <w:rPr>
          <w:rFonts w:ascii="Century Gothic" w:hAnsi="Century Gothic"/>
          <w:lang w:val="zh-TW" w:eastAsia="zh-TW"/>
        </w:rPr>
        <w:t>|</w:t>
      </w:r>
      <w:r w:rsidR="006F5882">
        <w:rPr>
          <w:rFonts w:ascii="Century Gothic" w:hAnsi="Century Gothic"/>
        </w:rPr>
        <w:t xml:space="preserve"> </w:t>
      </w:r>
      <w:r>
        <w:rPr>
          <w:rFonts w:ascii="Century Gothic" w:hAnsi="Century Gothic" w:hint="eastAsia"/>
          <w:lang w:eastAsia="zh-CN"/>
        </w:rPr>
        <w:t>0</w:t>
      </w:r>
      <w:r w:rsidR="006F5882">
        <w:rPr>
          <w:rFonts w:ascii="Century Gothic" w:hAnsi="Century Gothic"/>
        </w:rPr>
        <w:t>:</w:t>
      </w:r>
      <w:r>
        <w:rPr>
          <w:rFonts w:ascii="Century Gothic" w:hAnsi="Century Gothic" w:hint="eastAsia"/>
          <w:lang w:eastAsia="zh-CN"/>
        </w:rPr>
        <w:t>36</w:t>
      </w:r>
      <w:r w:rsidR="006F5882">
        <w:rPr>
          <w:rFonts w:ascii="Century Gothic" w:hAnsi="Century Gothic"/>
          <w:caps/>
        </w:rPr>
        <w:t>:</w:t>
      </w:r>
      <w:r w:rsidR="00E92DC9">
        <w:rPr>
          <w:rFonts w:ascii="Century Gothic" w:hAnsi="Century Gothic" w:hint="eastAsia"/>
          <w:caps/>
          <w:lang w:eastAsia="zh-CN"/>
        </w:rPr>
        <w:t>0</w:t>
      </w:r>
      <w:r>
        <w:rPr>
          <w:rFonts w:ascii="Century Gothic" w:hAnsi="Century Gothic" w:hint="eastAsia"/>
          <w:caps/>
          <w:lang w:eastAsia="zh-CN"/>
        </w:rPr>
        <w:t>1</w:t>
      </w:r>
    </w:p>
    <w:p w:rsidR="006F5882" w:rsidRDefault="006F5882" w:rsidP="006F5882">
      <w:pPr>
        <w:pStyle w:val="21"/>
      </w:pPr>
      <w:r>
        <w:rPr>
          <w:rFonts w:hint="eastAsia"/>
          <w:lang w:val="zh-TW" w:eastAsia="zh-TW"/>
        </w:rPr>
        <w:t>会议日期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时间</w:t>
      </w:r>
      <w:r>
        <w:rPr>
          <w:rFonts w:ascii="Century Gothic" w:hAnsi="Century Gothic"/>
          <w:lang w:val="zh-TW" w:eastAsia="zh-TW"/>
        </w:rPr>
        <w:t xml:space="preserve"> </w:t>
      </w:r>
      <w:r w:rsidRPr="005E732F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201</w:t>
      </w:r>
      <w:r w:rsidR="00873016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9</w:t>
      </w:r>
      <w:r w:rsidRPr="005E732F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.</w:t>
      </w:r>
      <w:r w:rsidR="00873016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01</w:t>
      </w:r>
      <w:r w:rsidRPr="005E732F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.</w:t>
      </w:r>
      <w:r w:rsidR="00873016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0</w:t>
      </w:r>
      <w:r w:rsidR="0078247B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9</w:t>
      </w:r>
      <w:r>
        <w:rPr>
          <w:rFonts w:ascii="Palatino Linotype" w:eastAsia="Palatino Linotype" w:hAnsi="Palatino Linotype" w:cs="Palatino Linotype"/>
          <w:i/>
          <w:iCs/>
          <w:color w:val="000000"/>
          <w:lang w:val="zh-TW" w:eastAsia="zh-TW"/>
        </w:rPr>
        <w:t xml:space="preserve">| </w:t>
      </w:r>
      <w:r w:rsidR="00873016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1</w:t>
      </w:r>
      <w:r w:rsidR="0078247B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8</w:t>
      </w:r>
      <w:r w:rsidRPr="005E732F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:</w:t>
      </w:r>
      <w:r w:rsidR="0078247B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33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会议地点</w:t>
      </w:r>
      <w:r>
        <w:rPr>
          <w:rFonts w:ascii="Century Gothic" w:hAnsi="Century Gothic"/>
          <w:lang w:val="zh-TW" w:eastAsia="zh-TW"/>
        </w:rPr>
        <w:t xml:space="preserve"> </w:t>
      </w:r>
      <w:r>
        <w:rPr>
          <w:rFonts w:hint="eastAsia"/>
          <w:color w:val="000000"/>
          <w:lang w:val="zh-TW" w:eastAsia="zh-TW"/>
        </w:rPr>
        <w:t>理四</w:t>
      </w:r>
      <w:r w:rsidR="0078247B">
        <w:rPr>
          <w:rFonts w:hint="eastAsia"/>
          <w:color w:val="000000"/>
          <w:lang w:val="zh-TW" w:eastAsia="zh-TW"/>
        </w:rPr>
        <w:t>409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6F5882" w:rsidTr="006F5882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6F5882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F5882" w:rsidRDefault="00A13877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E84689699F9042A1B08F1C43A85D38FC"/>
                      </w:placeholder>
                      <w:temporary/>
                      <w:showingPlcHdr/>
                    </w:sdtPr>
                    <w:sdtEndPr/>
                    <w:sdtContent>
                      <w:r w:rsidR="006F5882">
                        <w:rPr>
                          <w:rFonts w:hint="eastAsia"/>
                          <w:lang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赵豪杰</w:t>
                  </w:r>
                </w:p>
              </w:tc>
            </w:tr>
            <w:tr w:rsidR="006F5882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F5882" w:rsidRDefault="00A13877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42B123AC0E7A4959BBA29292756D92BD"/>
                      </w:placeholder>
                      <w:temporary/>
                      <w:showingPlcHdr/>
                    </w:sdtPr>
                    <w:sdtEndPr/>
                    <w:sdtContent>
                      <w:r w:rsidR="006F5882">
                        <w:rPr>
                          <w:rFonts w:hint="eastAsia"/>
                          <w:lang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063F5F">
                  <w:pPr>
                    <w:spacing w:after="0"/>
                  </w:pPr>
                  <w:r>
                    <w:rPr>
                      <w:rFonts w:hint="eastAsia"/>
                    </w:rPr>
                    <w:t>第</w:t>
                  </w:r>
                  <w:r w:rsidR="0078247B">
                    <w:rPr>
                      <w:rFonts w:hint="eastAsia"/>
                    </w:rPr>
                    <w:t>十七</w:t>
                  </w:r>
                  <w:r>
                    <w:rPr>
                      <w:rFonts w:hint="eastAsia"/>
                    </w:rPr>
                    <w:t>次小组例会</w:t>
                  </w:r>
                </w:p>
              </w:tc>
            </w:tr>
            <w:tr w:rsidR="006F5882">
              <w:sdt>
                <w:sdtPr>
                  <w:alias w:val="主持人:"/>
                  <w:tag w:val="主持人:"/>
                  <w:id w:val="-1618515975"/>
                  <w:placeholder>
                    <w:docPart w:val="E8CDDE4B6CAE406A9C2F4478AB4E6629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赵豪杰</w:t>
                  </w:r>
                </w:p>
              </w:tc>
            </w:tr>
            <w:tr w:rsidR="006F5882">
              <w:sdt>
                <w:sdtPr>
                  <w:alias w:val="记录员:"/>
                  <w:tag w:val="记录员:"/>
                  <w:id w:val="-1961940283"/>
                  <w:placeholder>
                    <w:docPart w:val="2F91F9AF11D64B2ABD8707BC923C974B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苏碧青</w:t>
                  </w:r>
                </w:p>
              </w:tc>
            </w:tr>
            <w:tr w:rsidR="006F5882">
              <w:sdt>
                <w:sdtPr>
                  <w:alias w:val="计时员:"/>
                  <w:tag w:val="计时员:"/>
                  <w:id w:val="2113625791"/>
                  <w:placeholder>
                    <w:docPart w:val="E723BFF445BF41C584921B028F633488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063F5F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苏碧青</w:t>
                  </w:r>
                </w:p>
              </w:tc>
            </w:tr>
          </w:tbl>
          <w:p w:rsidR="006F5882" w:rsidRDefault="006F5882">
            <w:pPr>
              <w:spacing w:after="0"/>
              <w:rPr>
                <w:rFonts w:ascii="Palatino Linotype" w:eastAsia="Palatino Linotype" w:hAnsi="Palatino Linotype" w:cs="Palatino Linotype"/>
                <w:color w:val="000000"/>
                <w:spacing w:val="3"/>
                <w:u w:color="000000"/>
              </w:rPr>
            </w:pPr>
          </w:p>
        </w:tc>
        <w:tc>
          <w:tcPr>
            <w:tcW w:w="5400" w:type="dxa"/>
            <w:hideMark/>
          </w:tcPr>
          <w:p w:rsidR="006F5882" w:rsidRDefault="006F5882">
            <w:pPr>
              <w:spacing w:after="0"/>
            </w:pPr>
            <w:r>
              <w:rPr>
                <w:rFonts w:ascii="宋体" w:eastAsia="宋体" w:hAnsi="宋体" w:cs="宋体" w:hint="eastAsia"/>
              </w:rPr>
              <w:t>杨枨</w:t>
            </w:r>
          </w:p>
          <w:p w:rsidR="006F5882" w:rsidRDefault="006F5882">
            <w:pPr>
              <w:spacing w:after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罗培铖</w:t>
            </w:r>
          </w:p>
          <w:p w:rsidR="00B10ECD" w:rsidRDefault="00B10ECD">
            <w:pPr>
              <w:spacing w:after="0"/>
            </w:pPr>
            <w:r>
              <w:rPr>
                <w:rFonts w:hint="eastAsia"/>
              </w:rPr>
              <w:t>张嘉诚</w:t>
            </w:r>
          </w:p>
          <w:p w:rsidR="006F5882" w:rsidRDefault="006F5882">
            <w:pPr>
              <w:spacing w:after="0"/>
            </w:pPr>
          </w:p>
        </w:tc>
      </w:tr>
    </w:tbl>
    <w:p w:rsidR="006F5882" w:rsidRPr="00DB0467" w:rsidRDefault="006F5882" w:rsidP="006F5882">
      <w:pPr>
        <w:ind w:left="0"/>
        <w:rPr>
          <w:rFonts w:ascii="Palatino Linotype" w:hAnsi="Palatino Linotype" w:cs="Palatino Linotype"/>
          <w:b/>
          <w:color w:val="000000"/>
          <w:spacing w:val="3"/>
          <w:u w:color="000000"/>
        </w:rPr>
      </w:pPr>
    </w:p>
    <w:p w:rsidR="006F5882" w:rsidRDefault="00B72A14" w:rsidP="006F5882">
      <w:pPr>
        <w:pStyle w:val="1"/>
        <w:rPr>
          <w:lang w:val="zh-TW" w:eastAsia="zh-TW"/>
        </w:rPr>
      </w:pPr>
      <w:r>
        <w:rPr>
          <w:rFonts w:hint="eastAsia"/>
          <w:b w:val="0"/>
          <w:bCs w:val="0"/>
          <w:lang w:eastAsia="zh-CN"/>
        </w:rPr>
        <w:t>总结访谈</w:t>
      </w:r>
      <w:bookmarkStart w:id="0" w:name="_GoBack"/>
      <w:bookmarkEnd w:id="0"/>
    </w:p>
    <w:p w:rsidR="006F5882" w:rsidRDefault="006F5882" w:rsidP="006F5882">
      <w:pPr>
        <w:pStyle w:val="21"/>
        <w:rPr>
          <w:color w:val="000000"/>
          <w:lang w:val="zh-CN" w:eastAsia="zh-CN"/>
        </w:rPr>
      </w:pPr>
      <w:r>
        <w:rPr>
          <w:rFonts w:hint="eastAsia"/>
          <w:lang w:val="zh-TW" w:eastAsia="zh-TW"/>
        </w:rPr>
        <w:t>分配的时间</w:t>
      </w:r>
      <w:r>
        <w:rPr>
          <w:rFonts w:ascii="Century Gothic" w:hAnsi="Century Gothic"/>
          <w:lang w:val="zh-TW" w:eastAsia="zh-TW"/>
        </w:rPr>
        <w:t xml:space="preserve"> | </w:t>
      </w:r>
      <w:r w:rsidR="00F24DED" w:rsidRPr="00FE072B">
        <w:rPr>
          <w:rFonts w:ascii="Century Gothic" w:hAnsi="Century Gothic" w:hint="eastAsia"/>
          <w:i/>
          <w:iCs/>
          <w:color w:val="000000"/>
          <w:lang w:val="zh-CN"/>
        </w:rPr>
        <w:t>*</w:t>
      </w:r>
      <w:r>
        <w:rPr>
          <w:rFonts w:ascii="Century Gothic" w:hAnsi="Century Gothic"/>
          <w:i/>
          <w:iCs/>
          <w:color w:val="000000"/>
          <w:lang w:val="zh-CN"/>
        </w:rPr>
        <w:t>:</w:t>
      </w:r>
      <w:r w:rsidR="00F24DED">
        <w:rPr>
          <w:rFonts w:ascii="Century Gothic" w:hAnsi="Century Gothic" w:hint="eastAsia"/>
          <w:i/>
          <w:iCs/>
          <w:color w:val="000000"/>
          <w:lang w:val="zh-CN"/>
        </w:rPr>
        <w:t>**</w:t>
      </w:r>
      <w:r>
        <w:rPr>
          <w:rFonts w:ascii="Century Gothic" w:hAnsi="Century Gothic"/>
          <w:i/>
          <w:iCs/>
          <w:color w:val="000000"/>
          <w:lang w:val="zh-CN"/>
        </w:rPr>
        <w:t>:</w:t>
      </w:r>
      <w:r w:rsidR="00F24DED">
        <w:rPr>
          <w:rFonts w:ascii="Century Gothic" w:hAnsi="Century Gothic" w:hint="eastAsia"/>
          <w:i/>
          <w:iCs/>
          <w:color w:val="000000"/>
          <w:lang w:val="zh-CN"/>
        </w:rPr>
        <w:t>**</w:t>
      </w:r>
      <w:r>
        <w:rPr>
          <w:rFonts w:ascii="Century Gothic" w:hAnsi="Century Gothic"/>
          <w:i/>
          <w:iCs/>
          <w:color w:val="000000"/>
          <w:lang w:val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议程主题</w:t>
      </w:r>
      <w:r>
        <w:rPr>
          <w:rFonts w:ascii="Century Gothic" w:hAnsi="Century Gothic"/>
          <w:lang w:val="zh-TW" w:eastAsia="zh-TW"/>
        </w:rPr>
        <w:t xml:space="preserve">  </w:t>
      </w:r>
      <w:r w:rsidR="00D97B98">
        <w:rPr>
          <w:rFonts w:hint="eastAsia"/>
          <w:color w:val="000000"/>
          <w:lang w:val="zh-CN" w:eastAsia="zh-CN"/>
        </w:rPr>
        <w:t>本周总结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发言者</w:t>
      </w:r>
      <w:r>
        <w:rPr>
          <w:rFonts w:ascii="Century Gothic" w:hAnsi="Century Gothic"/>
          <w:lang w:val="zh-TW" w:eastAsia="zh-TW"/>
        </w:rPr>
        <w:t xml:space="preserve"> </w:t>
      </w:r>
      <w:r w:rsidR="004A6666">
        <w:rPr>
          <w:rFonts w:hint="eastAsia"/>
          <w:color w:val="000000"/>
          <w:lang w:val="zh-CN" w:eastAsia="zh-CN"/>
        </w:rPr>
        <w:t>赵豪杰</w:t>
      </w:r>
    </w:p>
    <w:p w:rsidR="00D97B98" w:rsidRDefault="00D97B98" w:rsidP="00D97B98">
      <w:pPr>
        <w:rPr>
          <w:lang w:val="zh-CN"/>
        </w:rPr>
      </w:pPr>
      <w:r>
        <w:rPr>
          <w:rFonts w:hint="eastAsia"/>
          <w:lang w:val="zh-CN"/>
        </w:rPr>
        <w:t>维护时间（已和杨枨确认）</w:t>
      </w:r>
    </w:p>
    <w:p w:rsidR="00D97B98" w:rsidRDefault="00D97B98" w:rsidP="00D97B98">
      <w:pPr>
        <w:rPr>
          <w:lang w:val="zh-CN"/>
        </w:rPr>
      </w:pPr>
      <w:r>
        <w:rPr>
          <w:rFonts w:hint="eastAsia"/>
          <w:lang w:val="zh-CN"/>
        </w:rPr>
        <w:t>数据流图（需）</w:t>
      </w:r>
    </w:p>
    <w:p w:rsidR="00D97B98" w:rsidRDefault="00D97B98" w:rsidP="00D97B98">
      <w:pPr>
        <w:rPr>
          <w:lang w:val="zh-CN"/>
        </w:rPr>
      </w:pPr>
      <w:r>
        <w:rPr>
          <w:rFonts w:hint="eastAsia"/>
          <w:lang w:val="zh-CN"/>
        </w:rPr>
        <w:t>S</w:t>
      </w:r>
      <w:r>
        <w:rPr>
          <w:lang w:val="zh-CN"/>
        </w:rPr>
        <w:t>RS</w:t>
      </w:r>
      <w:r>
        <w:rPr>
          <w:rFonts w:hint="eastAsia"/>
          <w:lang w:val="zh-CN"/>
        </w:rPr>
        <w:t>（小五、</w:t>
      </w:r>
      <w:r>
        <w:rPr>
          <w:rFonts w:hint="eastAsia"/>
          <w:lang w:val="zh-CN"/>
        </w:rPr>
        <w:t>A4</w:t>
      </w:r>
      <w:r>
        <w:rPr>
          <w:rFonts w:hint="eastAsia"/>
          <w:lang w:val="zh-CN"/>
        </w:rPr>
        <w:t>、一页二图）</w:t>
      </w:r>
    </w:p>
    <w:p w:rsidR="00D97B98" w:rsidRDefault="00D97B98" w:rsidP="00D97B98">
      <w:pPr>
        <w:rPr>
          <w:rFonts w:hint="eastAsia"/>
          <w:lang w:val="zh-CN"/>
        </w:rPr>
      </w:pPr>
      <w:r>
        <w:rPr>
          <w:rFonts w:hint="eastAsia"/>
          <w:lang w:val="zh-CN"/>
        </w:rPr>
        <w:t>部署环境</w:t>
      </w:r>
      <w:r>
        <w:rPr>
          <w:rFonts w:hint="eastAsia"/>
          <w:lang w:val="zh-CN"/>
        </w:rPr>
        <w:t>（已和杨枨确认）</w:t>
      </w:r>
    </w:p>
    <w:p w:rsidR="00D97B98" w:rsidRDefault="00D97B98" w:rsidP="00D97B98">
      <w:pPr>
        <w:rPr>
          <w:color w:val="000000"/>
          <w:lang w:val="zh-CN"/>
        </w:rPr>
      </w:pPr>
      <w:r>
        <w:rPr>
          <w:rFonts w:hint="eastAsia"/>
          <w:color w:val="000000"/>
          <w:lang w:val="zh-CN"/>
        </w:rPr>
        <w:t>非功能需求测试用例（已写，</w:t>
      </w:r>
      <w:r>
        <w:rPr>
          <w:rFonts w:hint="eastAsia"/>
          <w:color w:val="000000"/>
          <w:lang w:val="zh-CN"/>
        </w:rPr>
        <w:t>P</w:t>
      </w:r>
      <w:r>
        <w:rPr>
          <w:color w:val="000000"/>
          <w:lang w:val="zh-CN"/>
        </w:rPr>
        <w:t>PT</w:t>
      </w:r>
      <w:r>
        <w:rPr>
          <w:rFonts w:hint="eastAsia"/>
          <w:color w:val="000000"/>
          <w:lang w:val="zh-CN"/>
        </w:rPr>
        <w:t>上可以展示）</w:t>
      </w:r>
    </w:p>
    <w:p w:rsidR="00D97B98" w:rsidRDefault="00D97B98" w:rsidP="00D97B98">
      <w:pPr>
        <w:rPr>
          <w:color w:val="000000"/>
          <w:lang w:val="zh-CN"/>
        </w:rPr>
      </w:pPr>
      <w:r>
        <w:rPr>
          <w:rFonts w:hint="eastAsia"/>
          <w:color w:val="000000"/>
          <w:lang w:val="zh-CN"/>
        </w:rPr>
        <w:t>打分表（组长、开发者）</w:t>
      </w:r>
    </w:p>
    <w:p w:rsidR="00D97B98" w:rsidRDefault="00D97B98" w:rsidP="00D97B98">
      <w:pPr>
        <w:rPr>
          <w:color w:val="000000"/>
          <w:lang w:val="zh-CN"/>
        </w:rPr>
      </w:pPr>
      <w:r>
        <w:rPr>
          <w:rFonts w:hint="eastAsia"/>
          <w:color w:val="000000"/>
          <w:lang w:val="zh-CN"/>
        </w:rPr>
        <w:t>S</w:t>
      </w:r>
      <w:r>
        <w:rPr>
          <w:color w:val="000000"/>
          <w:lang w:val="zh-CN"/>
        </w:rPr>
        <w:t>RS</w:t>
      </w:r>
      <w:r>
        <w:rPr>
          <w:rFonts w:hint="eastAsia"/>
          <w:color w:val="000000"/>
          <w:lang w:val="zh-CN"/>
        </w:rPr>
        <w:t>用例说明中的超链接</w:t>
      </w:r>
    </w:p>
    <w:p w:rsidR="00D97B98" w:rsidRPr="00D97B98" w:rsidRDefault="00D97B98" w:rsidP="00D97B98">
      <w:pPr>
        <w:rPr>
          <w:rFonts w:hint="eastAsia"/>
          <w:color w:val="000000"/>
          <w:lang w:val="zh-CN"/>
        </w:rPr>
      </w:pPr>
      <w:r>
        <w:rPr>
          <w:rFonts w:hint="eastAsia"/>
          <w:color w:val="000000"/>
          <w:lang w:val="zh-CN"/>
        </w:rPr>
        <w:t>输入边界的统一</w:t>
      </w:r>
    </w:p>
    <w:sectPr w:rsidR="00D97B98" w:rsidRPr="00D97B98" w:rsidSect="00E438EE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877" w:rsidRDefault="00A13877">
      <w:pPr>
        <w:spacing w:after="0"/>
      </w:pPr>
      <w:r>
        <w:separator/>
      </w:r>
    </w:p>
  </w:endnote>
  <w:endnote w:type="continuationSeparator" w:id="0">
    <w:p w:rsidR="00A13877" w:rsidRDefault="00A138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0F2" w:rsidRDefault="00CB50F2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 w:rsidR="00757478"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877" w:rsidRDefault="00A13877">
      <w:pPr>
        <w:spacing w:after="0"/>
      </w:pPr>
      <w:r>
        <w:separator/>
      </w:r>
    </w:p>
  </w:footnote>
  <w:footnote w:type="continuationSeparator" w:id="0">
    <w:p w:rsidR="00A13877" w:rsidRDefault="00A138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B195A"/>
    <w:multiLevelType w:val="hybridMultilevel"/>
    <w:tmpl w:val="956E0A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7947185"/>
    <w:multiLevelType w:val="hybridMultilevel"/>
    <w:tmpl w:val="8D380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A3071D1"/>
    <w:multiLevelType w:val="hybridMultilevel"/>
    <w:tmpl w:val="7B68E5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BE9719E"/>
    <w:multiLevelType w:val="hybridMultilevel"/>
    <w:tmpl w:val="291ECA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23455AD"/>
    <w:multiLevelType w:val="hybridMultilevel"/>
    <w:tmpl w:val="0A5270C8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5" w15:restartNumberingAfterBreak="0">
    <w:nsid w:val="2669523E"/>
    <w:multiLevelType w:val="hybridMultilevel"/>
    <w:tmpl w:val="C2FE25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0F565DA"/>
    <w:multiLevelType w:val="hybridMultilevel"/>
    <w:tmpl w:val="5524A5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2895E0C"/>
    <w:multiLevelType w:val="hybridMultilevel"/>
    <w:tmpl w:val="82C43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4C06D12"/>
    <w:multiLevelType w:val="hybridMultilevel"/>
    <w:tmpl w:val="2048CCF4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9" w15:restartNumberingAfterBreak="0">
    <w:nsid w:val="3B0D139E"/>
    <w:multiLevelType w:val="hybridMultilevel"/>
    <w:tmpl w:val="7736B476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20" w15:restartNumberingAfterBreak="0">
    <w:nsid w:val="43DB70C9"/>
    <w:multiLevelType w:val="hybridMultilevel"/>
    <w:tmpl w:val="5E1A848E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21" w15:restartNumberingAfterBreak="0">
    <w:nsid w:val="4A700002"/>
    <w:multiLevelType w:val="hybridMultilevel"/>
    <w:tmpl w:val="0A26A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1614022"/>
    <w:multiLevelType w:val="hybridMultilevel"/>
    <w:tmpl w:val="57A60C96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23" w15:restartNumberingAfterBreak="0">
    <w:nsid w:val="55D4697A"/>
    <w:multiLevelType w:val="hybridMultilevel"/>
    <w:tmpl w:val="C22C9218"/>
    <w:lvl w:ilvl="0" w:tplc="1748899A">
      <w:start w:val="1"/>
      <w:numFmt w:val="decimal"/>
      <w:lvlText w:val="%1."/>
      <w:lvlJc w:val="left"/>
      <w:pPr>
        <w:ind w:left="492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24" w15:restartNumberingAfterBreak="0">
    <w:nsid w:val="57AE68CF"/>
    <w:multiLevelType w:val="hybridMultilevel"/>
    <w:tmpl w:val="188CF0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1246013"/>
    <w:multiLevelType w:val="hybridMultilevel"/>
    <w:tmpl w:val="E426127C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26" w15:restartNumberingAfterBreak="0">
    <w:nsid w:val="79185188"/>
    <w:multiLevelType w:val="hybridMultilevel"/>
    <w:tmpl w:val="3A4257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762B9C"/>
    <w:multiLevelType w:val="hybridMultilevel"/>
    <w:tmpl w:val="6CFEB188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22"/>
  </w:num>
  <w:num w:numId="13">
    <w:abstractNumId w:val="19"/>
  </w:num>
  <w:num w:numId="14">
    <w:abstractNumId w:val="25"/>
  </w:num>
  <w:num w:numId="15">
    <w:abstractNumId w:val="18"/>
  </w:num>
  <w:num w:numId="16">
    <w:abstractNumId w:val="14"/>
  </w:num>
  <w:num w:numId="17">
    <w:abstractNumId w:val="20"/>
  </w:num>
  <w:num w:numId="18">
    <w:abstractNumId w:val="27"/>
  </w:num>
  <w:num w:numId="19">
    <w:abstractNumId w:val="17"/>
  </w:num>
  <w:num w:numId="20">
    <w:abstractNumId w:val="12"/>
  </w:num>
  <w:num w:numId="21">
    <w:abstractNumId w:val="10"/>
  </w:num>
  <w:num w:numId="22">
    <w:abstractNumId w:val="24"/>
  </w:num>
  <w:num w:numId="23">
    <w:abstractNumId w:val="16"/>
  </w:num>
  <w:num w:numId="24">
    <w:abstractNumId w:val="21"/>
  </w:num>
  <w:num w:numId="25">
    <w:abstractNumId w:val="15"/>
  </w:num>
  <w:num w:numId="26">
    <w:abstractNumId w:val="11"/>
  </w:num>
  <w:num w:numId="27">
    <w:abstractNumId w:val="26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03CFA"/>
    <w:rsid w:val="00006513"/>
    <w:rsid w:val="000413EA"/>
    <w:rsid w:val="00063F5F"/>
    <w:rsid w:val="00064C56"/>
    <w:rsid w:val="00070820"/>
    <w:rsid w:val="00077508"/>
    <w:rsid w:val="000D3B66"/>
    <w:rsid w:val="001005E5"/>
    <w:rsid w:val="00102990"/>
    <w:rsid w:val="00107A25"/>
    <w:rsid w:val="00110A3E"/>
    <w:rsid w:val="001118FD"/>
    <w:rsid w:val="001119DC"/>
    <w:rsid w:val="00121093"/>
    <w:rsid w:val="001379B0"/>
    <w:rsid w:val="00152CC8"/>
    <w:rsid w:val="00154067"/>
    <w:rsid w:val="0017681F"/>
    <w:rsid w:val="00180E2B"/>
    <w:rsid w:val="001A1FD7"/>
    <w:rsid w:val="001A67BA"/>
    <w:rsid w:val="001C4546"/>
    <w:rsid w:val="001D1E29"/>
    <w:rsid w:val="001E2960"/>
    <w:rsid w:val="001E5F0A"/>
    <w:rsid w:val="001F131E"/>
    <w:rsid w:val="001F257E"/>
    <w:rsid w:val="00203328"/>
    <w:rsid w:val="00226A0E"/>
    <w:rsid w:val="00227579"/>
    <w:rsid w:val="00243CFD"/>
    <w:rsid w:val="00261EC1"/>
    <w:rsid w:val="00280EAB"/>
    <w:rsid w:val="0029633E"/>
    <w:rsid w:val="002B6C94"/>
    <w:rsid w:val="002E7469"/>
    <w:rsid w:val="002F4ABE"/>
    <w:rsid w:val="00326405"/>
    <w:rsid w:val="00331CD4"/>
    <w:rsid w:val="00354427"/>
    <w:rsid w:val="00364FEB"/>
    <w:rsid w:val="00374DB4"/>
    <w:rsid w:val="003B1A6C"/>
    <w:rsid w:val="003B1BCE"/>
    <w:rsid w:val="003B7C08"/>
    <w:rsid w:val="003C1B81"/>
    <w:rsid w:val="003C436B"/>
    <w:rsid w:val="003C6B6C"/>
    <w:rsid w:val="003E1238"/>
    <w:rsid w:val="003F1F02"/>
    <w:rsid w:val="0041439B"/>
    <w:rsid w:val="00415B08"/>
    <w:rsid w:val="00444C37"/>
    <w:rsid w:val="00444D8F"/>
    <w:rsid w:val="004A6666"/>
    <w:rsid w:val="004C3B0C"/>
    <w:rsid w:val="004D0BE8"/>
    <w:rsid w:val="004D4ECE"/>
    <w:rsid w:val="004F120B"/>
    <w:rsid w:val="004F7A29"/>
    <w:rsid w:val="00504081"/>
    <w:rsid w:val="00505C0D"/>
    <w:rsid w:val="0052417A"/>
    <w:rsid w:val="0052642B"/>
    <w:rsid w:val="00531A7C"/>
    <w:rsid w:val="00535D26"/>
    <w:rsid w:val="00557792"/>
    <w:rsid w:val="00583C68"/>
    <w:rsid w:val="00586FD6"/>
    <w:rsid w:val="005919E5"/>
    <w:rsid w:val="0059760D"/>
    <w:rsid w:val="005B6E72"/>
    <w:rsid w:val="005E732F"/>
    <w:rsid w:val="005E7D19"/>
    <w:rsid w:val="00614F7B"/>
    <w:rsid w:val="0062030C"/>
    <w:rsid w:val="0066086F"/>
    <w:rsid w:val="006642B5"/>
    <w:rsid w:val="00672A6F"/>
    <w:rsid w:val="006928B4"/>
    <w:rsid w:val="006A2E2E"/>
    <w:rsid w:val="006A5A9B"/>
    <w:rsid w:val="006C37E6"/>
    <w:rsid w:val="006D5305"/>
    <w:rsid w:val="006D571F"/>
    <w:rsid w:val="006D6F17"/>
    <w:rsid w:val="006E0502"/>
    <w:rsid w:val="006E3569"/>
    <w:rsid w:val="006F5882"/>
    <w:rsid w:val="006F5A3F"/>
    <w:rsid w:val="00705B17"/>
    <w:rsid w:val="00714174"/>
    <w:rsid w:val="007253CC"/>
    <w:rsid w:val="007313CB"/>
    <w:rsid w:val="00745BB6"/>
    <w:rsid w:val="007471B4"/>
    <w:rsid w:val="00757478"/>
    <w:rsid w:val="0078247B"/>
    <w:rsid w:val="007865FD"/>
    <w:rsid w:val="00793D4A"/>
    <w:rsid w:val="007C494B"/>
    <w:rsid w:val="007D0C48"/>
    <w:rsid w:val="007E7B89"/>
    <w:rsid w:val="007F21AC"/>
    <w:rsid w:val="008431CB"/>
    <w:rsid w:val="00853F4D"/>
    <w:rsid w:val="00867AFB"/>
    <w:rsid w:val="00873016"/>
    <w:rsid w:val="008A2085"/>
    <w:rsid w:val="008B0425"/>
    <w:rsid w:val="008E2FAF"/>
    <w:rsid w:val="008E5611"/>
    <w:rsid w:val="008F2A40"/>
    <w:rsid w:val="009244DF"/>
    <w:rsid w:val="0093449B"/>
    <w:rsid w:val="0093660A"/>
    <w:rsid w:val="009527FA"/>
    <w:rsid w:val="0096786C"/>
    <w:rsid w:val="009916AE"/>
    <w:rsid w:val="009A17A9"/>
    <w:rsid w:val="009D085E"/>
    <w:rsid w:val="009F4B22"/>
    <w:rsid w:val="00A128AA"/>
    <w:rsid w:val="00A13877"/>
    <w:rsid w:val="00A24771"/>
    <w:rsid w:val="00A25EB1"/>
    <w:rsid w:val="00A6051B"/>
    <w:rsid w:val="00A70872"/>
    <w:rsid w:val="00A749AA"/>
    <w:rsid w:val="00A979E1"/>
    <w:rsid w:val="00AA246A"/>
    <w:rsid w:val="00AA2E0D"/>
    <w:rsid w:val="00AD7F5B"/>
    <w:rsid w:val="00B10ECD"/>
    <w:rsid w:val="00B11E53"/>
    <w:rsid w:val="00B34C94"/>
    <w:rsid w:val="00B41C56"/>
    <w:rsid w:val="00B45E12"/>
    <w:rsid w:val="00B54885"/>
    <w:rsid w:val="00B72A14"/>
    <w:rsid w:val="00B81928"/>
    <w:rsid w:val="00BA7844"/>
    <w:rsid w:val="00BB7D97"/>
    <w:rsid w:val="00BD30AE"/>
    <w:rsid w:val="00C339C5"/>
    <w:rsid w:val="00C636BB"/>
    <w:rsid w:val="00C9013A"/>
    <w:rsid w:val="00CA3AEB"/>
    <w:rsid w:val="00CB50F2"/>
    <w:rsid w:val="00CE3932"/>
    <w:rsid w:val="00CF1979"/>
    <w:rsid w:val="00CF5C61"/>
    <w:rsid w:val="00D16AB2"/>
    <w:rsid w:val="00D217A2"/>
    <w:rsid w:val="00D219CD"/>
    <w:rsid w:val="00D41837"/>
    <w:rsid w:val="00D60FF6"/>
    <w:rsid w:val="00D62A6F"/>
    <w:rsid w:val="00D6466C"/>
    <w:rsid w:val="00D75676"/>
    <w:rsid w:val="00D83214"/>
    <w:rsid w:val="00D90A37"/>
    <w:rsid w:val="00D97B98"/>
    <w:rsid w:val="00DB0467"/>
    <w:rsid w:val="00DC2307"/>
    <w:rsid w:val="00DC5B1F"/>
    <w:rsid w:val="00DD39C3"/>
    <w:rsid w:val="00E132C8"/>
    <w:rsid w:val="00E43018"/>
    <w:rsid w:val="00E438EE"/>
    <w:rsid w:val="00E45284"/>
    <w:rsid w:val="00E52810"/>
    <w:rsid w:val="00E60B84"/>
    <w:rsid w:val="00E70F21"/>
    <w:rsid w:val="00E829FA"/>
    <w:rsid w:val="00E91705"/>
    <w:rsid w:val="00E92DC9"/>
    <w:rsid w:val="00EA2D73"/>
    <w:rsid w:val="00EB43FE"/>
    <w:rsid w:val="00EC7B97"/>
    <w:rsid w:val="00ED3F33"/>
    <w:rsid w:val="00F078F3"/>
    <w:rsid w:val="00F220B0"/>
    <w:rsid w:val="00F24DED"/>
    <w:rsid w:val="00F45ED3"/>
    <w:rsid w:val="00F560A1"/>
    <w:rsid w:val="00F71AA8"/>
    <w:rsid w:val="00F87033"/>
    <w:rsid w:val="00F96E3A"/>
    <w:rsid w:val="00FC130B"/>
    <w:rsid w:val="00FE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0C343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  <w:style w:type="paragraph" w:customStyle="1" w:styleId="afffff9">
    <w:name w:val="默认"/>
    <w:qFormat/>
    <w:rsid w:val="006F5882"/>
    <w:pPr>
      <w:framePr w:wrap="around" w:hAnchor="text"/>
      <w:spacing w:before="0" w:after="0"/>
      <w:ind w:left="0"/>
    </w:pPr>
    <w:rPr>
      <w:rFonts w:ascii="Arial Unicode MS" w:eastAsia="Arial Unicode MS" w:hAnsi="Arial Unicode MS" w:cs="Arial Unicode MS"/>
      <w:color w:val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84689699F9042A1B08F1C43A85D38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CEDC6D-5C23-40AA-BCB6-C2914203610E}"/>
      </w:docPartPr>
      <w:docPartBody>
        <w:p w:rsidR="007049BB" w:rsidRDefault="004664CB" w:rsidP="004664CB">
          <w:pPr>
            <w:pStyle w:val="E84689699F9042A1B08F1C43A85D38FC"/>
          </w:pPr>
          <w:r>
            <w:rPr>
              <w:rFonts w:hint="eastAsia"/>
              <w:lang w:val="zh-CN" w:bidi="zh-CN"/>
            </w:rPr>
            <w:t>会议组织者</w:t>
          </w:r>
        </w:p>
      </w:docPartBody>
    </w:docPart>
    <w:docPart>
      <w:docPartPr>
        <w:name w:val="42B123AC0E7A4959BBA29292756D92B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CFF13D-DF80-41D5-98C9-55AEBFD40D1B}"/>
      </w:docPartPr>
      <w:docPartBody>
        <w:p w:rsidR="007049BB" w:rsidRDefault="004664CB" w:rsidP="004664CB">
          <w:pPr>
            <w:pStyle w:val="42B123AC0E7A4959BBA29292756D92BD"/>
          </w:pPr>
          <w:r>
            <w:rPr>
              <w:rFonts w:hint="eastAsia"/>
              <w:lang w:val="zh-CN" w:bidi="zh-CN"/>
            </w:rPr>
            <w:t>会议类型</w:t>
          </w:r>
        </w:p>
      </w:docPartBody>
    </w:docPart>
    <w:docPart>
      <w:docPartPr>
        <w:name w:val="E8CDDE4B6CAE406A9C2F4478AB4E6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41C238-68E5-4BE4-BB2B-420C51FDB825}"/>
      </w:docPartPr>
      <w:docPartBody>
        <w:p w:rsidR="007049BB" w:rsidRDefault="004664CB" w:rsidP="004664CB">
          <w:pPr>
            <w:pStyle w:val="E8CDDE4B6CAE406A9C2F4478AB4E6629"/>
          </w:pPr>
          <w:r>
            <w:rPr>
              <w:rFonts w:hint="eastAsia"/>
              <w:lang w:val="zh-CN" w:bidi="zh-CN"/>
            </w:rPr>
            <w:t>主持人</w:t>
          </w:r>
        </w:p>
      </w:docPartBody>
    </w:docPart>
    <w:docPart>
      <w:docPartPr>
        <w:name w:val="2F91F9AF11D64B2ABD8707BC923C97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E12B85-11FA-4A57-9BD7-66EF24B1E63E}"/>
      </w:docPartPr>
      <w:docPartBody>
        <w:p w:rsidR="007049BB" w:rsidRDefault="004664CB" w:rsidP="004664CB">
          <w:pPr>
            <w:pStyle w:val="2F91F9AF11D64B2ABD8707BC923C974B"/>
          </w:pPr>
          <w:r>
            <w:rPr>
              <w:rFonts w:hint="eastAsia"/>
              <w:lang w:val="zh-CN" w:bidi="zh-CN"/>
            </w:rPr>
            <w:t>记录员</w:t>
          </w:r>
        </w:p>
      </w:docPartBody>
    </w:docPart>
    <w:docPart>
      <w:docPartPr>
        <w:name w:val="E723BFF445BF41C584921B028F6334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042E75-56D9-4E7A-A23F-965D54CF3B3A}"/>
      </w:docPartPr>
      <w:docPartBody>
        <w:p w:rsidR="007049BB" w:rsidRDefault="004664CB" w:rsidP="004664CB">
          <w:pPr>
            <w:pStyle w:val="E723BFF445BF41C584921B028F633488"/>
          </w:pPr>
          <w:r>
            <w:rPr>
              <w:rFonts w:hint="eastAsia"/>
              <w:lang w:val="zh-CN" w:bidi="zh-CN"/>
            </w:rPr>
            <w:t>计时员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025FA0"/>
    <w:rsid w:val="000B3DA7"/>
    <w:rsid w:val="00112BEF"/>
    <w:rsid w:val="00157D2B"/>
    <w:rsid w:val="001F4B81"/>
    <w:rsid w:val="00214BD6"/>
    <w:rsid w:val="00460D1D"/>
    <w:rsid w:val="004664CB"/>
    <w:rsid w:val="00546E89"/>
    <w:rsid w:val="006B3EB9"/>
    <w:rsid w:val="007049BB"/>
    <w:rsid w:val="00764E56"/>
    <w:rsid w:val="00783494"/>
    <w:rsid w:val="007C2AE4"/>
    <w:rsid w:val="007D67CA"/>
    <w:rsid w:val="008C7C4F"/>
    <w:rsid w:val="008D50AF"/>
    <w:rsid w:val="00995EFE"/>
    <w:rsid w:val="00A43137"/>
    <w:rsid w:val="00A64A2F"/>
    <w:rsid w:val="00AC7DB2"/>
    <w:rsid w:val="00BB4642"/>
    <w:rsid w:val="00DC23EA"/>
    <w:rsid w:val="00F365DC"/>
    <w:rsid w:val="00FD652B"/>
    <w:rsid w:val="00FF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838FD545D54E7299827D6F14FE1015">
    <w:name w:val="B8838FD545D54E7299827D6F14FE1015"/>
    <w:pPr>
      <w:widowControl w:val="0"/>
      <w:jc w:val="both"/>
    </w:pPr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EF11A9C481DA440EAAD3A8B0B21E8DDD">
    <w:name w:val="EF11A9C481DA440EAAD3A8B0B21E8DDD"/>
    <w:pPr>
      <w:widowControl w:val="0"/>
      <w:jc w:val="both"/>
    </w:p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61921949BFCA4202A7D3A04369F8B170">
    <w:name w:val="61921949BFCA4202A7D3A04369F8B170"/>
    <w:pPr>
      <w:widowControl w:val="0"/>
      <w:jc w:val="both"/>
    </w:pPr>
  </w:style>
  <w:style w:type="paragraph" w:customStyle="1" w:styleId="7F49F0425D3746539089F8C168ECF73F">
    <w:name w:val="7F49F0425D3746539089F8C168ECF73F"/>
    <w:pPr>
      <w:widowControl w:val="0"/>
      <w:jc w:val="both"/>
    </w:p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A0848BD7FE7D41DB9D8CB3B1357CBB76">
    <w:name w:val="A0848BD7FE7D41DB9D8CB3B1357CBB76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58B5ACF15ECC45ABA3EE895082DC1F77">
    <w:name w:val="58B5ACF15ECC45ABA3EE895082DC1F77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67A08A7DECC1455C836829011B155721">
    <w:name w:val="67A08A7DECC1455C836829011B155721"/>
    <w:pPr>
      <w:widowControl w:val="0"/>
      <w:jc w:val="both"/>
    </w:pPr>
  </w:style>
  <w:style w:type="paragraph" w:customStyle="1" w:styleId="FB3BA0F22BA24C35BC86366EC8595875">
    <w:name w:val="FB3BA0F22BA24C35BC86366EC8595875"/>
    <w:pPr>
      <w:widowControl w:val="0"/>
      <w:jc w:val="both"/>
    </w:pPr>
  </w:style>
  <w:style w:type="paragraph" w:customStyle="1" w:styleId="36EE066436B04E76B8E743AB142B1155">
    <w:name w:val="36EE066436B04E76B8E743AB142B1155"/>
    <w:pPr>
      <w:widowControl w:val="0"/>
      <w:jc w:val="both"/>
    </w:pPr>
  </w:style>
  <w:style w:type="paragraph" w:customStyle="1" w:styleId="EE10DE4446644B9C979F95BD5719670A">
    <w:name w:val="EE10DE4446644B9C979F95BD5719670A"/>
    <w:pPr>
      <w:widowControl w:val="0"/>
      <w:jc w:val="both"/>
    </w:pPr>
  </w:style>
  <w:style w:type="paragraph" w:customStyle="1" w:styleId="50F045D4F46F4DF2A5A95F39941D272F">
    <w:name w:val="50F045D4F46F4DF2A5A95F39941D272F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1C07B3E937D445BD8427B144577EB036">
    <w:name w:val="1C07B3E937D445BD8427B144577EB036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39ADC6AE9AA8451A9150F4425F1BE9EA">
    <w:name w:val="39ADC6AE9AA8451A9150F4425F1BE9EA"/>
    <w:pPr>
      <w:widowControl w:val="0"/>
      <w:jc w:val="both"/>
    </w:pPr>
  </w:style>
  <w:style w:type="paragraph" w:customStyle="1" w:styleId="0995EACFE8554428BE1843555F685761">
    <w:name w:val="0995EACFE8554428BE1843555F685761"/>
    <w:pPr>
      <w:widowControl w:val="0"/>
      <w:jc w:val="both"/>
    </w:pPr>
  </w:style>
  <w:style w:type="paragraph" w:customStyle="1" w:styleId="A5F047C4F488430398A13836BD777B60">
    <w:name w:val="A5F047C4F488430398A13836BD777B60"/>
    <w:pPr>
      <w:widowControl w:val="0"/>
      <w:jc w:val="both"/>
    </w:pPr>
  </w:style>
  <w:style w:type="paragraph" w:customStyle="1" w:styleId="D40B7A8C5D82475C9C7201DB10CC5377">
    <w:name w:val="D40B7A8C5D82475C9C7201DB10CC5377"/>
    <w:pPr>
      <w:widowControl w:val="0"/>
      <w:jc w:val="both"/>
    </w:pPr>
  </w:style>
  <w:style w:type="paragraph" w:customStyle="1" w:styleId="5012A5188A794D2880A46F7E2BD79D82">
    <w:name w:val="5012A5188A794D2880A46F7E2BD79D82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EC1ADA1AC82C4C67B7ACFDF11A8740B7">
    <w:name w:val="EC1ADA1AC82C4C67B7ACFDF11A8740B7"/>
    <w:pPr>
      <w:widowControl w:val="0"/>
      <w:jc w:val="both"/>
    </w:pPr>
  </w:style>
  <w:style w:type="paragraph" w:customStyle="1" w:styleId="F3E55143117B4E5ABD7CA018E3679D9B">
    <w:name w:val="F3E55143117B4E5ABD7CA018E3679D9B"/>
    <w:pPr>
      <w:widowControl w:val="0"/>
      <w:jc w:val="both"/>
    </w:pPr>
  </w:style>
  <w:style w:type="paragraph" w:customStyle="1" w:styleId="C9EECCF84E7541BB80834656ADE4C235">
    <w:name w:val="C9EECCF84E7541BB80834656ADE4C235"/>
    <w:pPr>
      <w:widowControl w:val="0"/>
      <w:jc w:val="both"/>
    </w:pPr>
  </w:style>
  <w:style w:type="paragraph" w:customStyle="1" w:styleId="7CC41A7D70B74C10B2FA1C0619EDB6B4">
    <w:name w:val="7CC41A7D70B74C10B2FA1C0619EDB6B4"/>
    <w:pPr>
      <w:widowControl w:val="0"/>
      <w:jc w:val="both"/>
    </w:pPr>
  </w:style>
  <w:style w:type="paragraph" w:customStyle="1" w:styleId="7A73048EC3554C8598FA464B626554C1">
    <w:name w:val="7A73048EC3554C8598FA464B626554C1"/>
    <w:pPr>
      <w:widowControl w:val="0"/>
      <w:jc w:val="both"/>
    </w:pPr>
  </w:style>
  <w:style w:type="paragraph" w:customStyle="1" w:styleId="BF6EB9FC57CF4BF0A2D747EBD3E4FBE5">
    <w:name w:val="BF6EB9FC57CF4BF0A2D747EBD3E4FBE5"/>
    <w:pPr>
      <w:widowControl w:val="0"/>
      <w:jc w:val="both"/>
    </w:pPr>
  </w:style>
  <w:style w:type="paragraph" w:customStyle="1" w:styleId="02F6DA649B2840588936EC65E8491DF5">
    <w:name w:val="02F6DA649B2840588936EC65E8491DF5"/>
    <w:pPr>
      <w:widowControl w:val="0"/>
      <w:jc w:val="both"/>
    </w:pPr>
  </w:style>
  <w:style w:type="paragraph" w:customStyle="1" w:styleId="96BD7D02D5AA47EFA8B86CBAFC00E78D">
    <w:name w:val="96BD7D02D5AA47EFA8B86CBAFC00E78D"/>
    <w:pPr>
      <w:widowControl w:val="0"/>
      <w:jc w:val="both"/>
    </w:pPr>
  </w:style>
  <w:style w:type="paragraph" w:customStyle="1" w:styleId="C06D44F8119648B092FE472D37EAFEF4">
    <w:name w:val="C06D44F8119648B092FE472D37EAFEF4"/>
    <w:pPr>
      <w:widowControl w:val="0"/>
      <w:jc w:val="both"/>
    </w:pPr>
  </w:style>
  <w:style w:type="paragraph" w:customStyle="1" w:styleId="58E2B96782ED4A65971500FF24505891">
    <w:name w:val="58E2B96782ED4A65971500FF24505891"/>
    <w:pPr>
      <w:widowControl w:val="0"/>
      <w:jc w:val="both"/>
    </w:pPr>
  </w:style>
  <w:style w:type="paragraph" w:customStyle="1" w:styleId="4CE6FE1CFA1F4B4FAC6FE8558FC85702">
    <w:name w:val="4CE6FE1CFA1F4B4FAC6FE8558FC85702"/>
    <w:pPr>
      <w:widowControl w:val="0"/>
      <w:jc w:val="both"/>
    </w:pPr>
  </w:style>
  <w:style w:type="paragraph" w:customStyle="1" w:styleId="BE24C846E68B4271B2A81E9A899419D2">
    <w:name w:val="BE24C846E68B4271B2A81E9A899419D2"/>
    <w:pPr>
      <w:widowControl w:val="0"/>
      <w:jc w:val="both"/>
    </w:pPr>
  </w:style>
  <w:style w:type="paragraph" w:customStyle="1" w:styleId="84CF0824DDA449F69C1590E8AFF313A6">
    <w:name w:val="84CF0824DDA449F69C1590E8AFF313A6"/>
    <w:pPr>
      <w:widowControl w:val="0"/>
      <w:jc w:val="both"/>
    </w:pPr>
  </w:style>
  <w:style w:type="paragraph" w:customStyle="1" w:styleId="69CFD048BFBE4164AFAF0DF367D8A525">
    <w:name w:val="69CFD048BFBE4164AFAF0DF367D8A525"/>
    <w:pPr>
      <w:widowControl w:val="0"/>
      <w:jc w:val="both"/>
    </w:pPr>
  </w:style>
  <w:style w:type="paragraph" w:customStyle="1" w:styleId="A9E5EAF4733B4799BA319FE50A73C1DA">
    <w:name w:val="A9E5EAF4733B4799BA319FE50A73C1DA"/>
    <w:pPr>
      <w:widowControl w:val="0"/>
      <w:jc w:val="both"/>
    </w:pPr>
  </w:style>
  <w:style w:type="paragraph" w:customStyle="1" w:styleId="ADC6C53E2D89490DBF4E0AB86438AEB9">
    <w:name w:val="ADC6C53E2D89490DBF4E0AB86438AEB9"/>
    <w:pPr>
      <w:widowControl w:val="0"/>
      <w:jc w:val="both"/>
    </w:pPr>
  </w:style>
  <w:style w:type="paragraph" w:customStyle="1" w:styleId="75FF4113E20A4136B6857F85D9E82935">
    <w:name w:val="75FF4113E20A4136B6857F85D9E82935"/>
    <w:pPr>
      <w:widowControl w:val="0"/>
      <w:jc w:val="both"/>
    </w:pPr>
  </w:style>
  <w:style w:type="paragraph" w:customStyle="1" w:styleId="792BCFD2006B44D8AC5A5863EA2F482F">
    <w:name w:val="792BCFD2006B44D8AC5A5863EA2F482F"/>
    <w:pPr>
      <w:widowControl w:val="0"/>
      <w:jc w:val="both"/>
    </w:pPr>
  </w:style>
  <w:style w:type="paragraph" w:customStyle="1" w:styleId="2D46688A625747559AD1B3FCDCC72D91">
    <w:name w:val="2D46688A625747559AD1B3FCDCC72D91"/>
    <w:pPr>
      <w:widowControl w:val="0"/>
      <w:jc w:val="both"/>
    </w:pPr>
  </w:style>
  <w:style w:type="paragraph" w:customStyle="1" w:styleId="ED1C4608BCB649A48A5EDD58B5DC3762">
    <w:name w:val="ED1C4608BCB649A48A5EDD58B5DC3762"/>
    <w:pPr>
      <w:widowControl w:val="0"/>
      <w:jc w:val="both"/>
    </w:pPr>
  </w:style>
  <w:style w:type="paragraph" w:customStyle="1" w:styleId="B970D7B350564EE281D9435CB5B56647">
    <w:name w:val="B970D7B350564EE281D9435CB5B56647"/>
    <w:pPr>
      <w:widowControl w:val="0"/>
      <w:jc w:val="both"/>
    </w:pPr>
  </w:style>
  <w:style w:type="paragraph" w:customStyle="1" w:styleId="E187DF9484104638899248070F6D10AB">
    <w:name w:val="E187DF9484104638899248070F6D10AB"/>
    <w:pPr>
      <w:widowControl w:val="0"/>
      <w:jc w:val="both"/>
    </w:pPr>
  </w:style>
  <w:style w:type="paragraph" w:customStyle="1" w:styleId="E92B50D6D536486DBCDD9B80844FFA44">
    <w:name w:val="E92B50D6D536486DBCDD9B80844FFA44"/>
    <w:pPr>
      <w:widowControl w:val="0"/>
      <w:jc w:val="both"/>
    </w:pPr>
  </w:style>
  <w:style w:type="paragraph" w:customStyle="1" w:styleId="6575F1AD2DB741DC8CAC46D80D296F43">
    <w:name w:val="6575F1AD2DB741DC8CAC46D80D296F43"/>
    <w:pPr>
      <w:widowControl w:val="0"/>
      <w:jc w:val="both"/>
    </w:pPr>
  </w:style>
  <w:style w:type="paragraph" w:customStyle="1" w:styleId="EB3C32E12FEB414CB36BD3CA2A5EFBD2">
    <w:name w:val="EB3C32E12FEB414CB36BD3CA2A5EFBD2"/>
    <w:pPr>
      <w:widowControl w:val="0"/>
      <w:jc w:val="both"/>
    </w:pPr>
  </w:style>
  <w:style w:type="paragraph" w:customStyle="1" w:styleId="98C534E3BB72495885BC3450E8315164">
    <w:name w:val="98C534E3BB72495885BC3450E8315164"/>
    <w:pPr>
      <w:widowControl w:val="0"/>
      <w:jc w:val="both"/>
    </w:pPr>
  </w:style>
  <w:style w:type="paragraph" w:customStyle="1" w:styleId="6E7D3EFA21994AA29006A95A43C145C0">
    <w:name w:val="6E7D3EFA21994AA29006A95A43C145C0"/>
    <w:pPr>
      <w:widowControl w:val="0"/>
      <w:jc w:val="both"/>
    </w:pPr>
  </w:style>
  <w:style w:type="paragraph" w:customStyle="1" w:styleId="69EB5633CA48444F8B46B96DDC7E02EC">
    <w:name w:val="69EB5633CA48444F8B46B96DDC7E02EC"/>
    <w:pPr>
      <w:widowControl w:val="0"/>
      <w:jc w:val="both"/>
    </w:pPr>
  </w:style>
  <w:style w:type="paragraph" w:customStyle="1" w:styleId="017D51680D664EFAB740C24B878151EC">
    <w:name w:val="017D51680D664EFAB740C24B878151EC"/>
    <w:pPr>
      <w:widowControl w:val="0"/>
      <w:jc w:val="both"/>
    </w:pPr>
  </w:style>
  <w:style w:type="paragraph" w:customStyle="1" w:styleId="B41D9C89C95948F7B5E9DD71267BEB9A">
    <w:name w:val="B41D9C89C95948F7B5E9DD71267BEB9A"/>
    <w:pPr>
      <w:widowControl w:val="0"/>
      <w:jc w:val="both"/>
    </w:pPr>
  </w:style>
  <w:style w:type="paragraph" w:customStyle="1" w:styleId="2D6A130D5584472A8E12D10A76E82196">
    <w:name w:val="2D6A130D5584472A8E12D10A76E82196"/>
    <w:pPr>
      <w:widowControl w:val="0"/>
      <w:jc w:val="both"/>
    </w:pPr>
  </w:style>
  <w:style w:type="paragraph" w:customStyle="1" w:styleId="74121A5F5958490C8B39FF9395270BE9">
    <w:name w:val="74121A5F5958490C8B39FF9395270BE9"/>
    <w:pPr>
      <w:widowControl w:val="0"/>
      <w:jc w:val="both"/>
    </w:pPr>
  </w:style>
  <w:style w:type="paragraph" w:customStyle="1" w:styleId="1A5DC6CD42F64BEA89EC48BABD2F17DD">
    <w:name w:val="1A5DC6CD42F64BEA89EC48BABD2F17DD"/>
    <w:pPr>
      <w:widowControl w:val="0"/>
      <w:jc w:val="both"/>
    </w:pPr>
  </w:style>
  <w:style w:type="paragraph" w:customStyle="1" w:styleId="C976BA2EB96949D7BC381CD786AC6D2F">
    <w:name w:val="C976BA2EB96949D7BC381CD786AC6D2F"/>
    <w:pPr>
      <w:widowControl w:val="0"/>
      <w:jc w:val="both"/>
    </w:pPr>
  </w:style>
  <w:style w:type="paragraph" w:customStyle="1" w:styleId="0CCF8F225BCA4BEEB6C98845BDF96EC7">
    <w:name w:val="0CCF8F225BCA4BEEB6C98845BDF96EC7"/>
    <w:pPr>
      <w:widowControl w:val="0"/>
      <w:jc w:val="both"/>
    </w:pPr>
  </w:style>
  <w:style w:type="paragraph" w:customStyle="1" w:styleId="28FFF662CF7D410CA59FDCD5A376F65E">
    <w:name w:val="28FFF662CF7D410CA59FDCD5A376F65E"/>
    <w:pPr>
      <w:widowControl w:val="0"/>
      <w:jc w:val="both"/>
    </w:pPr>
  </w:style>
  <w:style w:type="paragraph" w:customStyle="1" w:styleId="1D5A9B47AE9D408BA56040F438F5CA82">
    <w:name w:val="1D5A9B47AE9D408BA56040F438F5CA82"/>
    <w:pPr>
      <w:widowControl w:val="0"/>
      <w:jc w:val="both"/>
    </w:pPr>
  </w:style>
  <w:style w:type="paragraph" w:customStyle="1" w:styleId="14998E3DB8F549FCA3D1C1FC1F963654">
    <w:name w:val="14998E3DB8F549FCA3D1C1FC1F963654"/>
    <w:pPr>
      <w:widowControl w:val="0"/>
      <w:jc w:val="both"/>
    </w:pPr>
  </w:style>
  <w:style w:type="paragraph" w:customStyle="1" w:styleId="A7AAA96F0499447390FABD022F3D2106">
    <w:name w:val="A7AAA96F0499447390FABD022F3D2106"/>
    <w:pPr>
      <w:widowControl w:val="0"/>
      <w:jc w:val="both"/>
    </w:pPr>
  </w:style>
  <w:style w:type="paragraph" w:customStyle="1" w:styleId="8470B64AB3124B73825E91B6C8D40699">
    <w:name w:val="8470B64AB3124B73825E91B6C8D40699"/>
    <w:pPr>
      <w:widowControl w:val="0"/>
      <w:jc w:val="both"/>
    </w:pPr>
  </w:style>
  <w:style w:type="paragraph" w:customStyle="1" w:styleId="7FF953B9F5064796B13AFDA351D657DF">
    <w:name w:val="7FF953B9F5064796B13AFDA351D657DF"/>
    <w:pPr>
      <w:widowControl w:val="0"/>
      <w:jc w:val="both"/>
    </w:pPr>
  </w:style>
  <w:style w:type="paragraph" w:customStyle="1" w:styleId="1F40927AD561426CA5DB6C430CAEFCFC">
    <w:name w:val="1F40927AD561426CA5DB6C430CAEFCFC"/>
    <w:pPr>
      <w:widowControl w:val="0"/>
      <w:jc w:val="both"/>
    </w:pPr>
  </w:style>
  <w:style w:type="paragraph" w:customStyle="1" w:styleId="724962B088F8472B962B5F3A85DC700D">
    <w:name w:val="724962B088F8472B962B5F3A85DC700D"/>
    <w:pPr>
      <w:widowControl w:val="0"/>
      <w:jc w:val="both"/>
    </w:pPr>
  </w:style>
  <w:style w:type="paragraph" w:customStyle="1" w:styleId="6D44FF1D73714A28A26598AD18AB2B8F">
    <w:name w:val="6D44FF1D73714A28A26598AD18AB2B8F"/>
    <w:pPr>
      <w:widowControl w:val="0"/>
      <w:jc w:val="both"/>
    </w:pPr>
  </w:style>
  <w:style w:type="paragraph" w:customStyle="1" w:styleId="70691D54EF38458BAD5207F551B9CCCC">
    <w:name w:val="70691D54EF38458BAD5207F551B9CCCC"/>
    <w:pPr>
      <w:widowControl w:val="0"/>
      <w:jc w:val="both"/>
    </w:pPr>
  </w:style>
  <w:style w:type="paragraph" w:customStyle="1" w:styleId="A03B19744E2A402F8C0A85DB94556172">
    <w:name w:val="A03B19744E2A402F8C0A85DB94556172"/>
    <w:pPr>
      <w:widowControl w:val="0"/>
      <w:jc w:val="both"/>
    </w:pPr>
  </w:style>
  <w:style w:type="paragraph" w:customStyle="1" w:styleId="F79D23BAC16F4491906E57EB6929424B">
    <w:name w:val="F79D23BAC16F4491906E57EB6929424B"/>
    <w:pPr>
      <w:widowControl w:val="0"/>
      <w:jc w:val="both"/>
    </w:pPr>
  </w:style>
  <w:style w:type="paragraph" w:customStyle="1" w:styleId="6ECE386D525549DCB16A776A8D2FA1E3">
    <w:name w:val="6ECE386D525549DCB16A776A8D2FA1E3"/>
    <w:pPr>
      <w:widowControl w:val="0"/>
      <w:jc w:val="both"/>
    </w:pPr>
  </w:style>
  <w:style w:type="paragraph" w:customStyle="1" w:styleId="60886C3340D54452A9852697428ED86E">
    <w:name w:val="60886C3340D54452A9852697428ED86E"/>
    <w:pPr>
      <w:widowControl w:val="0"/>
      <w:jc w:val="both"/>
    </w:pPr>
  </w:style>
  <w:style w:type="paragraph" w:customStyle="1" w:styleId="9568687599474BAAB22CEA4E0F717A36">
    <w:name w:val="9568687599474BAAB22CEA4E0F717A36"/>
    <w:pPr>
      <w:widowControl w:val="0"/>
      <w:jc w:val="both"/>
    </w:pPr>
  </w:style>
  <w:style w:type="paragraph" w:customStyle="1" w:styleId="DD65D94585174099A1311D7219AACF55">
    <w:name w:val="DD65D94585174099A1311D7219AACF55"/>
    <w:pPr>
      <w:widowControl w:val="0"/>
      <w:jc w:val="both"/>
    </w:pPr>
  </w:style>
  <w:style w:type="paragraph" w:customStyle="1" w:styleId="C0E1F4D406B24403A551BC9317B12F90">
    <w:name w:val="C0E1F4D406B24403A551BC9317B12F90"/>
    <w:pPr>
      <w:widowControl w:val="0"/>
      <w:jc w:val="both"/>
    </w:pPr>
  </w:style>
  <w:style w:type="paragraph" w:customStyle="1" w:styleId="AC219776FEE349E0811A8B140E90913C">
    <w:name w:val="AC219776FEE349E0811A8B140E90913C"/>
    <w:pPr>
      <w:widowControl w:val="0"/>
      <w:jc w:val="both"/>
    </w:pPr>
  </w:style>
  <w:style w:type="paragraph" w:customStyle="1" w:styleId="DCD146C5F4D448EAB0D6CE5E9DA44E4C">
    <w:name w:val="DCD146C5F4D448EAB0D6CE5E9DA44E4C"/>
    <w:pPr>
      <w:widowControl w:val="0"/>
      <w:jc w:val="both"/>
    </w:pPr>
  </w:style>
  <w:style w:type="paragraph" w:customStyle="1" w:styleId="8B39490FCFAE44029E31452F5ABA29E8">
    <w:name w:val="8B39490FCFAE44029E31452F5ABA29E8"/>
    <w:pPr>
      <w:widowControl w:val="0"/>
      <w:jc w:val="both"/>
    </w:pPr>
  </w:style>
  <w:style w:type="paragraph" w:customStyle="1" w:styleId="AAFD76BF64B44092A43347E2777044E2">
    <w:name w:val="AAFD76BF64B44092A43347E2777044E2"/>
    <w:pPr>
      <w:widowControl w:val="0"/>
      <w:jc w:val="both"/>
    </w:pPr>
  </w:style>
  <w:style w:type="paragraph" w:customStyle="1" w:styleId="0596B4DC676A426B9CCAB406D291FDC5">
    <w:name w:val="0596B4DC676A426B9CCAB406D291FDC5"/>
    <w:pPr>
      <w:widowControl w:val="0"/>
      <w:jc w:val="both"/>
    </w:pPr>
  </w:style>
  <w:style w:type="paragraph" w:customStyle="1" w:styleId="F72C256D8A1F4881BB70AA701C2023B6">
    <w:name w:val="F72C256D8A1F4881BB70AA701C2023B6"/>
    <w:pPr>
      <w:widowControl w:val="0"/>
      <w:jc w:val="both"/>
    </w:pPr>
  </w:style>
  <w:style w:type="paragraph" w:customStyle="1" w:styleId="44A1ABEC82D74685A38025A03B7A8719">
    <w:name w:val="44A1ABEC82D74685A38025A03B7A8719"/>
    <w:pPr>
      <w:widowControl w:val="0"/>
      <w:jc w:val="both"/>
    </w:pPr>
  </w:style>
  <w:style w:type="paragraph" w:customStyle="1" w:styleId="62D7981DAD164343A926FFAA16DA7BC1">
    <w:name w:val="62D7981DAD164343A926FFAA16DA7BC1"/>
    <w:pPr>
      <w:widowControl w:val="0"/>
      <w:jc w:val="both"/>
    </w:pPr>
  </w:style>
  <w:style w:type="paragraph" w:customStyle="1" w:styleId="A2D6F4AB7E6E4DD3A672FCD36E50FAE9">
    <w:name w:val="A2D6F4AB7E6E4DD3A672FCD36E50FAE9"/>
    <w:pPr>
      <w:widowControl w:val="0"/>
      <w:jc w:val="both"/>
    </w:pPr>
  </w:style>
  <w:style w:type="paragraph" w:customStyle="1" w:styleId="E10D1636055A408B9F7ABF6C8293B071">
    <w:name w:val="E10D1636055A408B9F7ABF6C8293B071"/>
    <w:pPr>
      <w:widowControl w:val="0"/>
      <w:jc w:val="both"/>
    </w:pPr>
  </w:style>
  <w:style w:type="paragraph" w:customStyle="1" w:styleId="3027BCC68C0E4CEF9F3BB98598D07989">
    <w:name w:val="3027BCC68C0E4CEF9F3BB98598D07989"/>
    <w:pPr>
      <w:widowControl w:val="0"/>
      <w:jc w:val="both"/>
    </w:pPr>
  </w:style>
  <w:style w:type="paragraph" w:customStyle="1" w:styleId="CFF4404A015E4B25B68AC5FE43693F32">
    <w:name w:val="CFF4404A015E4B25B68AC5FE43693F32"/>
    <w:pPr>
      <w:widowControl w:val="0"/>
      <w:jc w:val="both"/>
    </w:pPr>
  </w:style>
  <w:style w:type="paragraph" w:customStyle="1" w:styleId="F0DDC5B80918443893C7D6819B5576AF">
    <w:name w:val="F0DDC5B80918443893C7D6819B5576AF"/>
    <w:pPr>
      <w:widowControl w:val="0"/>
      <w:jc w:val="both"/>
    </w:pPr>
  </w:style>
  <w:style w:type="paragraph" w:customStyle="1" w:styleId="46B0E5F443BF44AEB26729A5B80DD121">
    <w:name w:val="46B0E5F443BF44AEB26729A5B80DD121"/>
    <w:pPr>
      <w:widowControl w:val="0"/>
      <w:jc w:val="both"/>
    </w:pPr>
  </w:style>
  <w:style w:type="paragraph" w:customStyle="1" w:styleId="C2114B0E4EAA4A1BB3AF944AA75E583A">
    <w:name w:val="C2114B0E4EAA4A1BB3AF944AA75E583A"/>
    <w:pPr>
      <w:widowControl w:val="0"/>
      <w:jc w:val="both"/>
    </w:pPr>
  </w:style>
  <w:style w:type="paragraph" w:customStyle="1" w:styleId="1F2B7416B58243348956CDABB2E0487D">
    <w:name w:val="1F2B7416B58243348956CDABB2E0487D"/>
    <w:pPr>
      <w:widowControl w:val="0"/>
      <w:jc w:val="both"/>
    </w:pPr>
  </w:style>
  <w:style w:type="paragraph" w:customStyle="1" w:styleId="E84689699F9042A1B08F1C43A85D38FC">
    <w:name w:val="E84689699F9042A1B08F1C43A85D38FC"/>
    <w:rsid w:val="004664CB"/>
    <w:pPr>
      <w:widowControl w:val="0"/>
      <w:jc w:val="both"/>
    </w:pPr>
  </w:style>
  <w:style w:type="paragraph" w:customStyle="1" w:styleId="42B123AC0E7A4959BBA29292756D92BD">
    <w:name w:val="42B123AC0E7A4959BBA29292756D92BD"/>
    <w:rsid w:val="004664CB"/>
    <w:pPr>
      <w:widowControl w:val="0"/>
      <w:jc w:val="both"/>
    </w:pPr>
  </w:style>
  <w:style w:type="paragraph" w:customStyle="1" w:styleId="E8CDDE4B6CAE406A9C2F4478AB4E6629">
    <w:name w:val="E8CDDE4B6CAE406A9C2F4478AB4E6629"/>
    <w:rsid w:val="004664CB"/>
    <w:pPr>
      <w:widowControl w:val="0"/>
      <w:jc w:val="both"/>
    </w:pPr>
  </w:style>
  <w:style w:type="paragraph" w:customStyle="1" w:styleId="2F91F9AF11D64B2ABD8707BC923C974B">
    <w:name w:val="2F91F9AF11D64B2ABD8707BC923C974B"/>
    <w:rsid w:val="004664CB"/>
    <w:pPr>
      <w:widowControl w:val="0"/>
      <w:jc w:val="both"/>
    </w:pPr>
  </w:style>
  <w:style w:type="paragraph" w:customStyle="1" w:styleId="E723BFF445BF41C584921B028F633488">
    <w:name w:val="E723BFF445BF41C584921B028F633488"/>
    <w:rsid w:val="004664C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485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 </cp:lastModifiedBy>
  <cp:revision>95</cp:revision>
  <cp:lastPrinted>2017-07-31T08:20:00Z</cp:lastPrinted>
  <dcterms:created xsi:type="dcterms:W3CDTF">2018-09-27T11:12:00Z</dcterms:created>
  <dcterms:modified xsi:type="dcterms:W3CDTF">2019-01-11T05:35:00Z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