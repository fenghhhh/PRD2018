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RDefault="008C4887" w:rsidP="00A979E1">
      <w:pPr>
        <w:pStyle w:val="afffff6"/>
      </w:pPr>
      <w:r>
        <w:rPr>
          <w:rFonts w:hint="eastAsia"/>
          <w:lang w:eastAsia="zh-CN"/>
        </w:rPr>
        <w:t>第</w:t>
      </w:r>
      <w:r w:rsidR="00C415ED">
        <w:rPr>
          <w:rFonts w:hint="eastAsia"/>
          <w:lang w:eastAsia="zh-CN"/>
        </w:rPr>
        <w:t>二</w:t>
      </w:r>
      <w:r>
        <w:rPr>
          <w:rFonts w:hint="eastAsia"/>
          <w:lang w:eastAsia="zh-CN"/>
        </w:rPr>
        <w:t>次小组例会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  <w:r>
        <w:rPr>
          <w:rStyle w:val="a6"/>
          <w:rFonts w:hint="eastAsia"/>
          <w:lang w:eastAsia="zh-CN"/>
        </w:rPr>
        <w:t>0:</w:t>
      </w:r>
      <w:r w:rsidR="00C415ED">
        <w:rPr>
          <w:rStyle w:val="a6"/>
          <w:rFonts w:hint="eastAsia"/>
          <w:lang w:eastAsia="zh-CN"/>
        </w:rPr>
        <w:t>10:</w:t>
      </w:r>
      <w:r w:rsidR="00C415ED">
        <w:rPr>
          <w:rStyle w:val="a6"/>
          <w:lang w:eastAsia="zh-CN"/>
        </w:rPr>
        <w:t>51</w:t>
      </w:r>
    </w:p>
    <w:p w:rsidR="00A979E1" w:rsidRDefault="00661BC0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2018.09.2</w:t>
      </w:r>
      <w:r w:rsidR="00C415ED">
        <w:rPr>
          <w:rStyle w:val="affffd"/>
          <w:lang w:eastAsia="zh-CN"/>
        </w:rPr>
        <w:t>8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5A184F">
        <w:rPr>
          <w:rStyle w:val="affffd"/>
          <w:rFonts w:hint="eastAsia"/>
          <w:lang w:eastAsia="zh-CN"/>
        </w:rPr>
        <w:t>19</w:t>
      </w:r>
      <w:r w:rsidR="00C415ED">
        <w:rPr>
          <w:rStyle w:val="affffd"/>
          <w:lang w:eastAsia="zh-CN"/>
        </w:rPr>
        <w:t>:09</w:t>
      </w:r>
      <w:r w:rsidR="00A979E1">
        <w:rPr>
          <w:lang w:val="zh-CN" w:eastAsia="zh-CN" w:bidi="zh-CN"/>
        </w:rPr>
        <w:t xml:space="preserve">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D217A2">
            <w:rPr>
              <w:rStyle w:val="affffd"/>
              <w:rFonts w:hint="eastAsia"/>
              <w:lang w:eastAsia="zh-CN"/>
            </w:rPr>
            <w:t>理四</w:t>
          </w:r>
          <w:r w:rsidR="00D217A2">
            <w:rPr>
              <w:rStyle w:val="affffd"/>
              <w:rFonts w:hint="eastAsia"/>
              <w:lang w:eastAsia="zh-CN"/>
            </w:rPr>
            <w:t>409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661BC0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tc>
                <w:tcPr>
                  <w:tcW w:w="2311" w:type="dxa"/>
                  <w:tcBorders>
                    <w:left w:val="nil"/>
                  </w:tcBorders>
                </w:tcPr>
                <w:p w:rsidR="00A979E1" w:rsidRPr="00A979E1" w:rsidRDefault="00661BC0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01C17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第二次小组例会</w:t>
                  </w:r>
                </w:p>
              </w:tc>
            </w:tr>
            <w:tr w:rsidR="00A979E1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赵豪杰</w:t>
                  </w:r>
                </w:p>
              </w:tc>
            </w:tr>
            <w:tr w:rsidR="00A979E1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  <w:tr w:rsidR="00A979E1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:rsidR="00A979E1" w:rsidRDefault="00B85475" w:rsidP="00BD7AFB">
                  <w:pPr>
                    <w:spacing w:after="0"/>
                  </w:pPr>
                  <w:r>
                    <w:rPr>
                      <w:rFonts w:hint="eastAsia"/>
                    </w:rPr>
                    <w:t>苏碧青</w:t>
                  </w:r>
                </w:p>
              </w:tc>
            </w:tr>
          </w:tbl>
          <w:p w:rsidR="00A979E1" w:rsidRDefault="00A979E1" w:rsidP="00BD7AFB">
            <w:pPr>
              <w:spacing w:after="0"/>
            </w:pPr>
          </w:p>
        </w:tc>
        <w:tc>
          <w:tcPr>
            <w:tcW w:w="5400" w:type="dxa"/>
          </w:tcPr>
          <w:p w:rsidR="00A979E1" w:rsidRPr="00137619" w:rsidRDefault="00D217A2" w:rsidP="00BD7AFB">
            <w:pPr>
              <w:spacing w:after="0"/>
            </w:pPr>
            <w:r>
              <w:rPr>
                <w:rFonts w:hint="eastAsia"/>
              </w:rPr>
              <w:t>罗培铖</w:t>
            </w:r>
          </w:p>
          <w:p w:rsidR="00A979E1" w:rsidRDefault="00D217A2" w:rsidP="00BD7AFB">
            <w:pPr>
              <w:spacing w:after="0"/>
            </w:pPr>
            <w:r>
              <w:rPr>
                <w:rFonts w:hint="eastAsia"/>
              </w:rPr>
              <w:t>郑丞钧</w:t>
            </w:r>
          </w:p>
          <w:p w:rsidR="004C4383" w:rsidRDefault="004C4383" w:rsidP="00BD7AFB">
            <w:pPr>
              <w:spacing w:after="0"/>
            </w:pPr>
            <w:r>
              <w:rPr>
                <w:rFonts w:hint="eastAsia"/>
              </w:rPr>
              <w:t>张嘉诚</w:t>
            </w:r>
          </w:p>
        </w:tc>
      </w:tr>
    </w:tbl>
    <w:p w:rsidR="00A979E1" w:rsidRDefault="008C4887" w:rsidP="00A979E1">
      <w:pPr>
        <w:pStyle w:val="1"/>
      </w:pPr>
      <w:r>
        <w:rPr>
          <w:rFonts w:hint="eastAsia"/>
          <w:lang w:eastAsia="zh-CN"/>
        </w:rPr>
        <w:t>任务分配</w:t>
      </w:r>
    </w:p>
    <w:p w:rsidR="00A979E1" w:rsidRDefault="00661BC0" w:rsidP="00A979E1">
      <w:pPr>
        <w:pStyle w:val="21"/>
        <w:rPr>
          <w:lang w:eastAsia="zh-CN"/>
        </w:rPr>
      </w:pPr>
      <w:sdt>
        <w:sdtPr>
          <w:alias w:val="议程 1，分配的时间:"/>
          <w:tag w:val="议程 1，分配的时间:"/>
          <w:id w:val="-548305236"/>
          <w:placeholder>
            <w:docPart w:val="EE10DE4446644B9C979F95BD5719670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分配的时间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rPr>
            <w:rStyle w:val="affffd"/>
          </w:rPr>
          <w:alias w:val="议程 1，输入时间:"/>
          <w:tag w:val="议程 1，输入时间:"/>
          <w:id w:val="252406536"/>
          <w:placeholder>
            <w:docPart w:val="50F045D4F46F4DF2A5A95F39941D272F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C31D34">
            <w:rPr>
              <w:rStyle w:val="affffd"/>
            </w:rPr>
            <w:t>0</w:t>
          </w:r>
          <w:r w:rsidR="00E7601E">
            <w:rPr>
              <w:rStyle w:val="affffd"/>
              <w:rFonts w:hint="eastAsia"/>
              <w:lang w:eastAsia="zh-CN"/>
            </w:rPr>
            <w:t>:</w:t>
          </w:r>
          <w:r w:rsidR="00E7601E">
            <w:rPr>
              <w:rStyle w:val="affffd"/>
              <w:lang w:eastAsia="zh-CN"/>
            </w:rPr>
            <w:t>09:38</w:t>
          </w:r>
        </w:sdtContent>
      </w:sdt>
      <w:r w:rsidR="00A979E1">
        <w:rPr>
          <w:lang w:val="zh-CN" w:eastAsia="zh-CN" w:bidi="zh-CN"/>
        </w:rPr>
        <w:t xml:space="preserve"> | </w:t>
      </w:r>
      <w:sdt>
        <w:sdtPr>
          <w:alias w:val="议程 1，议程主题:"/>
          <w:tag w:val="议程 1，议程主题:"/>
          <w:id w:val="-1734764758"/>
          <w:placeholder>
            <w:docPart w:val="E0BC163C6E7A4D3C9AFA50AF7F7E952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</w:t>
      </w:r>
      <w:r w:rsidR="00C31D34" w:rsidRPr="00C31D34">
        <w:rPr>
          <w:rStyle w:val="affffd"/>
        </w:rPr>
        <w:t>具体</w:t>
      </w:r>
      <w:r w:rsidR="00ED1CA3">
        <w:rPr>
          <w:rStyle w:val="affffd"/>
          <w:rFonts w:hint="eastAsia"/>
          <w:lang w:eastAsia="zh-CN"/>
        </w:rPr>
        <w:t>任务分配</w:t>
      </w:r>
      <w:r w:rsidR="00A979E1">
        <w:rPr>
          <w:lang w:val="zh-CN" w:eastAsia="zh-CN" w:bidi="zh-CN"/>
        </w:rPr>
        <w:t xml:space="preserve"> | </w:t>
      </w:r>
      <w:sdt>
        <w:sdtPr>
          <w:alias w:val="议程 1，发言者:"/>
          <w:tag w:val="议程 1，发言者:"/>
          <w:id w:val="-1972813609"/>
          <w:placeholder>
            <w:docPart w:val="C8A9940C3D90461B9A17DDE6BCADA55C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8C4887">
        <w:rPr>
          <w:rStyle w:val="affffd"/>
          <w:rFonts w:hint="eastAsia"/>
          <w:lang w:eastAsia="zh-CN"/>
        </w:rPr>
        <w:t>赵豪杰</w:t>
      </w:r>
    </w:p>
    <w:p w:rsidR="00C068AA" w:rsidRDefault="00661BC0" w:rsidP="00A979E1">
      <w:pPr>
        <w:rPr>
          <w:lang w:val="zh-CN" w:bidi="zh-CN"/>
        </w:rPr>
      </w:pPr>
      <w:sdt>
        <w:sdtPr>
          <w:alias w:val="议程 1，讨论:"/>
          <w:tag w:val="议程 1，讨论:"/>
          <w:id w:val="951674875"/>
          <w:placeholder>
            <w:docPart w:val="0995EACFE8554428BE1843555F68576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讨论</w:t>
          </w:r>
        </w:sdtContent>
      </w:sdt>
      <w:r w:rsidR="00A979E1">
        <w:rPr>
          <w:lang w:val="zh-CN" w:bidi="zh-CN"/>
        </w:rPr>
        <w:t xml:space="preserve"> </w:t>
      </w:r>
      <w:r w:rsidR="00B673C2">
        <w:rPr>
          <w:rFonts w:hint="eastAsia"/>
          <w:lang w:val="zh-CN" w:bidi="zh-CN"/>
        </w:rPr>
        <w:t>根据评审表要求确定了需求开发计划模板（中英文）</w:t>
      </w:r>
    </w:p>
    <w:p w:rsidR="00B673C2" w:rsidRDefault="00B673C2" w:rsidP="00A979E1">
      <w:r>
        <w:rPr>
          <w:rFonts w:hint="eastAsia"/>
        </w:rPr>
        <w:t>确定赵写项目章程</w:t>
      </w:r>
      <w:r w:rsidR="00A66260">
        <w:rPr>
          <w:rFonts w:hint="eastAsia"/>
        </w:rPr>
        <w:t>。</w:t>
      </w:r>
    </w:p>
    <w:p w:rsidR="000066C2" w:rsidRDefault="000066C2" w:rsidP="000066C2">
      <w:pPr>
        <w:ind w:firstLine="648"/>
      </w:pPr>
      <w:r w:rsidRPr="00A66260">
        <w:rPr>
          <w:rFonts w:hint="eastAsia"/>
          <w:sz w:val="18"/>
        </w:rPr>
        <w:t>（赵）</w:t>
      </w:r>
      <w:r w:rsidRPr="000066C2">
        <w:rPr>
          <w:rFonts w:hint="eastAsia"/>
          <w:sz w:val="18"/>
        </w:rPr>
        <w:t>决定先找模板，</w:t>
      </w:r>
      <w:r>
        <w:rPr>
          <w:rFonts w:hint="eastAsia"/>
          <w:sz w:val="18"/>
        </w:rPr>
        <w:t>看了往届文档都不够标准。</w:t>
      </w:r>
    </w:p>
    <w:p w:rsidR="00A66260" w:rsidRDefault="00A66260" w:rsidP="00A979E1">
      <w:r>
        <w:rPr>
          <w:rFonts w:hint="eastAsia"/>
        </w:rPr>
        <w:t>确定郑做</w:t>
      </w:r>
      <w:r w:rsidR="00B673C2">
        <w:rPr>
          <w:rFonts w:hint="eastAsia"/>
        </w:rPr>
        <w:t>甘特图</w:t>
      </w:r>
      <w:r>
        <w:rPr>
          <w:rFonts w:hint="eastAsia"/>
        </w:rPr>
        <w:t>。</w:t>
      </w:r>
    </w:p>
    <w:p w:rsidR="00A66260" w:rsidRPr="00A66260" w:rsidRDefault="00B673C2" w:rsidP="00A66260">
      <w:pPr>
        <w:ind w:leftChars="321" w:left="719"/>
        <w:rPr>
          <w:sz w:val="18"/>
        </w:rPr>
      </w:pPr>
      <w:r w:rsidRPr="00A66260">
        <w:rPr>
          <w:rFonts w:hint="eastAsia"/>
          <w:sz w:val="18"/>
        </w:rPr>
        <w:t>（赵）</w:t>
      </w:r>
      <w:r w:rsidR="00144E69">
        <w:rPr>
          <w:rFonts w:hint="eastAsia"/>
          <w:sz w:val="18"/>
        </w:rPr>
        <w:t>注意</w:t>
      </w:r>
      <w:r w:rsidR="0026173E">
        <w:rPr>
          <w:rFonts w:hint="eastAsia"/>
          <w:sz w:val="18"/>
        </w:rPr>
        <w:t>甘特图</w:t>
      </w:r>
      <w:r w:rsidR="00144E69">
        <w:rPr>
          <w:rFonts w:hint="eastAsia"/>
          <w:sz w:val="18"/>
        </w:rPr>
        <w:t>的诸多要求，例</w:t>
      </w:r>
      <w:r w:rsidRPr="00A66260">
        <w:rPr>
          <w:rFonts w:hint="eastAsia"/>
          <w:sz w:val="18"/>
        </w:rPr>
        <w:t>一项任务由一人完成</w:t>
      </w:r>
      <w:r w:rsidR="00A66260" w:rsidRPr="00A66260">
        <w:rPr>
          <w:rFonts w:hint="eastAsia"/>
          <w:sz w:val="18"/>
        </w:rPr>
        <w:t>，</w:t>
      </w:r>
      <w:r w:rsidRPr="00A66260">
        <w:rPr>
          <w:rFonts w:hint="eastAsia"/>
          <w:sz w:val="18"/>
        </w:rPr>
        <w:t>有输入输出</w:t>
      </w:r>
      <w:r w:rsidR="00A66260" w:rsidRPr="00A66260">
        <w:rPr>
          <w:rFonts w:hint="eastAsia"/>
          <w:sz w:val="18"/>
        </w:rPr>
        <w:t>，</w:t>
      </w:r>
      <w:r w:rsidRPr="00A66260">
        <w:rPr>
          <w:rFonts w:hint="eastAsia"/>
          <w:sz w:val="18"/>
        </w:rPr>
        <w:t>不能超过一天</w:t>
      </w:r>
      <w:r w:rsidR="00A66260" w:rsidRPr="00A66260">
        <w:rPr>
          <w:rFonts w:hint="eastAsia"/>
          <w:sz w:val="18"/>
        </w:rPr>
        <w:t>，</w:t>
      </w:r>
      <w:r w:rsidRPr="00A66260">
        <w:rPr>
          <w:rFonts w:hint="eastAsia"/>
          <w:sz w:val="18"/>
        </w:rPr>
        <w:t>可以参考往届</w:t>
      </w:r>
      <w:r w:rsidR="00A66260" w:rsidRPr="00A66260">
        <w:rPr>
          <w:rFonts w:hint="eastAsia"/>
          <w:sz w:val="18"/>
        </w:rPr>
        <w:t>。</w:t>
      </w:r>
    </w:p>
    <w:p w:rsidR="00B673C2" w:rsidRDefault="00B673C2" w:rsidP="00A66260">
      <w:pPr>
        <w:ind w:leftChars="321" w:left="719"/>
      </w:pPr>
      <w:r w:rsidRPr="00A66260">
        <w:rPr>
          <w:rFonts w:hint="eastAsia"/>
          <w:sz w:val="18"/>
        </w:rPr>
        <w:t>（张）会议记录和访谈记录要及时更新</w:t>
      </w:r>
      <w:r w:rsidR="00A66260">
        <w:rPr>
          <w:rFonts w:hint="eastAsia"/>
          <w:sz w:val="18"/>
        </w:rPr>
        <w:t>。</w:t>
      </w:r>
    </w:p>
    <w:p w:rsidR="000B3D5F" w:rsidRDefault="00B673C2" w:rsidP="00A979E1">
      <w:r>
        <w:rPr>
          <w:rFonts w:hint="eastAsia"/>
        </w:rPr>
        <w:t>确定</w:t>
      </w:r>
      <w:r w:rsidR="000B3D5F">
        <w:rPr>
          <w:rFonts w:hint="eastAsia"/>
        </w:rPr>
        <w:t>罗做</w:t>
      </w:r>
      <w:r>
        <w:rPr>
          <w:rFonts w:hint="eastAsia"/>
        </w:rPr>
        <w:t>可行性分析</w:t>
      </w:r>
      <w:r w:rsidR="00010659">
        <w:rPr>
          <w:rFonts w:hint="eastAsia"/>
        </w:rPr>
        <w:t>，和配置管理</w:t>
      </w:r>
      <w:r w:rsidR="000B3D5F">
        <w:rPr>
          <w:rFonts w:hint="eastAsia"/>
        </w:rPr>
        <w:t>。</w:t>
      </w:r>
    </w:p>
    <w:p w:rsidR="00B673C2" w:rsidRPr="00B673C2" w:rsidRDefault="000B3D5F" w:rsidP="000B3D5F">
      <w:pPr>
        <w:ind w:firstLine="648"/>
      </w:pPr>
      <w:r w:rsidRPr="00A66260">
        <w:rPr>
          <w:rFonts w:hint="eastAsia"/>
          <w:sz w:val="18"/>
        </w:rPr>
        <w:t>（赵）</w:t>
      </w:r>
      <w:r>
        <w:rPr>
          <w:rFonts w:hint="eastAsia"/>
          <w:sz w:val="18"/>
        </w:rPr>
        <w:t>可以</w:t>
      </w:r>
      <w:r w:rsidR="00B673C2" w:rsidRPr="000B3D5F">
        <w:rPr>
          <w:rFonts w:hint="eastAsia"/>
          <w:sz w:val="18"/>
        </w:rPr>
        <w:t>找出类似</w:t>
      </w:r>
      <w:r w:rsidR="00B673C2" w:rsidRPr="000B3D5F">
        <w:rPr>
          <w:rFonts w:hint="eastAsia"/>
          <w:sz w:val="18"/>
        </w:rPr>
        <w:t>app</w:t>
      </w:r>
      <w:r w:rsidR="00B673C2" w:rsidRPr="000B3D5F">
        <w:rPr>
          <w:sz w:val="18"/>
        </w:rPr>
        <w:t xml:space="preserve"> </w:t>
      </w:r>
      <w:r w:rsidR="00B673C2" w:rsidRPr="000B3D5F">
        <w:rPr>
          <w:rFonts w:hint="eastAsia"/>
          <w:sz w:val="18"/>
        </w:rPr>
        <w:t>对照分析</w:t>
      </w:r>
      <w:r>
        <w:rPr>
          <w:rFonts w:hint="eastAsia"/>
          <w:sz w:val="18"/>
        </w:rPr>
        <w:t>。</w:t>
      </w:r>
    </w:p>
    <w:p w:rsidR="00B75B70" w:rsidRDefault="00B75B70" w:rsidP="00A979E1">
      <w:r>
        <w:rPr>
          <w:rFonts w:hint="eastAsia"/>
        </w:rPr>
        <w:t>确定张写</w:t>
      </w:r>
      <w:r w:rsidR="00B673C2">
        <w:rPr>
          <w:rFonts w:hint="eastAsia"/>
        </w:rPr>
        <w:t>需求开发计划第一版</w:t>
      </w:r>
      <w:r>
        <w:rPr>
          <w:rFonts w:hint="eastAsia"/>
        </w:rPr>
        <w:t>。</w:t>
      </w:r>
    </w:p>
    <w:p w:rsidR="00B673C2" w:rsidRDefault="00B75B70" w:rsidP="00B75B70">
      <w:pPr>
        <w:ind w:firstLine="648"/>
      </w:pPr>
      <w:r w:rsidRPr="00A66260">
        <w:rPr>
          <w:rFonts w:hint="eastAsia"/>
          <w:sz w:val="18"/>
        </w:rPr>
        <w:t>（赵）</w:t>
      </w:r>
      <w:r w:rsidR="00B673C2" w:rsidRPr="00B75B70">
        <w:rPr>
          <w:rFonts w:hint="eastAsia"/>
          <w:sz w:val="18"/>
        </w:rPr>
        <w:t>对照英文原版</w:t>
      </w:r>
      <w:r>
        <w:rPr>
          <w:rFonts w:hint="eastAsia"/>
          <w:sz w:val="18"/>
        </w:rPr>
        <w:t>来写，文档中需要的图由苏做。</w:t>
      </w:r>
    </w:p>
    <w:p w:rsidR="00B75B70" w:rsidRDefault="00B75B70" w:rsidP="00B673C2">
      <w:r>
        <w:rPr>
          <w:rFonts w:hint="eastAsia"/>
        </w:rPr>
        <w:t>确定苏做</w:t>
      </w:r>
      <w:r w:rsidR="00B673C2">
        <w:rPr>
          <w:rFonts w:hint="eastAsia"/>
        </w:rPr>
        <w:t>图和项目（小组）图标设计</w:t>
      </w:r>
      <w:r>
        <w:rPr>
          <w:rFonts w:hint="eastAsia"/>
        </w:rPr>
        <w:t>。</w:t>
      </w:r>
    </w:p>
    <w:p w:rsidR="00B673C2" w:rsidRDefault="00B75B70" w:rsidP="00B75B70">
      <w:pPr>
        <w:ind w:firstLine="648"/>
      </w:pPr>
      <w:r w:rsidRPr="00A66260">
        <w:rPr>
          <w:rFonts w:hint="eastAsia"/>
          <w:sz w:val="18"/>
        </w:rPr>
        <w:t>（赵）</w:t>
      </w:r>
      <w:r w:rsidR="00791DE1">
        <w:rPr>
          <w:rFonts w:hint="eastAsia"/>
          <w:sz w:val="18"/>
        </w:rPr>
        <w:t>文档中的图包括</w:t>
      </w:r>
      <w:r w:rsidR="00791DE1">
        <w:rPr>
          <w:rFonts w:hint="eastAsia"/>
          <w:sz w:val="18"/>
        </w:rPr>
        <w:t>wbs</w:t>
      </w:r>
      <w:r w:rsidR="00791DE1">
        <w:rPr>
          <w:rFonts w:hint="eastAsia"/>
          <w:sz w:val="18"/>
        </w:rPr>
        <w:t>等，</w:t>
      </w:r>
      <w:r>
        <w:rPr>
          <w:rFonts w:hint="eastAsia"/>
          <w:sz w:val="18"/>
        </w:rPr>
        <w:t>图标</w:t>
      </w:r>
      <w:r w:rsidR="00791DE1">
        <w:rPr>
          <w:rFonts w:hint="eastAsia"/>
          <w:sz w:val="18"/>
        </w:rPr>
        <w:t>设计</w:t>
      </w:r>
      <w:r w:rsidR="00B673C2" w:rsidRPr="00B75B70">
        <w:rPr>
          <w:rFonts w:hint="eastAsia"/>
          <w:sz w:val="18"/>
        </w:rPr>
        <w:t>抽象即可不</w:t>
      </w:r>
      <w:r w:rsidRPr="00B75B70">
        <w:rPr>
          <w:rFonts w:hint="eastAsia"/>
          <w:sz w:val="18"/>
        </w:rPr>
        <w:t>必</w:t>
      </w:r>
      <w:r w:rsidR="00B673C2" w:rsidRPr="00B75B70">
        <w:rPr>
          <w:rFonts w:hint="eastAsia"/>
          <w:sz w:val="18"/>
        </w:rPr>
        <w:t>过于精美</w:t>
      </w:r>
      <w:r w:rsidRPr="00B75B70">
        <w:rPr>
          <w:rFonts w:hint="eastAsia"/>
          <w:sz w:val="18"/>
        </w:rPr>
        <w:t>。</w:t>
      </w:r>
    </w:p>
    <w:p w:rsidR="00204706" w:rsidRDefault="00204706" w:rsidP="00B673C2">
      <w:r>
        <w:rPr>
          <w:rFonts w:hint="eastAsia"/>
        </w:rPr>
        <w:t>确定任务截止日期，暂定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>20:00</w:t>
      </w:r>
      <w:r w:rsidR="00A66260">
        <w:rPr>
          <w:rFonts w:hint="eastAsia"/>
        </w:rPr>
        <w:t>，若本周需要提交答辩</w:t>
      </w:r>
      <w:r w:rsidR="00A66260">
        <w:rPr>
          <w:rFonts w:hint="eastAsia"/>
        </w:rPr>
        <w:t>ppt</w:t>
      </w:r>
      <w:r w:rsidR="00A66260">
        <w:rPr>
          <w:rFonts w:hint="eastAsia"/>
        </w:rPr>
        <w:t>则提早一个小时。</w:t>
      </w:r>
    </w:p>
    <w:p w:rsidR="00A979E1" w:rsidRDefault="00661BC0" w:rsidP="00A979E1">
      <w:sdt>
        <w:sdtPr>
          <w:alias w:val="议程 1，结论:"/>
          <w:tag w:val="议程 1，结论:"/>
          <w:id w:val="1265507262"/>
          <w:placeholder>
            <w:docPart w:val="D40B7A8C5D82475C9C7201DB10CC5377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结论</w:t>
          </w:r>
        </w:sdtContent>
      </w:sdt>
      <w:r w:rsidR="00A979E1">
        <w:rPr>
          <w:lang w:val="zh-CN" w:bidi="zh-CN"/>
        </w:rPr>
        <w:t xml:space="preserve"> </w:t>
      </w:r>
      <w:r w:rsidR="00F846DA">
        <w:rPr>
          <w:rFonts w:hint="eastAsia"/>
          <w:lang w:val="zh-CN" w:bidi="zh-CN"/>
        </w:rPr>
        <w:t>关于第一周小组作业的具体分配与详细说明，任务截止日期</w:t>
      </w:r>
      <w:r w:rsidR="00571C8D">
        <w:rPr>
          <w:rFonts w:hint="eastAsia"/>
          <w:lang w:val="zh-CN" w:bidi="zh-CN"/>
        </w:rPr>
        <w:t>于本周日晚</w:t>
      </w:r>
      <w:r w:rsidR="00F846DA">
        <w:rPr>
          <w:rFonts w:hint="eastAsia"/>
          <w:lang w:val="zh-CN" w:bidi="zh-CN"/>
        </w:rPr>
        <w:t>。</w:t>
      </w:r>
    </w:p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2"/>
        <w:gridCol w:w="2182"/>
        <w:gridCol w:w="2182"/>
      </w:tblGrid>
      <w:tr w:rsidR="00A979E1" w:rsidRPr="00E52810" w:rsidTr="00A15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:rsidR="00CB50F2" w:rsidRPr="00E52810" w:rsidRDefault="00661BC0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44390A93D78A43BCB42B16B234D13EFF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ED4A2C3F9EFB4BA28B22CAE1EEBB82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1012823ABD8B4848BC8C93F4875732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A979E1" w:rsidRPr="00E52810" w:rsidTr="00A157FB">
        <w:tc>
          <w:tcPr>
            <w:tcW w:w="6102" w:type="dxa"/>
          </w:tcPr>
          <w:p w:rsidR="00A979E1" w:rsidRPr="00E52810" w:rsidRDefault="008C4887" w:rsidP="00E52810">
            <w:pPr>
              <w:ind w:left="0"/>
            </w:pPr>
            <w:r>
              <w:rPr>
                <w:rFonts w:hint="eastAsia"/>
              </w:rPr>
              <w:t>甘特图</w:t>
            </w:r>
          </w:p>
        </w:tc>
        <w:tc>
          <w:tcPr>
            <w:tcW w:w="2182" w:type="dxa"/>
          </w:tcPr>
          <w:p w:rsidR="00A979E1" w:rsidRPr="00E52810" w:rsidRDefault="008C4887" w:rsidP="00E52810">
            <w:pPr>
              <w:ind w:left="0"/>
            </w:pPr>
            <w:r>
              <w:rPr>
                <w:rFonts w:hint="eastAsia"/>
              </w:rPr>
              <w:t>郑丞钧</w:t>
            </w:r>
          </w:p>
        </w:tc>
        <w:tc>
          <w:tcPr>
            <w:tcW w:w="2182" w:type="dxa"/>
          </w:tcPr>
          <w:p w:rsidR="00A979E1" w:rsidRPr="00E52810" w:rsidRDefault="00914AE1" w:rsidP="00E52810">
            <w:pPr>
              <w:ind w:left="0"/>
            </w:pPr>
            <w:r>
              <w:rPr>
                <w:rFonts w:hint="eastAsia"/>
                <w:lang w:val="zh-CN" w:bidi="zh-CN"/>
              </w:rPr>
              <w:t>2018.09.</w:t>
            </w:r>
            <w:r w:rsidR="00204706">
              <w:rPr>
                <w:rFonts w:hint="eastAsia"/>
                <w:lang w:val="zh-CN" w:bidi="zh-CN"/>
              </w:rPr>
              <w:t>30</w:t>
            </w:r>
            <w:r w:rsidR="00A979E1" w:rsidRPr="00E52810">
              <w:rPr>
                <w:lang w:val="zh-CN" w:bidi="zh-CN"/>
              </w:rPr>
              <w:t xml:space="preserve"> | </w:t>
            </w:r>
            <w:r w:rsidR="00204706"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:00</w:t>
            </w:r>
          </w:p>
        </w:tc>
      </w:tr>
      <w:tr w:rsidR="00A979E1" w:rsidRPr="00E52810" w:rsidTr="00A157FB">
        <w:tc>
          <w:tcPr>
            <w:tcW w:w="6102" w:type="dxa"/>
          </w:tcPr>
          <w:p w:rsidR="00A979E1" w:rsidRPr="00E52810" w:rsidRDefault="008C4887" w:rsidP="00E52810">
            <w:pPr>
              <w:ind w:left="0"/>
            </w:pPr>
            <w:r>
              <w:rPr>
                <w:rFonts w:hint="eastAsia"/>
              </w:rPr>
              <w:t>可行性分析</w:t>
            </w:r>
          </w:p>
        </w:tc>
        <w:tc>
          <w:tcPr>
            <w:tcW w:w="2182" w:type="dxa"/>
          </w:tcPr>
          <w:p w:rsidR="00A979E1" w:rsidRPr="00E52810" w:rsidRDefault="008C4887" w:rsidP="00E52810">
            <w:pPr>
              <w:ind w:left="0"/>
            </w:pPr>
            <w:r>
              <w:rPr>
                <w:rFonts w:hint="eastAsia"/>
              </w:rPr>
              <w:t>罗培铖</w:t>
            </w:r>
          </w:p>
        </w:tc>
        <w:tc>
          <w:tcPr>
            <w:tcW w:w="2182" w:type="dxa"/>
          </w:tcPr>
          <w:p w:rsidR="00A979E1" w:rsidRPr="00E52810" w:rsidRDefault="00914AE1" w:rsidP="00E52810">
            <w:pPr>
              <w:ind w:left="0"/>
            </w:pPr>
            <w:r>
              <w:rPr>
                <w:rFonts w:hint="eastAsia"/>
                <w:lang w:val="zh-CN" w:bidi="zh-CN"/>
              </w:rPr>
              <w:t>2018.09.</w:t>
            </w:r>
            <w:r w:rsidR="00204706">
              <w:rPr>
                <w:rFonts w:hint="eastAsia"/>
                <w:lang w:val="zh-CN" w:bidi="zh-CN"/>
              </w:rPr>
              <w:t>30</w:t>
            </w:r>
            <w:r w:rsidRPr="00E52810">
              <w:rPr>
                <w:lang w:val="zh-CN" w:bidi="zh-CN"/>
              </w:rPr>
              <w:t xml:space="preserve"> | </w:t>
            </w:r>
            <w:r w:rsidR="00204706"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:00</w:t>
            </w:r>
          </w:p>
        </w:tc>
      </w:tr>
      <w:tr w:rsidR="00010659" w:rsidRPr="00E52810" w:rsidTr="00A157FB">
        <w:tc>
          <w:tcPr>
            <w:tcW w:w="6102" w:type="dxa"/>
          </w:tcPr>
          <w:p w:rsidR="00010659" w:rsidRDefault="00010659" w:rsidP="00010659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182" w:type="dxa"/>
          </w:tcPr>
          <w:p w:rsidR="00010659" w:rsidRPr="00E52810" w:rsidRDefault="00010659" w:rsidP="00010659">
            <w:pPr>
              <w:ind w:left="0"/>
            </w:pPr>
            <w:r>
              <w:rPr>
                <w:rFonts w:hint="eastAsia"/>
              </w:rPr>
              <w:t>罗培铖</w:t>
            </w:r>
          </w:p>
        </w:tc>
        <w:tc>
          <w:tcPr>
            <w:tcW w:w="2182" w:type="dxa"/>
          </w:tcPr>
          <w:p w:rsidR="00010659" w:rsidRPr="00E52810" w:rsidRDefault="00010659" w:rsidP="00010659">
            <w:pPr>
              <w:ind w:left="0"/>
            </w:pPr>
            <w:r>
              <w:rPr>
                <w:rFonts w:hint="eastAsia"/>
                <w:lang w:val="zh-CN" w:bidi="zh-CN"/>
              </w:rPr>
              <w:t>2018.09.30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:00</w:t>
            </w:r>
          </w:p>
        </w:tc>
      </w:tr>
      <w:tr w:rsidR="00010659" w:rsidRPr="00E52810" w:rsidTr="00A157FB">
        <w:tc>
          <w:tcPr>
            <w:tcW w:w="6102" w:type="dxa"/>
          </w:tcPr>
          <w:p w:rsidR="00010659" w:rsidRDefault="00010659" w:rsidP="00010659">
            <w:pPr>
              <w:ind w:left="0"/>
            </w:pPr>
            <w:r>
              <w:rPr>
                <w:rFonts w:hint="eastAsia"/>
              </w:rPr>
              <w:t>项目章程</w:t>
            </w:r>
          </w:p>
        </w:tc>
        <w:tc>
          <w:tcPr>
            <w:tcW w:w="2182" w:type="dxa"/>
          </w:tcPr>
          <w:p w:rsidR="00010659" w:rsidRDefault="00010659" w:rsidP="00010659">
            <w:pPr>
              <w:ind w:left="0"/>
            </w:pPr>
            <w:r>
              <w:rPr>
                <w:rFonts w:hint="eastAsia"/>
              </w:rPr>
              <w:t>赵豪杰</w:t>
            </w:r>
            <w:bookmarkStart w:id="0" w:name="_GoBack"/>
            <w:bookmarkEnd w:id="0"/>
          </w:p>
        </w:tc>
        <w:tc>
          <w:tcPr>
            <w:tcW w:w="2182" w:type="dxa"/>
          </w:tcPr>
          <w:p w:rsidR="00010659" w:rsidRDefault="00010659" w:rsidP="00010659">
            <w:pPr>
              <w:ind w:left="0"/>
            </w:pPr>
            <w:r>
              <w:rPr>
                <w:rFonts w:hint="eastAsia"/>
                <w:lang w:val="zh-CN" w:bidi="zh-CN"/>
              </w:rPr>
              <w:t>2018.09.30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:00</w:t>
            </w:r>
          </w:p>
        </w:tc>
      </w:tr>
      <w:tr w:rsidR="00010659" w:rsidRPr="00E52810" w:rsidTr="00A157FB">
        <w:tc>
          <w:tcPr>
            <w:tcW w:w="6102" w:type="dxa"/>
          </w:tcPr>
          <w:p w:rsidR="00010659" w:rsidRDefault="00010659" w:rsidP="00010659">
            <w:pPr>
              <w:ind w:left="0"/>
            </w:pPr>
            <w:r>
              <w:rPr>
                <w:rFonts w:hint="eastAsia"/>
              </w:rPr>
              <w:t>需求开发计划第一版</w:t>
            </w:r>
          </w:p>
        </w:tc>
        <w:tc>
          <w:tcPr>
            <w:tcW w:w="2182" w:type="dxa"/>
          </w:tcPr>
          <w:p w:rsidR="00010659" w:rsidRDefault="00010659" w:rsidP="00010659">
            <w:pPr>
              <w:ind w:left="0"/>
            </w:pPr>
            <w:r>
              <w:rPr>
                <w:rFonts w:hint="eastAsia"/>
              </w:rPr>
              <w:t>张嘉诚</w:t>
            </w:r>
          </w:p>
        </w:tc>
        <w:tc>
          <w:tcPr>
            <w:tcW w:w="2182" w:type="dxa"/>
          </w:tcPr>
          <w:p w:rsidR="00010659" w:rsidRDefault="00010659" w:rsidP="00010659">
            <w:pPr>
              <w:ind w:left="0"/>
            </w:pPr>
            <w:r>
              <w:rPr>
                <w:rFonts w:hint="eastAsia"/>
                <w:lang w:val="zh-CN" w:bidi="zh-CN"/>
              </w:rPr>
              <w:t>2018.09.30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:00</w:t>
            </w:r>
          </w:p>
        </w:tc>
      </w:tr>
      <w:tr w:rsidR="00010659" w:rsidRPr="00E52810" w:rsidTr="00A157FB">
        <w:tc>
          <w:tcPr>
            <w:tcW w:w="6102" w:type="dxa"/>
          </w:tcPr>
          <w:p w:rsidR="00010659" w:rsidRDefault="00010659" w:rsidP="00010659">
            <w:pPr>
              <w:ind w:left="0"/>
            </w:pPr>
            <w:r>
              <w:rPr>
                <w:rFonts w:hint="eastAsia"/>
              </w:rPr>
              <w:t>需求开发计划补充与图、</w:t>
            </w:r>
            <w:r>
              <w:rPr>
                <w:rFonts w:hint="eastAsia"/>
              </w:rPr>
              <w:t>logo</w:t>
            </w:r>
          </w:p>
        </w:tc>
        <w:tc>
          <w:tcPr>
            <w:tcW w:w="2182" w:type="dxa"/>
          </w:tcPr>
          <w:p w:rsidR="00010659" w:rsidRDefault="00010659" w:rsidP="00010659">
            <w:pPr>
              <w:ind w:left="0"/>
            </w:pPr>
            <w:r>
              <w:rPr>
                <w:rFonts w:hint="eastAsia"/>
              </w:rPr>
              <w:t>苏碧青</w:t>
            </w:r>
          </w:p>
        </w:tc>
        <w:tc>
          <w:tcPr>
            <w:tcW w:w="2182" w:type="dxa"/>
          </w:tcPr>
          <w:p w:rsidR="00010659" w:rsidRDefault="00010659" w:rsidP="00010659">
            <w:pPr>
              <w:ind w:left="0"/>
            </w:pPr>
            <w:r>
              <w:rPr>
                <w:rFonts w:hint="eastAsia"/>
                <w:lang w:val="zh-CN" w:bidi="zh-CN"/>
              </w:rPr>
              <w:t>2018.09.30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:00</w:t>
            </w:r>
          </w:p>
        </w:tc>
      </w:tr>
    </w:tbl>
    <w:p w:rsidR="00A979E1" w:rsidRDefault="00661BC0" w:rsidP="004C5BD1">
      <w:pPr>
        <w:ind w:left="0" w:firstLine="142"/>
      </w:pPr>
      <w:sdt>
        <w:sdtPr>
          <w:alias w:val="观察者:"/>
          <w:tag w:val="观察者:"/>
          <w:id w:val="620197708"/>
          <w:placeholder>
            <w:docPart w:val="CFF4404A015E4B25B68AC5FE43693F32"/>
          </w:placeholder>
          <w:temporary/>
          <w15:appearance w15:val="hidden"/>
        </w:sdtPr>
        <w:sdtEndPr/>
        <w:sdtContent>
          <w:r w:rsidR="00A979E1">
            <w:rPr>
              <w:lang w:val="zh-CN" w:bidi="zh-CN"/>
            </w:rPr>
            <w:t>观察者</w:t>
          </w:r>
        </w:sdtContent>
      </w:sdt>
      <w:r w:rsidR="00A979E1">
        <w:rPr>
          <w:lang w:val="zh-CN" w:bidi="zh-CN"/>
        </w:rPr>
        <w:t xml:space="preserve"> </w:t>
      </w:r>
      <w:sdt>
        <w:sdtPr>
          <w:alias w:val="输入观察者姓名:"/>
          <w:tag w:val="输入观察者姓名:"/>
          <w:id w:val="-1956164916"/>
          <w:placeholder>
            <w:docPart w:val="A0848BD7FE7D41DB9D8CB3B1357CBB76"/>
          </w:placeholder>
          <w:temporary/>
          <w:showingPlcHdr/>
          <w15:appearance w15:val="hidden"/>
        </w:sdtPr>
        <w:sdtEndPr/>
        <w:sdtContent>
          <w:r w:rsidR="00E438EE">
            <w:rPr>
              <w:lang w:val="zh-CN" w:bidi="zh-CN"/>
            </w:rPr>
            <w:t>姓名</w:t>
          </w:r>
        </w:sdtContent>
      </w:sdt>
    </w:p>
    <w:p w:rsidR="00A979E1" w:rsidRDefault="00661BC0" w:rsidP="0052417A">
      <w:pPr>
        <w:ind w:left="142"/>
      </w:pPr>
      <w:sdt>
        <w:sdtPr>
          <w:alias w:val="资源专家:"/>
          <w:tag w:val="资源专家:"/>
          <w:id w:val="1871578218"/>
          <w:placeholder>
            <w:docPart w:val="F0DDC5B80918443893C7D6819B5576A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资源专家</w:t>
          </w:r>
        </w:sdtContent>
      </w:sdt>
      <w:r w:rsidR="00A979E1">
        <w:rPr>
          <w:lang w:val="zh-CN" w:bidi="zh-CN"/>
        </w:rPr>
        <w:t xml:space="preserve"> </w:t>
      </w:r>
      <w:sdt>
        <w:sdtPr>
          <w:alias w:val="输入资源专家姓名:"/>
          <w:tag w:val="输入资源专家姓名:"/>
          <w:id w:val="-797290336"/>
          <w:placeholder>
            <w:docPart w:val="46B0E5F443BF44AEB26729A5B80DD1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姓名</w:t>
          </w:r>
        </w:sdtContent>
      </w:sdt>
    </w:p>
    <w:p w:rsidR="0017681F" w:rsidRDefault="00661BC0" w:rsidP="0052417A">
      <w:pPr>
        <w:ind w:left="142"/>
      </w:pPr>
      <w:sdt>
        <w:sdtPr>
          <w:alias w:val="特别备注:"/>
          <w:tag w:val="特别备注:"/>
          <w:id w:val="2083322904"/>
          <w:placeholder>
            <w:docPart w:val="C2114B0E4EAA4A1BB3AF944AA75E583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特别备注</w:t>
          </w:r>
        </w:sdtContent>
      </w:sdt>
      <w:sdt>
        <w:sdtPr>
          <w:alias w:val="在此处输入其他备注:"/>
          <w:tag w:val="在此处输入其他备注:"/>
          <w:id w:val="1654802240"/>
          <w:placeholder>
            <w:docPart w:val="1F2B7416B58243348956CDABB2E0487D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在此处键入其他备注</w:t>
          </w:r>
        </w:sdtContent>
      </w:sdt>
    </w:p>
    <w:sectPr w:rsidR="0017681F" w:rsidSect="00E438EE">
      <w:footerReference w:type="default" r:id="rId8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BC0" w:rsidRDefault="00661BC0">
      <w:pPr>
        <w:spacing w:after="0"/>
      </w:pPr>
      <w:r>
        <w:separator/>
      </w:r>
    </w:p>
  </w:endnote>
  <w:endnote w:type="continuationSeparator" w:id="0">
    <w:p w:rsidR="00661BC0" w:rsidRDefault="00661B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AFB" w:rsidRDefault="00BD7AFB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BC0" w:rsidRDefault="00661BC0">
      <w:pPr>
        <w:spacing w:after="0"/>
      </w:pPr>
      <w:r>
        <w:separator/>
      </w:r>
    </w:p>
  </w:footnote>
  <w:footnote w:type="continuationSeparator" w:id="0">
    <w:p w:rsidR="00661BC0" w:rsidRDefault="00661BC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066C2"/>
    <w:rsid w:val="00010659"/>
    <w:rsid w:val="000413EA"/>
    <w:rsid w:val="00064C56"/>
    <w:rsid w:val="00070820"/>
    <w:rsid w:val="000A6CC4"/>
    <w:rsid w:val="000B3D5F"/>
    <w:rsid w:val="001005E5"/>
    <w:rsid w:val="00107A25"/>
    <w:rsid w:val="00107CFC"/>
    <w:rsid w:val="001118FD"/>
    <w:rsid w:val="00144E69"/>
    <w:rsid w:val="00152CC8"/>
    <w:rsid w:val="0017681F"/>
    <w:rsid w:val="001C4546"/>
    <w:rsid w:val="002001D9"/>
    <w:rsid w:val="00204706"/>
    <w:rsid w:val="00223406"/>
    <w:rsid w:val="0026173E"/>
    <w:rsid w:val="002B6C94"/>
    <w:rsid w:val="002E7469"/>
    <w:rsid w:val="002F4ABE"/>
    <w:rsid w:val="003B1BCE"/>
    <w:rsid w:val="003C1B81"/>
    <w:rsid w:val="003C6B6C"/>
    <w:rsid w:val="0041439B"/>
    <w:rsid w:val="00444D8F"/>
    <w:rsid w:val="004B10B3"/>
    <w:rsid w:val="004C4383"/>
    <w:rsid w:val="004C5BD1"/>
    <w:rsid w:val="00502BFE"/>
    <w:rsid w:val="0052417A"/>
    <w:rsid w:val="0052642B"/>
    <w:rsid w:val="00557792"/>
    <w:rsid w:val="00571C8D"/>
    <w:rsid w:val="0057719E"/>
    <w:rsid w:val="005A184F"/>
    <w:rsid w:val="005E7D19"/>
    <w:rsid w:val="0066086F"/>
    <w:rsid w:val="00661BC0"/>
    <w:rsid w:val="00672A6F"/>
    <w:rsid w:val="006928B4"/>
    <w:rsid w:val="006D571F"/>
    <w:rsid w:val="006F5A3F"/>
    <w:rsid w:val="00714174"/>
    <w:rsid w:val="007253CC"/>
    <w:rsid w:val="00757478"/>
    <w:rsid w:val="00791DE1"/>
    <w:rsid w:val="00830500"/>
    <w:rsid w:val="008431CB"/>
    <w:rsid w:val="008654AF"/>
    <w:rsid w:val="008C4887"/>
    <w:rsid w:val="008E2FAF"/>
    <w:rsid w:val="00914AE1"/>
    <w:rsid w:val="0093449B"/>
    <w:rsid w:val="009916AE"/>
    <w:rsid w:val="009A36A3"/>
    <w:rsid w:val="00A157FB"/>
    <w:rsid w:val="00A21DD0"/>
    <w:rsid w:val="00A66260"/>
    <w:rsid w:val="00A979E1"/>
    <w:rsid w:val="00B45E12"/>
    <w:rsid w:val="00B673C2"/>
    <w:rsid w:val="00B75B70"/>
    <w:rsid w:val="00B85475"/>
    <w:rsid w:val="00BD30AE"/>
    <w:rsid w:val="00BD7AFB"/>
    <w:rsid w:val="00C068AA"/>
    <w:rsid w:val="00C31D34"/>
    <w:rsid w:val="00C415ED"/>
    <w:rsid w:val="00C51E7E"/>
    <w:rsid w:val="00C53CD3"/>
    <w:rsid w:val="00C9013A"/>
    <w:rsid w:val="00CA3AEB"/>
    <w:rsid w:val="00CB50F2"/>
    <w:rsid w:val="00CF5C61"/>
    <w:rsid w:val="00D01C17"/>
    <w:rsid w:val="00D217A2"/>
    <w:rsid w:val="00D36E05"/>
    <w:rsid w:val="00D6466C"/>
    <w:rsid w:val="00D83214"/>
    <w:rsid w:val="00D90A37"/>
    <w:rsid w:val="00DC2307"/>
    <w:rsid w:val="00DC76D2"/>
    <w:rsid w:val="00DE1E48"/>
    <w:rsid w:val="00E438EE"/>
    <w:rsid w:val="00E52810"/>
    <w:rsid w:val="00E70F21"/>
    <w:rsid w:val="00E7601E"/>
    <w:rsid w:val="00E91705"/>
    <w:rsid w:val="00EB43FE"/>
    <w:rsid w:val="00ED1CA3"/>
    <w:rsid w:val="00F1498E"/>
    <w:rsid w:val="00F45ED3"/>
    <w:rsid w:val="00F560A1"/>
    <w:rsid w:val="00F846DA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7FDBC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A0848BD7FE7D41DB9D8CB3B1357CBB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63001D-8EB3-4AF8-8CF5-D960FC46E189}"/>
      </w:docPartPr>
      <w:docPartBody>
        <w:p w:rsidR="00A64A2F" w:rsidRDefault="00A43137">
          <w:pPr>
            <w:pStyle w:val="A0848BD7FE7D41DB9D8CB3B1357CBB76"/>
          </w:pPr>
          <w:r>
            <w:rPr>
              <w:lang w:val="zh-CN" w:bidi="zh-CN"/>
            </w:rPr>
            <w:t>姓名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EE10DE4446644B9C979F95BD5719670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AD678A-C3A4-4A74-922C-715C7395FB72}"/>
      </w:docPartPr>
      <w:docPartBody>
        <w:p w:rsidR="00A64A2F" w:rsidRDefault="00A43137">
          <w:pPr>
            <w:pStyle w:val="EE10DE4446644B9C979F95BD5719670A"/>
          </w:pPr>
          <w:r>
            <w:rPr>
              <w:lang w:val="zh-CN" w:bidi="zh-CN"/>
            </w:rPr>
            <w:t>分配的时间</w:t>
          </w:r>
        </w:p>
      </w:docPartBody>
    </w:docPart>
    <w:docPart>
      <w:docPartPr>
        <w:name w:val="50F045D4F46F4DF2A5A95F39941D27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1AD8A0-DD1E-4723-B238-707F0C53D924}"/>
      </w:docPartPr>
      <w:docPartBody>
        <w:p w:rsidR="00A64A2F" w:rsidRDefault="00A43137">
          <w:pPr>
            <w:pStyle w:val="50F045D4F46F4DF2A5A95F39941D272F"/>
          </w:pPr>
          <w:r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E0BC163C6E7A4D3C9AFA50AF7F7E95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1D25F2-D29A-4980-B73C-37DF17CB7064}"/>
      </w:docPartPr>
      <w:docPartBody>
        <w:p w:rsidR="00A64A2F" w:rsidRDefault="00A43137">
          <w:pPr>
            <w:pStyle w:val="E0BC163C6E7A4D3C9AFA50AF7F7E952A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C8A9940C3D90461B9A17DDE6BCADA5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D75E6C-47B5-45F9-9058-24BF1AB01F32}"/>
      </w:docPartPr>
      <w:docPartBody>
        <w:p w:rsidR="00A64A2F" w:rsidRDefault="00A43137">
          <w:pPr>
            <w:pStyle w:val="C8A9940C3D90461B9A17DDE6BCADA55C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0995EACFE8554428BE1843555F6857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D07642-D52C-45F6-AC9B-6C0C6D6E6BE7}"/>
      </w:docPartPr>
      <w:docPartBody>
        <w:p w:rsidR="00A64A2F" w:rsidRDefault="00A43137">
          <w:pPr>
            <w:pStyle w:val="0995EACFE8554428BE1843555F685761"/>
          </w:pPr>
          <w:r>
            <w:rPr>
              <w:lang w:val="zh-CN" w:bidi="zh-CN"/>
            </w:rPr>
            <w:t>讨论</w:t>
          </w:r>
        </w:p>
      </w:docPartBody>
    </w:docPart>
    <w:docPart>
      <w:docPartPr>
        <w:name w:val="D40B7A8C5D82475C9C7201DB10CC53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305338-3F54-43B5-A763-3280C2EE8129}"/>
      </w:docPartPr>
      <w:docPartBody>
        <w:p w:rsidR="00A64A2F" w:rsidRDefault="00A43137">
          <w:pPr>
            <w:pStyle w:val="D40B7A8C5D82475C9C7201DB10CC5377"/>
          </w:pPr>
          <w:r>
            <w:rPr>
              <w:lang w:val="zh-CN" w:bidi="zh-CN"/>
            </w:rPr>
            <w:t>结论</w:t>
          </w:r>
        </w:p>
      </w:docPartBody>
    </w:docPart>
    <w:docPart>
      <w:docPartPr>
        <w:name w:val="44390A93D78A43BCB42B16B234D13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9F783-E3BC-4361-BD41-15927E7D972F}"/>
      </w:docPartPr>
      <w:docPartBody>
        <w:p w:rsidR="00A64A2F" w:rsidRDefault="00A43137">
          <w:pPr>
            <w:pStyle w:val="44390A93D78A43BCB42B16B234D13EFF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ED4A2C3F9EFB4BA28B22CAE1EEBB82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99142B-DEF1-4F47-ABB9-CCE219373168}"/>
      </w:docPartPr>
      <w:docPartBody>
        <w:p w:rsidR="00A64A2F" w:rsidRDefault="00A43137">
          <w:pPr>
            <w:pStyle w:val="ED4A2C3F9EFB4BA28B22CAE1EEBB8287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012823ABD8B4848BC8C93F4875732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9BA0B6-9712-4DAA-AE26-9CEDE1B05AB4}"/>
      </w:docPartPr>
      <w:docPartBody>
        <w:p w:rsidR="00A64A2F" w:rsidRDefault="00A43137">
          <w:pPr>
            <w:pStyle w:val="1012823ABD8B4848BC8C93F4875732C2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CFF4404A015E4B25B68AC5FE43693F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FC66744-61BF-479B-9FAB-BFCB8646842C}"/>
      </w:docPartPr>
      <w:docPartBody>
        <w:p w:rsidR="00A64A2F" w:rsidRDefault="00A43137">
          <w:pPr>
            <w:pStyle w:val="CFF4404A015E4B25B68AC5FE43693F32"/>
          </w:pPr>
          <w:r>
            <w:rPr>
              <w:lang w:val="zh-CN" w:bidi="zh-CN"/>
            </w:rPr>
            <w:t>观察者</w:t>
          </w:r>
        </w:p>
      </w:docPartBody>
    </w:docPart>
    <w:docPart>
      <w:docPartPr>
        <w:name w:val="F0DDC5B80918443893C7D6819B5576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A90B735-9950-4B1A-A44F-64657A43BA4E}"/>
      </w:docPartPr>
      <w:docPartBody>
        <w:p w:rsidR="00A64A2F" w:rsidRDefault="00A43137">
          <w:pPr>
            <w:pStyle w:val="F0DDC5B80918443893C7D6819B5576AF"/>
          </w:pPr>
          <w:r>
            <w:rPr>
              <w:lang w:val="zh-CN" w:bidi="zh-CN"/>
            </w:rPr>
            <w:t>资源专家</w:t>
          </w:r>
        </w:p>
      </w:docPartBody>
    </w:docPart>
    <w:docPart>
      <w:docPartPr>
        <w:name w:val="46B0E5F443BF44AEB26729A5B80DD1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0E73C54-AABA-405A-B59B-9E0964DBAC28}"/>
      </w:docPartPr>
      <w:docPartBody>
        <w:p w:rsidR="00A64A2F" w:rsidRDefault="00A43137">
          <w:pPr>
            <w:pStyle w:val="46B0E5F443BF44AEB26729A5B80DD121"/>
          </w:pPr>
          <w:r>
            <w:rPr>
              <w:lang w:val="zh-CN" w:bidi="zh-CN"/>
            </w:rPr>
            <w:t>姓名</w:t>
          </w:r>
        </w:p>
      </w:docPartBody>
    </w:docPart>
    <w:docPart>
      <w:docPartPr>
        <w:name w:val="C2114B0E4EAA4A1BB3AF944AA75E58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DB61BB-A41F-4C81-B77F-CA9DDC6148DD}"/>
      </w:docPartPr>
      <w:docPartBody>
        <w:p w:rsidR="00A64A2F" w:rsidRDefault="00A43137">
          <w:pPr>
            <w:pStyle w:val="C2114B0E4EAA4A1BB3AF944AA75E583A"/>
          </w:pPr>
          <w:r>
            <w:rPr>
              <w:lang w:val="zh-CN" w:bidi="zh-CN"/>
            </w:rPr>
            <w:t>特别备注</w:t>
          </w:r>
        </w:p>
      </w:docPartBody>
    </w:docPart>
    <w:docPart>
      <w:docPartPr>
        <w:name w:val="1F2B7416B58243348956CDABB2E048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5C4280-D179-437A-9308-450DEA9E8A0F}"/>
      </w:docPartPr>
      <w:docPartBody>
        <w:p w:rsidR="00A64A2F" w:rsidRDefault="00A43137">
          <w:pPr>
            <w:pStyle w:val="1F2B7416B58243348956CDABB2E0487D"/>
          </w:pPr>
          <w:r>
            <w:rPr>
              <w:lang w:val="zh-CN" w:bidi="zh-CN"/>
            </w:rPr>
            <w:t>在此处键入其他备注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157D2B"/>
    <w:rsid w:val="00162AF1"/>
    <w:rsid w:val="006D7B85"/>
    <w:rsid w:val="00982E73"/>
    <w:rsid w:val="00A43137"/>
    <w:rsid w:val="00A64A2F"/>
    <w:rsid w:val="00AB493F"/>
    <w:rsid w:val="00DF2162"/>
    <w:rsid w:val="00FB023C"/>
    <w:rsid w:val="00FC3988"/>
    <w:rsid w:val="00FF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8838FD545D54E7299827D6F14FE1015">
    <w:name w:val="B8838FD545D54E7299827D6F14FE1015"/>
    <w:pPr>
      <w:widowControl w:val="0"/>
      <w:jc w:val="both"/>
    </w:pPr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EF11A9C481DA440EAAD3A8B0B21E8DDD">
    <w:name w:val="EF11A9C481DA440EAAD3A8B0B21E8DDD"/>
    <w:pPr>
      <w:widowControl w:val="0"/>
      <w:jc w:val="both"/>
    </w:p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61921949BFCA4202A7D3A04369F8B170">
    <w:name w:val="61921949BFCA4202A7D3A04369F8B170"/>
    <w:pPr>
      <w:widowControl w:val="0"/>
      <w:jc w:val="both"/>
    </w:pPr>
  </w:style>
  <w:style w:type="paragraph" w:customStyle="1" w:styleId="7F49F0425D3746539089F8C168ECF73F">
    <w:name w:val="7F49F0425D3746539089F8C168ECF73F"/>
    <w:pPr>
      <w:widowControl w:val="0"/>
      <w:jc w:val="both"/>
    </w:p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A0848BD7FE7D41DB9D8CB3B1357CBB76">
    <w:name w:val="A0848BD7FE7D41DB9D8CB3B1357CBB76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58B5ACF15ECC45ABA3EE895082DC1F77">
    <w:name w:val="58B5ACF15ECC45ABA3EE895082DC1F77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67A08A7DECC1455C836829011B155721">
    <w:name w:val="67A08A7DECC1455C836829011B155721"/>
    <w:pPr>
      <w:widowControl w:val="0"/>
      <w:jc w:val="both"/>
    </w:pPr>
  </w:style>
  <w:style w:type="paragraph" w:customStyle="1" w:styleId="FB3BA0F22BA24C35BC86366EC8595875">
    <w:name w:val="FB3BA0F22BA24C35BC86366EC8595875"/>
    <w:pPr>
      <w:widowControl w:val="0"/>
      <w:jc w:val="both"/>
    </w:pPr>
  </w:style>
  <w:style w:type="paragraph" w:customStyle="1" w:styleId="36EE066436B04E76B8E743AB142B1155">
    <w:name w:val="36EE066436B04E76B8E743AB142B1155"/>
    <w:pPr>
      <w:widowControl w:val="0"/>
      <w:jc w:val="both"/>
    </w:pPr>
  </w:style>
  <w:style w:type="paragraph" w:customStyle="1" w:styleId="EE10DE4446644B9C979F95BD5719670A">
    <w:name w:val="EE10DE4446644B9C979F95BD5719670A"/>
    <w:pPr>
      <w:widowControl w:val="0"/>
      <w:jc w:val="both"/>
    </w:pPr>
  </w:style>
  <w:style w:type="paragraph" w:customStyle="1" w:styleId="50F045D4F46F4DF2A5A95F39941D272F">
    <w:name w:val="50F045D4F46F4DF2A5A95F39941D272F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1C07B3E937D445BD8427B144577EB036">
    <w:name w:val="1C07B3E937D445BD8427B144577EB036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39ADC6AE9AA8451A9150F4425F1BE9EA">
    <w:name w:val="39ADC6AE9AA8451A9150F4425F1BE9EA"/>
    <w:pPr>
      <w:widowControl w:val="0"/>
      <w:jc w:val="both"/>
    </w:pPr>
  </w:style>
  <w:style w:type="paragraph" w:customStyle="1" w:styleId="0995EACFE8554428BE1843555F685761">
    <w:name w:val="0995EACFE8554428BE1843555F685761"/>
    <w:pPr>
      <w:widowControl w:val="0"/>
      <w:jc w:val="both"/>
    </w:pPr>
  </w:style>
  <w:style w:type="paragraph" w:customStyle="1" w:styleId="A5F047C4F488430398A13836BD777B60">
    <w:name w:val="A5F047C4F488430398A13836BD777B60"/>
    <w:pPr>
      <w:widowControl w:val="0"/>
      <w:jc w:val="both"/>
    </w:pPr>
  </w:style>
  <w:style w:type="paragraph" w:customStyle="1" w:styleId="D40B7A8C5D82475C9C7201DB10CC5377">
    <w:name w:val="D40B7A8C5D82475C9C7201DB10CC5377"/>
    <w:pPr>
      <w:widowControl w:val="0"/>
      <w:jc w:val="both"/>
    </w:pPr>
  </w:style>
  <w:style w:type="paragraph" w:customStyle="1" w:styleId="5012A5188A794D2880A46F7E2BD79D82">
    <w:name w:val="5012A5188A794D2880A46F7E2BD79D82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EC1ADA1AC82C4C67B7ACFDF11A8740B7">
    <w:name w:val="EC1ADA1AC82C4C67B7ACFDF11A8740B7"/>
    <w:pPr>
      <w:widowControl w:val="0"/>
      <w:jc w:val="both"/>
    </w:pPr>
  </w:style>
  <w:style w:type="paragraph" w:customStyle="1" w:styleId="F3E55143117B4E5ABD7CA018E3679D9B">
    <w:name w:val="F3E55143117B4E5ABD7CA018E3679D9B"/>
    <w:pPr>
      <w:widowControl w:val="0"/>
      <w:jc w:val="both"/>
    </w:pPr>
  </w:style>
  <w:style w:type="paragraph" w:customStyle="1" w:styleId="C9EECCF84E7541BB80834656ADE4C235">
    <w:name w:val="C9EECCF84E7541BB80834656ADE4C235"/>
    <w:pPr>
      <w:widowControl w:val="0"/>
      <w:jc w:val="both"/>
    </w:pPr>
  </w:style>
  <w:style w:type="paragraph" w:customStyle="1" w:styleId="7CC41A7D70B74C10B2FA1C0619EDB6B4">
    <w:name w:val="7CC41A7D70B74C10B2FA1C0619EDB6B4"/>
    <w:pPr>
      <w:widowControl w:val="0"/>
      <w:jc w:val="both"/>
    </w:pPr>
  </w:style>
  <w:style w:type="paragraph" w:customStyle="1" w:styleId="7A73048EC3554C8598FA464B626554C1">
    <w:name w:val="7A73048EC3554C8598FA464B626554C1"/>
    <w:pPr>
      <w:widowControl w:val="0"/>
      <w:jc w:val="both"/>
    </w:pPr>
  </w:style>
  <w:style w:type="paragraph" w:customStyle="1" w:styleId="BF6EB9FC57CF4BF0A2D747EBD3E4FBE5">
    <w:name w:val="BF6EB9FC57CF4BF0A2D747EBD3E4FBE5"/>
    <w:pPr>
      <w:widowControl w:val="0"/>
      <w:jc w:val="both"/>
    </w:pPr>
  </w:style>
  <w:style w:type="paragraph" w:customStyle="1" w:styleId="02F6DA649B2840588936EC65E8491DF5">
    <w:name w:val="02F6DA649B2840588936EC65E8491DF5"/>
    <w:pPr>
      <w:widowControl w:val="0"/>
      <w:jc w:val="both"/>
    </w:pPr>
  </w:style>
  <w:style w:type="paragraph" w:customStyle="1" w:styleId="96BD7D02D5AA47EFA8B86CBAFC00E78D">
    <w:name w:val="96BD7D02D5AA47EFA8B86CBAFC00E78D"/>
    <w:pPr>
      <w:widowControl w:val="0"/>
      <w:jc w:val="both"/>
    </w:pPr>
  </w:style>
  <w:style w:type="paragraph" w:customStyle="1" w:styleId="C06D44F8119648B092FE472D37EAFEF4">
    <w:name w:val="C06D44F8119648B092FE472D37EAFEF4"/>
    <w:pPr>
      <w:widowControl w:val="0"/>
      <w:jc w:val="both"/>
    </w:pPr>
  </w:style>
  <w:style w:type="paragraph" w:customStyle="1" w:styleId="58E2B96782ED4A65971500FF24505891">
    <w:name w:val="58E2B96782ED4A65971500FF24505891"/>
    <w:pPr>
      <w:widowControl w:val="0"/>
      <w:jc w:val="both"/>
    </w:pPr>
  </w:style>
  <w:style w:type="paragraph" w:customStyle="1" w:styleId="4CE6FE1CFA1F4B4FAC6FE8558FC85702">
    <w:name w:val="4CE6FE1CFA1F4B4FAC6FE8558FC85702"/>
    <w:pPr>
      <w:widowControl w:val="0"/>
      <w:jc w:val="both"/>
    </w:pPr>
  </w:style>
  <w:style w:type="paragraph" w:customStyle="1" w:styleId="BE24C846E68B4271B2A81E9A899419D2">
    <w:name w:val="BE24C846E68B4271B2A81E9A899419D2"/>
    <w:pPr>
      <w:widowControl w:val="0"/>
      <w:jc w:val="both"/>
    </w:pPr>
  </w:style>
  <w:style w:type="paragraph" w:customStyle="1" w:styleId="84CF0824DDA449F69C1590E8AFF313A6">
    <w:name w:val="84CF0824DDA449F69C1590E8AFF313A6"/>
    <w:pPr>
      <w:widowControl w:val="0"/>
      <w:jc w:val="both"/>
    </w:pPr>
  </w:style>
  <w:style w:type="paragraph" w:customStyle="1" w:styleId="69CFD048BFBE4164AFAF0DF367D8A525">
    <w:name w:val="69CFD048BFBE4164AFAF0DF367D8A525"/>
    <w:pPr>
      <w:widowControl w:val="0"/>
      <w:jc w:val="both"/>
    </w:pPr>
  </w:style>
  <w:style w:type="paragraph" w:customStyle="1" w:styleId="A9E5EAF4733B4799BA319FE50A73C1DA">
    <w:name w:val="A9E5EAF4733B4799BA319FE50A73C1DA"/>
    <w:pPr>
      <w:widowControl w:val="0"/>
      <w:jc w:val="both"/>
    </w:pPr>
  </w:style>
  <w:style w:type="paragraph" w:customStyle="1" w:styleId="ADC6C53E2D89490DBF4E0AB86438AEB9">
    <w:name w:val="ADC6C53E2D89490DBF4E0AB86438AEB9"/>
    <w:pPr>
      <w:widowControl w:val="0"/>
      <w:jc w:val="both"/>
    </w:pPr>
  </w:style>
  <w:style w:type="paragraph" w:customStyle="1" w:styleId="75FF4113E20A4136B6857F85D9E82935">
    <w:name w:val="75FF4113E20A4136B6857F85D9E82935"/>
    <w:pPr>
      <w:widowControl w:val="0"/>
      <w:jc w:val="both"/>
    </w:pPr>
  </w:style>
  <w:style w:type="paragraph" w:customStyle="1" w:styleId="792BCFD2006B44D8AC5A5863EA2F482F">
    <w:name w:val="792BCFD2006B44D8AC5A5863EA2F482F"/>
    <w:pPr>
      <w:widowControl w:val="0"/>
      <w:jc w:val="both"/>
    </w:pPr>
  </w:style>
  <w:style w:type="paragraph" w:customStyle="1" w:styleId="2D46688A625747559AD1B3FCDCC72D91">
    <w:name w:val="2D46688A625747559AD1B3FCDCC72D91"/>
    <w:pPr>
      <w:widowControl w:val="0"/>
      <w:jc w:val="both"/>
    </w:pPr>
  </w:style>
  <w:style w:type="paragraph" w:customStyle="1" w:styleId="ED1C4608BCB649A48A5EDD58B5DC3762">
    <w:name w:val="ED1C4608BCB649A48A5EDD58B5DC3762"/>
    <w:pPr>
      <w:widowControl w:val="0"/>
      <w:jc w:val="both"/>
    </w:pPr>
  </w:style>
  <w:style w:type="paragraph" w:customStyle="1" w:styleId="B970D7B350564EE281D9435CB5B56647">
    <w:name w:val="B970D7B350564EE281D9435CB5B56647"/>
    <w:pPr>
      <w:widowControl w:val="0"/>
      <w:jc w:val="both"/>
    </w:pPr>
  </w:style>
  <w:style w:type="paragraph" w:customStyle="1" w:styleId="E187DF9484104638899248070F6D10AB">
    <w:name w:val="E187DF9484104638899248070F6D10AB"/>
    <w:pPr>
      <w:widowControl w:val="0"/>
      <w:jc w:val="both"/>
    </w:pPr>
  </w:style>
  <w:style w:type="paragraph" w:customStyle="1" w:styleId="E92B50D6D536486DBCDD9B80844FFA44">
    <w:name w:val="E92B50D6D536486DBCDD9B80844FFA44"/>
    <w:pPr>
      <w:widowControl w:val="0"/>
      <w:jc w:val="both"/>
    </w:pPr>
  </w:style>
  <w:style w:type="paragraph" w:customStyle="1" w:styleId="6575F1AD2DB741DC8CAC46D80D296F43">
    <w:name w:val="6575F1AD2DB741DC8CAC46D80D296F43"/>
    <w:pPr>
      <w:widowControl w:val="0"/>
      <w:jc w:val="both"/>
    </w:pPr>
  </w:style>
  <w:style w:type="paragraph" w:customStyle="1" w:styleId="EB3C32E12FEB414CB36BD3CA2A5EFBD2">
    <w:name w:val="EB3C32E12FEB414CB36BD3CA2A5EFBD2"/>
    <w:pPr>
      <w:widowControl w:val="0"/>
      <w:jc w:val="both"/>
    </w:pPr>
  </w:style>
  <w:style w:type="paragraph" w:customStyle="1" w:styleId="98C534E3BB72495885BC3450E8315164">
    <w:name w:val="98C534E3BB72495885BC3450E8315164"/>
    <w:pPr>
      <w:widowControl w:val="0"/>
      <w:jc w:val="both"/>
    </w:pPr>
  </w:style>
  <w:style w:type="paragraph" w:customStyle="1" w:styleId="6E7D3EFA21994AA29006A95A43C145C0">
    <w:name w:val="6E7D3EFA21994AA29006A95A43C145C0"/>
    <w:pPr>
      <w:widowControl w:val="0"/>
      <w:jc w:val="both"/>
    </w:pPr>
  </w:style>
  <w:style w:type="paragraph" w:customStyle="1" w:styleId="69EB5633CA48444F8B46B96DDC7E02EC">
    <w:name w:val="69EB5633CA48444F8B46B96DDC7E02EC"/>
    <w:pPr>
      <w:widowControl w:val="0"/>
      <w:jc w:val="both"/>
    </w:pPr>
  </w:style>
  <w:style w:type="paragraph" w:customStyle="1" w:styleId="017D51680D664EFAB740C24B878151EC">
    <w:name w:val="017D51680D664EFAB740C24B878151EC"/>
    <w:pPr>
      <w:widowControl w:val="0"/>
      <w:jc w:val="both"/>
    </w:pPr>
  </w:style>
  <w:style w:type="paragraph" w:customStyle="1" w:styleId="B41D9C89C95948F7B5E9DD71267BEB9A">
    <w:name w:val="B41D9C89C95948F7B5E9DD71267BEB9A"/>
    <w:pPr>
      <w:widowControl w:val="0"/>
      <w:jc w:val="both"/>
    </w:pPr>
  </w:style>
  <w:style w:type="paragraph" w:customStyle="1" w:styleId="2D6A130D5584472A8E12D10A76E82196">
    <w:name w:val="2D6A130D5584472A8E12D10A76E82196"/>
    <w:pPr>
      <w:widowControl w:val="0"/>
      <w:jc w:val="both"/>
    </w:pPr>
  </w:style>
  <w:style w:type="paragraph" w:customStyle="1" w:styleId="74121A5F5958490C8B39FF9395270BE9">
    <w:name w:val="74121A5F5958490C8B39FF9395270BE9"/>
    <w:pPr>
      <w:widowControl w:val="0"/>
      <w:jc w:val="both"/>
    </w:pPr>
  </w:style>
  <w:style w:type="paragraph" w:customStyle="1" w:styleId="1A5DC6CD42F64BEA89EC48BABD2F17DD">
    <w:name w:val="1A5DC6CD42F64BEA89EC48BABD2F17DD"/>
    <w:pPr>
      <w:widowControl w:val="0"/>
      <w:jc w:val="both"/>
    </w:pPr>
  </w:style>
  <w:style w:type="paragraph" w:customStyle="1" w:styleId="C976BA2EB96949D7BC381CD786AC6D2F">
    <w:name w:val="C976BA2EB96949D7BC381CD786AC6D2F"/>
    <w:pPr>
      <w:widowControl w:val="0"/>
      <w:jc w:val="both"/>
    </w:pPr>
  </w:style>
  <w:style w:type="paragraph" w:customStyle="1" w:styleId="0CCF8F225BCA4BEEB6C98845BDF96EC7">
    <w:name w:val="0CCF8F225BCA4BEEB6C98845BDF96EC7"/>
    <w:pPr>
      <w:widowControl w:val="0"/>
      <w:jc w:val="both"/>
    </w:pPr>
  </w:style>
  <w:style w:type="paragraph" w:customStyle="1" w:styleId="28FFF662CF7D410CA59FDCD5A376F65E">
    <w:name w:val="28FFF662CF7D410CA59FDCD5A376F65E"/>
    <w:pPr>
      <w:widowControl w:val="0"/>
      <w:jc w:val="both"/>
    </w:pPr>
  </w:style>
  <w:style w:type="paragraph" w:customStyle="1" w:styleId="1D5A9B47AE9D408BA56040F438F5CA82">
    <w:name w:val="1D5A9B47AE9D408BA56040F438F5CA82"/>
    <w:pPr>
      <w:widowControl w:val="0"/>
      <w:jc w:val="both"/>
    </w:pPr>
  </w:style>
  <w:style w:type="paragraph" w:customStyle="1" w:styleId="14998E3DB8F549FCA3D1C1FC1F963654">
    <w:name w:val="14998E3DB8F549FCA3D1C1FC1F963654"/>
    <w:pPr>
      <w:widowControl w:val="0"/>
      <w:jc w:val="both"/>
    </w:pPr>
  </w:style>
  <w:style w:type="paragraph" w:customStyle="1" w:styleId="A7AAA96F0499447390FABD022F3D2106">
    <w:name w:val="A7AAA96F0499447390FABD022F3D2106"/>
    <w:pPr>
      <w:widowControl w:val="0"/>
      <w:jc w:val="both"/>
    </w:pPr>
  </w:style>
  <w:style w:type="paragraph" w:customStyle="1" w:styleId="8470B64AB3124B73825E91B6C8D40699">
    <w:name w:val="8470B64AB3124B73825E91B6C8D40699"/>
    <w:pPr>
      <w:widowControl w:val="0"/>
      <w:jc w:val="both"/>
    </w:pPr>
  </w:style>
  <w:style w:type="paragraph" w:customStyle="1" w:styleId="7FF953B9F5064796B13AFDA351D657DF">
    <w:name w:val="7FF953B9F5064796B13AFDA351D657DF"/>
    <w:pPr>
      <w:widowControl w:val="0"/>
      <w:jc w:val="both"/>
    </w:pPr>
  </w:style>
  <w:style w:type="paragraph" w:customStyle="1" w:styleId="1F40927AD561426CA5DB6C430CAEFCFC">
    <w:name w:val="1F40927AD561426CA5DB6C430CAEFCFC"/>
    <w:pPr>
      <w:widowControl w:val="0"/>
      <w:jc w:val="both"/>
    </w:pPr>
  </w:style>
  <w:style w:type="paragraph" w:customStyle="1" w:styleId="724962B088F8472B962B5F3A85DC700D">
    <w:name w:val="724962B088F8472B962B5F3A85DC700D"/>
    <w:pPr>
      <w:widowControl w:val="0"/>
      <w:jc w:val="both"/>
    </w:pPr>
  </w:style>
  <w:style w:type="paragraph" w:customStyle="1" w:styleId="6D44FF1D73714A28A26598AD18AB2B8F">
    <w:name w:val="6D44FF1D73714A28A26598AD18AB2B8F"/>
    <w:pPr>
      <w:widowControl w:val="0"/>
      <w:jc w:val="both"/>
    </w:pPr>
  </w:style>
  <w:style w:type="paragraph" w:customStyle="1" w:styleId="70691D54EF38458BAD5207F551B9CCCC">
    <w:name w:val="70691D54EF38458BAD5207F551B9CCCC"/>
    <w:pPr>
      <w:widowControl w:val="0"/>
      <w:jc w:val="both"/>
    </w:pPr>
  </w:style>
  <w:style w:type="paragraph" w:customStyle="1" w:styleId="A03B19744E2A402F8C0A85DB94556172">
    <w:name w:val="A03B19744E2A402F8C0A85DB94556172"/>
    <w:pPr>
      <w:widowControl w:val="0"/>
      <w:jc w:val="both"/>
    </w:pPr>
  </w:style>
  <w:style w:type="paragraph" w:customStyle="1" w:styleId="F79D23BAC16F4491906E57EB6929424B">
    <w:name w:val="F79D23BAC16F4491906E57EB6929424B"/>
    <w:pPr>
      <w:widowControl w:val="0"/>
      <w:jc w:val="both"/>
    </w:pPr>
  </w:style>
  <w:style w:type="paragraph" w:customStyle="1" w:styleId="6ECE386D525549DCB16A776A8D2FA1E3">
    <w:name w:val="6ECE386D525549DCB16A776A8D2FA1E3"/>
    <w:pPr>
      <w:widowControl w:val="0"/>
      <w:jc w:val="both"/>
    </w:pPr>
  </w:style>
  <w:style w:type="paragraph" w:customStyle="1" w:styleId="60886C3340D54452A9852697428ED86E">
    <w:name w:val="60886C3340D54452A9852697428ED86E"/>
    <w:pPr>
      <w:widowControl w:val="0"/>
      <w:jc w:val="both"/>
    </w:pPr>
  </w:style>
  <w:style w:type="paragraph" w:customStyle="1" w:styleId="9568687599474BAAB22CEA4E0F717A36">
    <w:name w:val="9568687599474BAAB22CEA4E0F717A36"/>
    <w:pPr>
      <w:widowControl w:val="0"/>
      <w:jc w:val="both"/>
    </w:pPr>
  </w:style>
  <w:style w:type="paragraph" w:customStyle="1" w:styleId="DD65D94585174099A1311D7219AACF55">
    <w:name w:val="DD65D94585174099A1311D7219AACF55"/>
    <w:pPr>
      <w:widowControl w:val="0"/>
      <w:jc w:val="both"/>
    </w:pPr>
  </w:style>
  <w:style w:type="paragraph" w:customStyle="1" w:styleId="C0E1F4D406B24403A551BC9317B12F90">
    <w:name w:val="C0E1F4D406B24403A551BC9317B12F90"/>
    <w:pPr>
      <w:widowControl w:val="0"/>
      <w:jc w:val="both"/>
    </w:pPr>
  </w:style>
  <w:style w:type="paragraph" w:customStyle="1" w:styleId="AC219776FEE349E0811A8B140E90913C">
    <w:name w:val="AC219776FEE349E0811A8B140E90913C"/>
    <w:pPr>
      <w:widowControl w:val="0"/>
      <w:jc w:val="both"/>
    </w:pPr>
  </w:style>
  <w:style w:type="paragraph" w:customStyle="1" w:styleId="DCD146C5F4D448EAB0D6CE5E9DA44E4C">
    <w:name w:val="DCD146C5F4D448EAB0D6CE5E9DA44E4C"/>
    <w:pPr>
      <w:widowControl w:val="0"/>
      <w:jc w:val="both"/>
    </w:pPr>
  </w:style>
  <w:style w:type="paragraph" w:customStyle="1" w:styleId="8B39490FCFAE44029E31452F5ABA29E8">
    <w:name w:val="8B39490FCFAE44029E31452F5ABA29E8"/>
    <w:pPr>
      <w:widowControl w:val="0"/>
      <w:jc w:val="both"/>
    </w:pPr>
  </w:style>
  <w:style w:type="paragraph" w:customStyle="1" w:styleId="AAFD76BF64B44092A43347E2777044E2">
    <w:name w:val="AAFD76BF64B44092A43347E2777044E2"/>
    <w:pPr>
      <w:widowControl w:val="0"/>
      <w:jc w:val="both"/>
    </w:pPr>
  </w:style>
  <w:style w:type="paragraph" w:customStyle="1" w:styleId="0596B4DC676A426B9CCAB406D291FDC5">
    <w:name w:val="0596B4DC676A426B9CCAB406D291FDC5"/>
    <w:pPr>
      <w:widowControl w:val="0"/>
      <w:jc w:val="both"/>
    </w:pPr>
  </w:style>
  <w:style w:type="paragraph" w:customStyle="1" w:styleId="F72C256D8A1F4881BB70AA701C2023B6">
    <w:name w:val="F72C256D8A1F4881BB70AA701C2023B6"/>
    <w:pPr>
      <w:widowControl w:val="0"/>
      <w:jc w:val="both"/>
    </w:pPr>
  </w:style>
  <w:style w:type="paragraph" w:customStyle="1" w:styleId="44A1ABEC82D74685A38025A03B7A8719">
    <w:name w:val="44A1ABEC82D74685A38025A03B7A8719"/>
    <w:pPr>
      <w:widowControl w:val="0"/>
      <w:jc w:val="both"/>
    </w:pPr>
  </w:style>
  <w:style w:type="paragraph" w:customStyle="1" w:styleId="62D7981DAD164343A926FFAA16DA7BC1">
    <w:name w:val="62D7981DAD164343A926FFAA16DA7BC1"/>
    <w:pPr>
      <w:widowControl w:val="0"/>
      <w:jc w:val="both"/>
    </w:pPr>
  </w:style>
  <w:style w:type="paragraph" w:customStyle="1" w:styleId="A2D6F4AB7E6E4DD3A672FCD36E50FAE9">
    <w:name w:val="A2D6F4AB7E6E4DD3A672FCD36E50FAE9"/>
    <w:pPr>
      <w:widowControl w:val="0"/>
      <w:jc w:val="both"/>
    </w:pPr>
  </w:style>
  <w:style w:type="paragraph" w:customStyle="1" w:styleId="E10D1636055A408B9F7ABF6C8293B071">
    <w:name w:val="E10D1636055A408B9F7ABF6C8293B071"/>
    <w:pPr>
      <w:widowControl w:val="0"/>
      <w:jc w:val="both"/>
    </w:pPr>
  </w:style>
  <w:style w:type="paragraph" w:customStyle="1" w:styleId="3027BCC68C0E4CEF9F3BB98598D07989">
    <w:name w:val="3027BCC68C0E4CEF9F3BB98598D07989"/>
    <w:pPr>
      <w:widowControl w:val="0"/>
      <w:jc w:val="both"/>
    </w:pPr>
  </w:style>
  <w:style w:type="paragraph" w:customStyle="1" w:styleId="CFF4404A015E4B25B68AC5FE43693F32">
    <w:name w:val="CFF4404A015E4B25B68AC5FE43693F32"/>
    <w:pPr>
      <w:widowControl w:val="0"/>
      <w:jc w:val="both"/>
    </w:pPr>
  </w:style>
  <w:style w:type="paragraph" w:customStyle="1" w:styleId="F0DDC5B80918443893C7D6819B5576AF">
    <w:name w:val="F0DDC5B80918443893C7D6819B5576AF"/>
    <w:pPr>
      <w:widowControl w:val="0"/>
      <w:jc w:val="both"/>
    </w:pPr>
  </w:style>
  <w:style w:type="paragraph" w:customStyle="1" w:styleId="46B0E5F443BF44AEB26729A5B80DD121">
    <w:name w:val="46B0E5F443BF44AEB26729A5B80DD121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  <w:style w:type="paragraph" w:customStyle="1" w:styleId="A34CC35CA3B746AAB695B0D2CC914362">
    <w:name w:val="A34CC35CA3B746AAB695B0D2CC914362"/>
    <w:rsid w:val="00DF2162"/>
    <w:pPr>
      <w:widowControl w:val="0"/>
      <w:jc w:val="both"/>
    </w:pPr>
  </w:style>
  <w:style w:type="paragraph" w:customStyle="1" w:styleId="1BC5E1CD441B4F0F804AB6F36C7C310B">
    <w:name w:val="1BC5E1CD441B4F0F804AB6F36C7C310B"/>
    <w:rsid w:val="00DF2162"/>
    <w:pPr>
      <w:widowControl w:val="0"/>
      <w:jc w:val="both"/>
    </w:pPr>
  </w:style>
  <w:style w:type="paragraph" w:customStyle="1" w:styleId="0DB93FFF0E3947BFB765063589E3FC62">
    <w:name w:val="0DB93FFF0E3947BFB765063589E3FC62"/>
    <w:rsid w:val="00DF2162"/>
    <w:pPr>
      <w:widowControl w:val="0"/>
      <w:jc w:val="both"/>
    </w:pPr>
  </w:style>
  <w:style w:type="paragraph" w:customStyle="1" w:styleId="6E0E05341F714A4A91F47035F57768EC">
    <w:name w:val="6E0E05341F714A4A91F47035F57768EC"/>
    <w:rsid w:val="00DF2162"/>
    <w:pPr>
      <w:widowControl w:val="0"/>
      <w:jc w:val="both"/>
    </w:pPr>
  </w:style>
  <w:style w:type="paragraph" w:customStyle="1" w:styleId="EF88D89A076345AA93582A7A66C2712F">
    <w:name w:val="EF88D89A076345AA93582A7A66C2712F"/>
    <w:rsid w:val="00DF2162"/>
    <w:pPr>
      <w:widowControl w:val="0"/>
      <w:jc w:val="both"/>
    </w:pPr>
  </w:style>
  <w:style w:type="paragraph" w:customStyle="1" w:styleId="836BAF4B263B43BF8152607B37EAF7DB">
    <w:name w:val="836BAF4B263B43BF8152607B37EAF7DB"/>
    <w:rsid w:val="00DF2162"/>
    <w:pPr>
      <w:widowControl w:val="0"/>
      <w:jc w:val="both"/>
    </w:pPr>
  </w:style>
  <w:style w:type="paragraph" w:customStyle="1" w:styleId="A6749C468A6A45398A2F8BF4BBBAA85F">
    <w:name w:val="A6749C468A6A45398A2F8BF4BBBAA85F"/>
    <w:rsid w:val="00DF216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215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 </cp:lastModifiedBy>
  <cp:revision>36</cp:revision>
  <cp:lastPrinted>2017-07-31T08:20:00Z</cp:lastPrinted>
  <dcterms:created xsi:type="dcterms:W3CDTF">2018-09-27T11:12:00Z</dcterms:created>
  <dcterms:modified xsi:type="dcterms:W3CDTF">2018-09-28T13:17:00Z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